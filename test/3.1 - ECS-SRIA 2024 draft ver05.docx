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1117" w14:textId="77777777" w:rsidR="006A5A77" w:rsidRDefault="006A5A77" w:rsidP="006A5A77">
      <w:pPr>
        <w:rPr>
          <w:lang w:val="en-GB"/>
        </w:rPr>
      </w:pPr>
    </w:p>
    <w:p w14:paraId="489690B9" w14:textId="77777777" w:rsidR="006A5A77" w:rsidRPr="00F71122" w:rsidRDefault="00BE24E8" w:rsidP="00C55223">
      <w:pPr>
        <w:pStyle w:val="Heading1"/>
      </w:pPr>
      <w:r w:rsidRPr="00F71122">
        <w:t>ECS Key Application Areas</w:t>
      </w:r>
    </w:p>
    <w:p w14:paraId="533ADC4D" w14:textId="77777777" w:rsidR="000A1C33" w:rsidRDefault="000A1C33" w:rsidP="00C55223">
      <w:pPr>
        <w:pStyle w:val="BodyText"/>
      </w:pPr>
    </w:p>
    <w:p w14:paraId="1EB47A97" w14:textId="77777777" w:rsidR="002E34C0" w:rsidRPr="00C55223" w:rsidRDefault="002E34C0" w:rsidP="00C55223">
      <w:pPr>
        <w:pStyle w:val="BodyText"/>
      </w:pPr>
    </w:p>
    <w:p w14:paraId="16B3CAF7" w14:textId="77777777" w:rsidR="002E34C0" w:rsidRPr="00C55223" w:rsidRDefault="002E34C0" w:rsidP="00C55223">
      <w:pPr>
        <w:pStyle w:val="BodyText"/>
      </w:pPr>
    </w:p>
    <w:p w14:paraId="24C77ED7" w14:textId="77777777" w:rsidR="002E34C0" w:rsidRPr="00C55223" w:rsidRDefault="002E34C0" w:rsidP="00C55223">
      <w:pPr>
        <w:pStyle w:val="BodyText"/>
      </w:pPr>
    </w:p>
    <w:p w14:paraId="64FD7D98" w14:textId="0A7E27BF" w:rsidR="006A5A77" w:rsidRDefault="002E34C0" w:rsidP="00C55223">
      <w:pPr>
        <w:pStyle w:val="Heading2"/>
        <w:rPr>
          <w:lang w:val="en-GB"/>
        </w:rPr>
      </w:pPr>
      <w:r w:rsidRPr="00C55223">
        <w:t>Mobility</w:t>
      </w:r>
    </w:p>
    <w:p w14:paraId="74E04B7D" w14:textId="77777777" w:rsidR="006A5A77" w:rsidRDefault="006A5A77" w:rsidP="009A7904">
      <w:pPr>
        <w:pStyle w:val="Heading3"/>
      </w:pPr>
      <w:r w:rsidRPr="009A7904">
        <w:t>Scope</w:t>
      </w:r>
    </w:p>
    <w:p w14:paraId="59C88B5D" w14:textId="77777777" w:rsidR="00C55223" w:rsidRDefault="00C55223" w:rsidP="009A7904">
      <w:r>
        <w:t>Mobility is a basic human need and Europe’s mobility industry is a key contributor to it. The automotive sector alone provides employment, both direct and indirect, to 13.8 million Europeans, representing 6.1% of total EU employment. 2.6 million people work in the direct manufacturing of motor vehicles, representing 8.5% of EU employment in manufacturing</w:t>
      </w:r>
      <w:r>
        <w:rPr>
          <w:rStyle w:val="FootnoteReference"/>
        </w:rPr>
        <w:footnoteReference w:id="2"/>
      </w:r>
      <w:r>
        <w:t xml:space="preserve">. The automotive sector is also the driver for innovation in many other mobility sectors in Europe, including aerospace, maritime and </w:t>
      </w:r>
      <w:r w:rsidRPr="003320DC">
        <w:t xml:space="preserve">rail, </w:t>
      </w:r>
      <w:r w:rsidRPr="00597920">
        <w:t>but also in other sectors as e.g. farming and industry (advanced robotics)</w:t>
      </w:r>
      <w:r w:rsidRPr="003320DC">
        <w:t>.</w:t>
      </w:r>
    </w:p>
    <w:p w14:paraId="62590E5A" w14:textId="77777777" w:rsidR="009A7904" w:rsidRDefault="009A7904" w:rsidP="009A7904"/>
    <w:p w14:paraId="35B57C3B" w14:textId="232CB38B" w:rsidR="009A7904" w:rsidRDefault="009A7904" w:rsidP="002945D1">
      <w:r>
        <w:t xml:space="preserve">The key enabling technologies of KDT (sensors, semiconductors, embedded AI enabled software in integrated intelligent systems) are essential building blocks for CO2 neutral and energy efficient mobility solutions including the required energy transformation. But as the microelectronics based computers, sensors actuators and communication equipment uses energy itself, therefor also are more energy- and cost-efficient electronic and optoelectronic components, interconnected intelligent systems and (AI-based) embedded software often connected to powerful AI enabled backend cloud systems (e.g. traffic control systems) are </w:t>
      </w:r>
      <w:r w:rsidR="002945D1">
        <w:t>necessary</w:t>
      </w:r>
      <w:r>
        <w:t xml:space="preserve">. </w:t>
      </w:r>
    </w:p>
    <w:p w14:paraId="1F66ED11" w14:textId="77777777" w:rsidR="002945D1" w:rsidRDefault="002945D1" w:rsidP="002945D1"/>
    <w:p w14:paraId="2C11E1FC" w14:textId="39B33846" w:rsidR="002945D1" w:rsidRDefault="002945D1" w:rsidP="002945D1">
      <w:r>
        <w:t>Therefore the research scope encompasses the development of energy efficient mobility grade (for automotive, maritime, rail, aerospace, autonomous vehicle up to offroad and smart farming machinery applications) semiconductor</w:t>
      </w:r>
      <w:r w:rsidR="00797DF1">
        <w:t>. The have to</w:t>
      </w:r>
      <w:r>
        <w:t xml:space="preserve"> support also AI based applications</w:t>
      </w:r>
      <w:r w:rsidR="00797DF1">
        <w:t xml:space="preserve">. The second important part is the </w:t>
      </w:r>
      <w:r>
        <w:t>development of the necessary middleware and embedded SW applications, which are often part of a cloud to edge continuum</w:t>
      </w:r>
      <w:r w:rsidR="00797DF1">
        <w:t>. The third equally important part is</w:t>
      </w:r>
      <w:r>
        <w:t xml:space="preserve"> the development of the necessary development</w:t>
      </w:r>
      <w:r w:rsidR="00797DF1">
        <w:t>,</w:t>
      </w:r>
      <w:r>
        <w:t xml:space="preserve"> verification and validation tools.</w:t>
      </w:r>
    </w:p>
    <w:p w14:paraId="7D975762" w14:textId="77777777" w:rsidR="00C55223" w:rsidRDefault="00C55223" w:rsidP="00C55223">
      <w:pPr>
        <w:jc w:val="both"/>
      </w:pPr>
    </w:p>
    <w:p w14:paraId="79E781CC" w14:textId="77777777" w:rsidR="006A5A77" w:rsidRDefault="00983E10" w:rsidP="009A7904">
      <w:pPr>
        <w:pStyle w:val="Heading3"/>
      </w:pPr>
      <w:r>
        <w:t>Application trends and societal benefits</w:t>
      </w:r>
    </w:p>
    <w:p w14:paraId="1C176797" w14:textId="6468297A" w:rsidR="005901CB" w:rsidRDefault="005901CB" w:rsidP="009A7904">
      <w:r w:rsidRPr="00A57EB7">
        <w:t xml:space="preserve">Our mobility is currently in a fundamental phase of change. </w:t>
      </w:r>
      <w:r>
        <w:t>Mobility is faced with great</w:t>
      </w:r>
      <w:r w:rsidRPr="00A57EB7">
        <w:t xml:space="preserve"> challenges and at the same time</w:t>
      </w:r>
      <w:r>
        <w:t xml:space="preserve"> offers</w:t>
      </w:r>
      <w:r w:rsidRPr="00A57EB7">
        <w:t xml:space="preserve"> enormous potential</w:t>
      </w:r>
      <w:r>
        <w:t xml:space="preserve"> to help solving essential problems of our world: global warming because of CO2 created by our society (</w:t>
      </w:r>
      <w:r w:rsidR="009A7904">
        <w:t xml:space="preserve"> - </w:t>
      </w:r>
      <w:r>
        <w:t>Green Deal</w:t>
      </w:r>
      <w:r w:rsidR="009A7904">
        <w:t xml:space="preserve"> is coping with it - </w:t>
      </w:r>
      <w:r>
        <w:t>), an ageing society with special needs for an easy and accident free mobility.  Therefore our</w:t>
      </w:r>
      <w:r w:rsidRPr="00A57EB7">
        <w:t xml:space="preserve"> mobility is subject to a </w:t>
      </w:r>
      <w:r>
        <w:t>radical</w:t>
      </w:r>
      <w:r w:rsidRPr="00A57EB7">
        <w:t xml:space="preserve"> ecological</w:t>
      </w:r>
      <w:r>
        <w:t xml:space="preserve"> (as well as political)</w:t>
      </w:r>
      <w:r w:rsidRPr="00A57EB7">
        <w:t xml:space="preserve"> change </w:t>
      </w:r>
      <w:r>
        <w:t xml:space="preserve">towards its contribution to the European Green deal as well as </w:t>
      </w:r>
      <w:r>
        <w:lastRenderedPageBreak/>
        <w:t>towards an automated and/or assisted mobility</w:t>
      </w:r>
      <w:r w:rsidRPr="00A57EB7">
        <w:t>.</w:t>
      </w:r>
      <w:r>
        <w:t xml:space="preserve"> </w:t>
      </w:r>
      <w:r w:rsidRPr="00A57EB7">
        <w:t xml:space="preserve">The interaction with digitization, urbanization, connectivity and individualization increases the demand for innovative solutions that are based on people's needs like never before. It is important to </w:t>
      </w:r>
      <w:r>
        <w:t xml:space="preserve">accelerate the </w:t>
      </w:r>
      <w:r w:rsidRPr="00A57EB7">
        <w:t>combin</w:t>
      </w:r>
      <w:r>
        <w:t>ation of</w:t>
      </w:r>
      <w:r w:rsidRPr="00A57EB7">
        <w:t xml:space="preserve"> these two developments in a meaningful way in the future.</w:t>
      </w:r>
    </w:p>
    <w:p w14:paraId="56A31EB3" w14:textId="77777777" w:rsidR="009A7904" w:rsidRDefault="009A7904" w:rsidP="005901CB">
      <w:pPr>
        <w:jc w:val="both"/>
      </w:pPr>
    </w:p>
    <w:p w14:paraId="15DA1B62" w14:textId="39A90763" w:rsidR="005901CB" w:rsidRPr="000D1A3E" w:rsidRDefault="005901CB" w:rsidP="009A7904">
      <w:r>
        <w:t xml:space="preserve">During the COVID crisis individual transport was largely favoured due to a basic user need, a clean and safe personal environment. Only cars can offer such an environment today. On the other hand, the current energy crisis demands to reduce energy usage also in mobility. Shared and new mobility concepts </w:t>
      </w:r>
      <w:r w:rsidR="009A7904">
        <w:t>are going to</w:t>
      </w:r>
      <w:r>
        <w:t xml:space="preserve"> play an increasingly important role. A major challenge will be to combine this need for individual space in a public or shared mobility</w:t>
      </w:r>
      <w:r w:rsidR="009A7904">
        <w:t xml:space="preserve"> environment</w:t>
      </w:r>
      <w:r>
        <w:t>, which reduces the energy consumption of mobility at least by more than 20 % compared to today without setting CO2 free or causing more accidents than experienced drivers.</w:t>
      </w:r>
    </w:p>
    <w:p w14:paraId="33AE056C" w14:textId="77777777" w:rsidR="009A7904" w:rsidRDefault="009A7904" w:rsidP="009A7904"/>
    <w:p w14:paraId="08559F3D" w14:textId="1481B819" w:rsidR="00C55223" w:rsidRDefault="00C55223" w:rsidP="009A7904">
      <w:r>
        <w:t>Th</w:t>
      </w:r>
      <w:r w:rsidR="00552FEF">
        <w:t xml:space="preserve">is </w:t>
      </w:r>
      <w:r>
        <w:t xml:space="preserve">societal challenge, known as the </w:t>
      </w:r>
      <w:r w:rsidRPr="00EF7AF6">
        <w:rPr>
          <w:rStyle w:val="KeywordforindexChar"/>
        </w:rPr>
        <w:t>European Green Deal</w:t>
      </w:r>
      <w:r>
        <w:t xml:space="preserve">, is at the forefront of the EU’s priority list. As automotive traffic is currently contributing approximately 14% of global CO2 emissions, </w:t>
      </w:r>
      <w:r w:rsidRPr="00EF7AF6">
        <w:rPr>
          <w:rStyle w:val="KeywordforindexChar"/>
        </w:rPr>
        <w:t>CO2-neutral mobility</w:t>
      </w:r>
      <w:r>
        <w:t xml:space="preserve"> requires alternative mobility systems (battery or H2 fuel cell based wherever possible, also synthetic CO2 neutral fuels are necessary in some applications) for automotive vehicles, ships and flying equipment. It needs also a  smart </w:t>
      </w:r>
      <w:r w:rsidRPr="00C55223">
        <w:rPr>
          <w:b/>
          <w:bCs/>
        </w:rPr>
        <w:t>energy-production,</w:t>
      </w:r>
      <w:r>
        <w:t xml:space="preserve"> </w:t>
      </w:r>
      <w:r w:rsidRPr="00C55223">
        <w:rPr>
          <w:b/>
          <w:bCs/>
        </w:rPr>
        <w:t xml:space="preserve">intermediate energy storage, </w:t>
      </w:r>
      <w:r>
        <w:t xml:space="preserve"> </w:t>
      </w:r>
      <w:r w:rsidRPr="00C55223">
        <w:rPr>
          <w:b/>
          <w:bCs/>
        </w:rPr>
        <w:t>energy transmission</w:t>
      </w:r>
      <w:r>
        <w:t xml:space="preserve"> and </w:t>
      </w:r>
      <w:r w:rsidRPr="00C55223">
        <w:rPr>
          <w:b/>
          <w:bCs/>
        </w:rPr>
        <w:t>charging infrastructure</w:t>
      </w:r>
      <w:r>
        <w:t xml:space="preserve">. This is an important part of the energy transformation in Europe. Existing infrastructure must be optimised or replaced, wherever possible the use of existing mobility infrastructure is envisioned. </w:t>
      </w:r>
    </w:p>
    <w:p w14:paraId="68525111" w14:textId="77777777" w:rsidR="009A7904" w:rsidRDefault="009A7904" w:rsidP="009A7904"/>
    <w:p w14:paraId="31DFE2D9" w14:textId="62BF84B0" w:rsidR="00C55223" w:rsidRDefault="00C55223" w:rsidP="009A7904">
      <w:r>
        <w:t>This ECS-SRIA Chapter on mobility is aligned with the proposal for the partnership “Towards zero emission road transport” (</w:t>
      </w:r>
      <w:r w:rsidRPr="00EF7AF6">
        <w:rPr>
          <w:rStyle w:val="KeywordforindexChar"/>
        </w:rPr>
        <w:t>2Zero</w:t>
      </w:r>
      <w:r>
        <w:t xml:space="preserve">) programme by Horizon Europe to achieve carbon-neutrality in road transport by 2050. There are plans to continue and strengthen this cooperation between </w:t>
      </w:r>
      <w:r w:rsidRPr="00EF7AF6">
        <w:rPr>
          <w:rStyle w:val="KeywordforindexChar"/>
        </w:rPr>
        <w:t>2Zero</w:t>
      </w:r>
      <w:r>
        <w:t xml:space="preserve"> and the ECS community.</w:t>
      </w:r>
    </w:p>
    <w:p w14:paraId="582C3B9F" w14:textId="77777777" w:rsidR="009A7904" w:rsidRDefault="009A7904" w:rsidP="009A7904">
      <w:pPr>
        <w:jc w:val="both"/>
      </w:pPr>
    </w:p>
    <w:p w14:paraId="46329BED" w14:textId="29032B25" w:rsidR="00C55223" w:rsidRDefault="00C55223" w:rsidP="009A7904">
      <w:r>
        <w:t xml:space="preserve">The second societal challenge </w:t>
      </w:r>
      <w:r w:rsidR="00552FEF">
        <w:t xml:space="preserve">relevant for the mobility domain </w:t>
      </w:r>
      <w:r>
        <w:t xml:space="preserve">focuses on the usage of smart perception, safety and automated mobility solutions and services to provide safe and comfortable inclusive mobility that is also suitable for the elderly as well as people with special needs. Research, development and innovation (R&amp;D&amp;I) of embedded AI-based software, sensors and electronic components and systems provide the core of automated on- and off-road vehicles, ships, trains and airplanes. A special focus requires </w:t>
      </w:r>
      <w:r w:rsidRPr="00EF7AF6">
        <w:rPr>
          <w:rStyle w:val="KeywordforindexChar"/>
        </w:rPr>
        <w:t>validation of the safety and reliability of the automated mobility systems</w:t>
      </w:r>
      <w:r>
        <w:t xml:space="preserve"> in all traffic and environmental situations as there are currently no adequate methods and tools available. </w:t>
      </w:r>
      <w:r w:rsidRPr="003320DC">
        <w:t>Digital twin technology will be crucial to evaluate</w:t>
      </w:r>
      <w:r>
        <w:t>, develop</w:t>
      </w:r>
      <w:r w:rsidRPr="003320DC">
        <w:t xml:space="preserve"> and update</w:t>
      </w:r>
      <w:r>
        <w:t>/maintain</w:t>
      </w:r>
      <w:r w:rsidRPr="003320DC">
        <w:t xml:space="preserve"> real-life vehicles.</w:t>
      </w:r>
      <w:r>
        <w:t xml:space="preserve"> Therefore, the ECS-SRIA Chapter on mobility is also closely aligned with the proposal for the partnership “</w:t>
      </w:r>
      <w:r w:rsidRPr="00EF7AF6">
        <w:rPr>
          <w:rStyle w:val="KeywordforindexChar"/>
        </w:rPr>
        <w:t>Connected, Cooperative and Automated Mobility</w:t>
      </w:r>
      <w:r>
        <w:t>” (</w:t>
      </w:r>
      <w:r w:rsidRPr="00EF7AF6">
        <w:rPr>
          <w:rStyle w:val="KeywordforindexChar"/>
        </w:rPr>
        <w:t>CCAM</w:t>
      </w:r>
      <w:r>
        <w:t>) under Horizon Europe.</w:t>
      </w:r>
    </w:p>
    <w:p w14:paraId="1E94A3F3" w14:textId="77777777" w:rsidR="00C55223" w:rsidRDefault="00C55223" w:rsidP="009A7904"/>
    <w:p w14:paraId="47625461" w14:textId="77777777" w:rsidR="00C55223" w:rsidRDefault="00C55223" w:rsidP="009A7904">
      <w:pPr>
        <w:spacing w:before="240" w:after="120"/>
      </w:pPr>
      <w:r>
        <w:lastRenderedPageBreak/>
        <w:t xml:space="preserve">Additional key aspects of the contribution by </w:t>
      </w:r>
      <w:r w:rsidRPr="008B0BCA">
        <w:t>the ECS domain</w:t>
      </w:r>
      <w:r>
        <w:t xml:space="preserve"> to the future of mobility are increasing user value, security, privacy protection features, affordability and human interaction. Particularly in urban areas, </w:t>
      </w:r>
      <w:r w:rsidRPr="00EF7AF6">
        <w:rPr>
          <w:rStyle w:val="KeywordforindexChar"/>
        </w:rPr>
        <w:t>intermodality</w:t>
      </w:r>
      <w:r>
        <w:t xml:space="preserve"> and technologies supporting the shared principles will be crucial.</w:t>
      </w:r>
    </w:p>
    <w:p w14:paraId="53466E77" w14:textId="77777777" w:rsidR="006A5A77" w:rsidRDefault="006A5A77" w:rsidP="009A7904">
      <w:pPr>
        <w:pStyle w:val="Heading3"/>
      </w:pPr>
      <w:r>
        <w:t xml:space="preserve">Strategic </w:t>
      </w:r>
      <w:r w:rsidRPr="009A7904">
        <w:t>advantage</w:t>
      </w:r>
      <w:r>
        <w:t xml:space="preserve"> for the EU</w:t>
      </w:r>
    </w:p>
    <w:p w14:paraId="34B26A74" w14:textId="77777777" w:rsidR="000D1A3E" w:rsidRDefault="000D1A3E" w:rsidP="009A7904">
      <w:pPr>
        <w:pStyle w:val="Heading4Tabs"/>
      </w:pPr>
      <w:r>
        <w:t xml:space="preserve">Strong contribution to </w:t>
      </w:r>
      <w:r w:rsidRPr="002F01C1">
        <w:t>CO2 neutral M</w:t>
      </w:r>
      <w:r>
        <w:t>ob</w:t>
      </w:r>
      <w:r w:rsidRPr="002F01C1">
        <w:t>ility</w:t>
      </w:r>
    </w:p>
    <w:p w14:paraId="3BAAC58C" w14:textId="7655EA9E" w:rsidR="000D1A3E" w:rsidRDefault="000D1A3E" w:rsidP="009A7904">
      <w:r>
        <w:t xml:space="preserve">Mobility is at the heart of European lifestyle and its economy. Efficient transportation systems are more important than ever, and also help </w:t>
      </w:r>
      <w:r w:rsidRPr="008B0BCA">
        <w:t>consolidate the European Union and make it more cohesive.</w:t>
      </w:r>
      <w:r>
        <w:t xml:space="preserve"> However, the promise of freedom offered by road transport is viewed in sharp contrast to a range of concerns about its effect on safety, health and the environment. Therefore, transport and mobility systems are in the process of a fundamental transformation towards a vision of sustainable, </w:t>
      </w:r>
      <w:r w:rsidRPr="00EF7AF6">
        <w:rPr>
          <w:rStyle w:val="KeywordforindexChar"/>
        </w:rPr>
        <w:t>CO2 emission neutrality</w:t>
      </w:r>
      <w:r>
        <w:t xml:space="preserve"> that involves efficient, inclusive and seamless solutions. CO2 neutral mobility is mainly using electrical energy, therefore mobility is also embedded in the European </w:t>
      </w:r>
      <w:r w:rsidRPr="00597920">
        <w:rPr>
          <w:color w:val="FF0000"/>
        </w:rPr>
        <w:t>Energy Transformation</w:t>
      </w:r>
      <w:r>
        <w:t>.</w:t>
      </w:r>
      <w:r w:rsidR="00552FEF">
        <w:t xml:space="preserve"> </w:t>
      </w:r>
      <w:r w:rsidR="0008772F">
        <w:t xml:space="preserve"> The key digital technologies (ECS) are essential  for the transition to CO2 neutral mobility.</w:t>
      </w:r>
    </w:p>
    <w:p w14:paraId="21696ACC" w14:textId="77777777" w:rsidR="000D1A3E" w:rsidRDefault="000D1A3E" w:rsidP="000D1A3E"/>
    <w:p w14:paraId="6432CCE7" w14:textId="77777777" w:rsidR="000D1A3E" w:rsidRDefault="000D1A3E" w:rsidP="009A7904">
      <w:pPr>
        <w:pStyle w:val="Heading4Tabs"/>
      </w:pPr>
      <w:r w:rsidRPr="003A452C">
        <w:t>Contribution</w:t>
      </w:r>
      <w:r>
        <w:t xml:space="preserve"> to </w:t>
      </w:r>
      <w:r w:rsidRPr="003A452C">
        <w:t>inclusive</w:t>
      </w:r>
      <w:r>
        <w:t xml:space="preserve"> mobility</w:t>
      </w:r>
    </w:p>
    <w:p w14:paraId="0BEBADFC" w14:textId="1D3CB128" w:rsidR="000D1A3E" w:rsidRDefault="000D1A3E" w:rsidP="000D1A3E">
      <w:r>
        <w:t xml:space="preserve">An additional societal aspect is an </w:t>
      </w:r>
      <w:r w:rsidRPr="00597920">
        <w:rPr>
          <w:b/>
          <w:bCs/>
        </w:rPr>
        <w:t>inclusive mobility</w:t>
      </w:r>
      <w:r>
        <w:t xml:space="preserve">: for decades, disabled people have promoted a universal approach to the design of transport systems to make them more accessible and useful for everybody. In view of the Covid-19 pandemic, this focus on human factors of transport innovation is expected to increase; it will particularly call for smart and intelligent </w:t>
      </w:r>
      <w:r w:rsidR="0008772F">
        <w:t xml:space="preserve">and more and more automated </w:t>
      </w:r>
      <w:r>
        <w:t>mobility systems enabled by ECS.</w:t>
      </w:r>
    </w:p>
    <w:p w14:paraId="6B7E5DE2" w14:textId="77777777" w:rsidR="000D1A3E" w:rsidRDefault="000D1A3E" w:rsidP="000D1A3E"/>
    <w:p w14:paraId="69E48FED" w14:textId="77777777" w:rsidR="000D1A3E" w:rsidRDefault="000D1A3E" w:rsidP="009A7904">
      <w:pPr>
        <w:pStyle w:val="Heading4Tabs"/>
      </w:pPr>
      <w:r>
        <w:t xml:space="preserve"> Strong contribution to f</w:t>
      </w:r>
      <w:r w:rsidRPr="00E43FE7">
        <w:t>atal</w:t>
      </w:r>
      <w:r>
        <w:t>ity</w:t>
      </w:r>
      <w:r w:rsidRPr="00E43FE7">
        <w:t xml:space="preserve"> free mobility</w:t>
      </w:r>
    </w:p>
    <w:p w14:paraId="00725570" w14:textId="5EC8E812" w:rsidR="000D1A3E" w:rsidRDefault="000D1A3E" w:rsidP="000D1A3E">
      <w:r>
        <w:t xml:space="preserve">Automation and advanced driver assistance system </w:t>
      </w:r>
      <w:r w:rsidR="0008772F">
        <w:t xml:space="preserve">based on ECS </w:t>
      </w:r>
      <w:r>
        <w:t>have to contribute to a continuous reduction of fatalities of passenger and improve transportation by different modalities.</w:t>
      </w:r>
    </w:p>
    <w:p w14:paraId="3D44511A" w14:textId="77777777" w:rsidR="000D1A3E" w:rsidRDefault="000D1A3E" w:rsidP="000D1A3E"/>
    <w:p w14:paraId="6C98D325" w14:textId="1238BC01" w:rsidR="0008772F" w:rsidRDefault="000D1A3E" w:rsidP="0008772F">
      <w:pPr>
        <w:pStyle w:val="Heading4Tabs"/>
      </w:pPr>
      <w:r>
        <w:t>Protect strong position of European automotive industry</w:t>
      </w:r>
      <w:r w:rsidR="0008772F">
        <w:t xml:space="preserve"> and ensure its sovereignty</w:t>
      </w:r>
    </w:p>
    <w:p w14:paraId="635727EA" w14:textId="632D2C1B" w:rsidR="000D1A3E" w:rsidRDefault="000D1A3E" w:rsidP="000D1A3E">
      <w:r>
        <w:t xml:space="preserve">Mobility is not only a visible expression of </w:t>
      </w:r>
      <w:r w:rsidRPr="00597920">
        <w:rPr>
          <w:b/>
          <w:bCs/>
        </w:rPr>
        <w:t>Europe’s economic and societal prosperity</w:t>
      </w:r>
      <w:r>
        <w:t>, it is also an important source of that prosperity. According to Europe’s car manufacturers and transporters, the automotive sector employs around 12 million people (approximately 2.6 million directly and close to 10 million indirectly), contributing 16% of the EU’s GDP</w:t>
      </w:r>
      <w:r>
        <w:rPr>
          <w:rStyle w:val="FootnoteReference"/>
        </w:rPr>
        <w:footnoteReference w:id="3"/>
      </w:r>
      <w:r>
        <w:t>. Currently, the transportation sector is undergoing a fundamental and complex transformation across all modes.</w:t>
      </w:r>
      <w:r w:rsidR="0008772F">
        <w:t xml:space="preserve"> This position is challenged by large US information technology giants and very aggressive and agile Chinese new automotive companies, which </w:t>
      </w:r>
      <w:r w:rsidR="0008772F">
        <w:lastRenderedPageBreak/>
        <w:t xml:space="preserve">are very successful in fully electrical cars as well as new infotainment systems, advanced driver assistance system and automated mobility. </w:t>
      </w:r>
    </w:p>
    <w:p w14:paraId="64D1E438" w14:textId="77777777" w:rsidR="0008772F" w:rsidRDefault="0008772F" w:rsidP="000D1A3E"/>
    <w:p w14:paraId="0ECE1F26" w14:textId="2FA0390E" w:rsidR="0008772F" w:rsidRDefault="005A25DD" w:rsidP="0008772F">
      <w:pPr>
        <w:pStyle w:val="Heading4Tabs"/>
      </w:pPr>
      <w:r>
        <w:t>Regain European s</w:t>
      </w:r>
      <w:r w:rsidR="0008772F">
        <w:t>overeignty in semiconductors for mobility</w:t>
      </w:r>
    </w:p>
    <w:p w14:paraId="148DB193" w14:textId="77777777" w:rsidR="0008772F" w:rsidRDefault="0008772F" w:rsidP="0008772F">
      <w:r>
        <w:t>Europe is ranked number one in automotive semiconductors. In the automotive value chain, Tier 1’s and original equipment manufacturers (OEMs) are also top global players and intend to gain further market share through close collaboration with semiconductor and embedded software leaders in Europe.</w:t>
      </w:r>
    </w:p>
    <w:p w14:paraId="6E1E1FD8" w14:textId="77777777" w:rsidR="0008772F" w:rsidRDefault="0008772F" w:rsidP="0008772F">
      <w:r>
        <w:t>The electronics components and systems (ECS) community will contribute substantially to these tasks by using new technologies, components and systems to target the following topics:</w:t>
      </w:r>
    </w:p>
    <w:p w14:paraId="14B89E27" w14:textId="77777777" w:rsidR="0008772F" w:rsidRDefault="0008772F" w:rsidP="0008772F">
      <w:pPr>
        <w:pStyle w:val="ListParagraph"/>
        <w:numPr>
          <w:ilvl w:val="0"/>
          <w:numId w:val="5"/>
        </w:numPr>
        <w:suppressAutoHyphens w:val="0"/>
        <w:spacing w:after="0" w:line="240" w:lineRule="auto"/>
      </w:pPr>
      <w:r>
        <w:t>Autonomous vehicles</w:t>
      </w:r>
    </w:p>
    <w:p w14:paraId="0997FB3D" w14:textId="77777777" w:rsidR="0008772F" w:rsidRDefault="0008772F" w:rsidP="0008772F">
      <w:pPr>
        <w:pStyle w:val="ListParagraph"/>
        <w:numPr>
          <w:ilvl w:val="0"/>
          <w:numId w:val="5"/>
        </w:numPr>
        <w:suppressAutoHyphens w:val="0"/>
        <w:spacing w:after="0" w:line="240" w:lineRule="auto"/>
      </w:pPr>
      <w:r>
        <w:t>Electrified CO2 neutral vehicles</w:t>
      </w:r>
    </w:p>
    <w:p w14:paraId="268E0810" w14:textId="77777777" w:rsidR="0008772F" w:rsidRDefault="0008772F" w:rsidP="0008772F">
      <w:pPr>
        <w:pStyle w:val="ListParagraph"/>
        <w:numPr>
          <w:ilvl w:val="0"/>
          <w:numId w:val="5"/>
        </w:numPr>
        <w:suppressAutoHyphens w:val="0"/>
        <w:spacing w:after="0" w:line="240" w:lineRule="auto"/>
      </w:pPr>
      <w:r>
        <w:t>Over the air (OTA) updates</w:t>
      </w:r>
    </w:p>
    <w:p w14:paraId="31D80A6E" w14:textId="77777777" w:rsidR="0008772F" w:rsidRDefault="0008772F" w:rsidP="0008772F">
      <w:pPr>
        <w:pStyle w:val="ListParagraph"/>
        <w:numPr>
          <w:ilvl w:val="0"/>
          <w:numId w:val="5"/>
        </w:numPr>
        <w:suppressAutoHyphens w:val="0"/>
        <w:spacing w:after="0" w:line="240" w:lineRule="auto"/>
      </w:pPr>
      <w:r>
        <w:t>New mobility concepts to reduce number of energy usage (e.g. mobility as a service)</w:t>
      </w:r>
    </w:p>
    <w:p w14:paraId="4814F5C7" w14:textId="77777777" w:rsidR="0008772F" w:rsidRDefault="0008772F" w:rsidP="0008772F">
      <w:pPr>
        <w:pStyle w:val="ListParagraph"/>
      </w:pPr>
    </w:p>
    <w:p w14:paraId="6725A8A2" w14:textId="77777777" w:rsidR="0008772F" w:rsidRDefault="0008772F" w:rsidP="0008772F">
      <w:pPr>
        <w:spacing w:after="120"/>
      </w:pPr>
      <w:r w:rsidRPr="00EF7AF6">
        <w:rPr>
          <w:rStyle w:val="KeywordforindexChar"/>
        </w:rPr>
        <w:t>Electrification of vehicles</w:t>
      </w:r>
      <w:r>
        <w:t xml:space="preserve"> and development of powertrains for carbon-free energy carriers. Enabling technologies come from the European ECS industry – for instance, energy-efficient devices, power electronic components and systems, energy (e.g. battery) management systems, and embedded software solutions for power management. </w:t>
      </w:r>
    </w:p>
    <w:p w14:paraId="2AC34AC9" w14:textId="235F5F31" w:rsidR="0008772F" w:rsidRDefault="005A25DD" w:rsidP="0008772F">
      <w:pPr>
        <w:spacing w:after="120"/>
      </w:pPr>
      <w:r>
        <w:rPr>
          <w:rStyle w:val="KeywordforindexChar"/>
        </w:rPr>
        <w:t>Automated and autonomous</w:t>
      </w:r>
      <w:r w:rsidR="0008772F" w:rsidRPr="00EF7AF6">
        <w:rPr>
          <w:rStyle w:val="KeywordforindexChar"/>
        </w:rPr>
        <w:t xml:space="preserve"> vehicles</w:t>
      </w:r>
      <w:r w:rsidR="0008772F">
        <w:t xml:space="preserve"> and coordinated mobility to make traffic more efficient and thus reduce pollution by new electronics architectures, smart and connected sensor systems, AI-based real-time software, higher-performance in-vehicle controllers and networks, as well as connectivity devices and advanced embedded software solutions.  </w:t>
      </w:r>
    </w:p>
    <w:p w14:paraId="2118C522" w14:textId="18F10F53" w:rsidR="0008772F" w:rsidRDefault="0008772F" w:rsidP="0008772F">
      <w:pPr>
        <w:spacing w:after="120"/>
      </w:pPr>
      <w:r>
        <w:t xml:space="preserve">Rapid advances in AI and edge computing will ensure Europe can produce a step change in these areas. </w:t>
      </w:r>
      <w:r w:rsidR="005A25DD" w:rsidRPr="005A25DD">
        <w:rPr>
          <w:color w:val="FF0000"/>
        </w:rPr>
        <w:t>Automated and a</w:t>
      </w:r>
      <w:r w:rsidRPr="005A25DD">
        <w:rPr>
          <w:color w:val="FF0000"/>
        </w:rPr>
        <w:t>utonomous</w:t>
      </w:r>
      <w:r w:rsidRPr="005A25DD">
        <w:rPr>
          <w:rStyle w:val="KeywordforindexChar"/>
        </w:rPr>
        <w:t xml:space="preserve"> </w:t>
      </w:r>
      <w:r w:rsidRPr="00EF7AF6">
        <w:rPr>
          <w:rStyle w:val="KeywordforindexChar"/>
        </w:rPr>
        <w:t>driving</w:t>
      </w:r>
      <w:r>
        <w:t xml:space="preserve">, mobility and logistics are high-profile applications where the use of AI technologies is growing very rapidly, affecting both society and industry directly. The European transport industry is being revolutionised by the introduction of AI (combined with electric vehicles). However, AI applications in transport are very challenging, as they typically involve highly complex environments, a large number of possible situations and real-time, safety- relevant decision-making. Leading IT companies in the US and China in particular are providing a challenge to European industry in these areas, and significant effort will be required to safeguard the leading position of the European automotive industry. </w:t>
      </w:r>
      <w:r w:rsidRPr="003360BF">
        <w:t xml:space="preserve">Hence the development of digital twins </w:t>
      </w:r>
      <w:r>
        <w:t>is</w:t>
      </w:r>
      <w:r w:rsidRPr="003360BF">
        <w:t xml:space="preserve"> a crucial element to further develop and update all types of vehicles interacting with </w:t>
      </w:r>
      <w:r>
        <w:t xml:space="preserve">the environment, with </w:t>
      </w:r>
      <w:r w:rsidRPr="003360BF">
        <w:t>each other and with the cloud.</w:t>
      </w:r>
    </w:p>
    <w:p w14:paraId="4E4F6119" w14:textId="7AFF6231" w:rsidR="0008772F" w:rsidRDefault="0008772F" w:rsidP="0008772F">
      <w:pPr>
        <w:spacing w:after="120"/>
      </w:pPr>
      <w:r>
        <w:t xml:space="preserve">Revenues related to </w:t>
      </w:r>
      <w:r w:rsidRPr="00EF7AF6">
        <w:rPr>
          <w:rStyle w:val="KeywordforindexChar"/>
        </w:rPr>
        <w:t>a</w:t>
      </w:r>
      <w:r w:rsidR="005A25DD">
        <w:rPr>
          <w:rStyle w:val="KeywordforindexChar"/>
        </w:rPr>
        <w:t>utomated and a</w:t>
      </w:r>
      <w:r w:rsidRPr="00EF7AF6">
        <w:rPr>
          <w:rStyle w:val="KeywordforindexChar"/>
        </w:rPr>
        <w:t>utonomous driving</w:t>
      </w:r>
      <w:r>
        <w:t xml:space="preserve"> and </w:t>
      </w:r>
      <w:r w:rsidRPr="00EF7AF6">
        <w:rPr>
          <w:rStyle w:val="KeywordforindexChar"/>
        </w:rPr>
        <w:t xml:space="preserve">connected cars </w:t>
      </w:r>
      <w:r w:rsidRPr="005A25DD">
        <w:rPr>
          <w:rStyle w:val="KeywordforindexChar"/>
          <w:color w:val="000000" w:themeColor="text1"/>
        </w:rPr>
        <w:t>a</w:t>
      </w:r>
      <w:r>
        <w:t xml:space="preserve">re expected to boom (see </w:t>
      </w:r>
      <w:r>
        <w:fldChar w:fldCharType="begin"/>
      </w:r>
      <w:r>
        <w:instrText xml:space="preserve"> REF _Ref84843335 \h </w:instrText>
      </w:r>
      <w:r>
        <w:fldChar w:fldCharType="separate"/>
      </w:r>
      <w:r>
        <w:t xml:space="preserve">Figure </w:t>
      </w:r>
      <w:r>
        <w:rPr>
          <w:noProof/>
        </w:rPr>
        <w:t>1</w:t>
      </w:r>
      <w:r>
        <w:fldChar w:fldCharType="end"/>
      </w:r>
      <w:r>
        <w:t>), with safety applications (e.g. automatic collision detection/prevention) expected to reach USD58 billion (up from USD18 billion in 2017), autonomous driving (e.g. distance/park/motorway assistant, pilot, traffic sign detection/ recognition) set to reach USD55 billion (up from USD14 billion in 2017) and connected services expected to reach USD43 billion in 2022 (up from USD21 billion in 2017).</w:t>
      </w:r>
    </w:p>
    <w:p w14:paraId="564CDB51" w14:textId="77777777" w:rsidR="0008772F" w:rsidRDefault="0008772F" w:rsidP="0008772F">
      <w:r>
        <w:rPr>
          <w:rFonts w:ascii="OpenSans-Semibold"/>
          <w:b/>
          <w:noProof/>
          <w:sz w:val="20"/>
        </w:rPr>
        <w:lastRenderedPageBreak/>
        <w:drawing>
          <wp:inline distT="0" distB="0" distL="0" distR="0" wp14:anchorId="2FDD7AF0" wp14:editId="5EC221C0">
            <wp:extent cx="5731510" cy="3014692"/>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14692"/>
                    </a:xfrm>
                    <a:prstGeom prst="rect">
                      <a:avLst/>
                    </a:prstGeom>
                  </pic:spPr>
                </pic:pic>
              </a:graphicData>
            </a:graphic>
          </wp:inline>
        </w:drawing>
      </w:r>
    </w:p>
    <w:p w14:paraId="5D868718" w14:textId="57C54E49" w:rsidR="0008772F" w:rsidRDefault="0008772F" w:rsidP="0008772F">
      <w:pPr>
        <w:pStyle w:val="Caption"/>
      </w:pPr>
      <w:bookmarkStart w:id="0" w:name="_Ref84843335"/>
      <w:r>
        <w:t xml:space="preserve">Figure </w:t>
      </w:r>
      <w:fldSimple w:instr=" SEQ Figure \* ARABIC ">
        <w:r w:rsidR="00EA2BEB">
          <w:rPr>
            <w:noProof/>
          </w:rPr>
          <w:t>1</w:t>
        </w:r>
      </w:fldSimple>
      <w:bookmarkEnd w:id="0"/>
      <w:r>
        <w:t xml:space="preserve"> </w:t>
      </w:r>
      <w:r w:rsidRPr="004212D3">
        <w:t>Forecast growth by market vs. EU GDP growth (Source: Goldstein Research)</w:t>
      </w:r>
      <w:r>
        <w:rPr>
          <w:rStyle w:val="FootnoteReference"/>
        </w:rPr>
        <w:footnoteReference w:id="4"/>
      </w:r>
    </w:p>
    <w:p w14:paraId="0CF9874D" w14:textId="77777777" w:rsidR="0008772F" w:rsidRDefault="0008772F" w:rsidP="0008772F">
      <w:pPr>
        <w:spacing w:after="120"/>
      </w:pPr>
    </w:p>
    <w:p w14:paraId="5BC857CF" w14:textId="77777777" w:rsidR="0008772F" w:rsidRDefault="0008772F" w:rsidP="0008772F">
      <w:pPr>
        <w:spacing w:after="120"/>
      </w:pPr>
      <w:r>
        <w:t xml:space="preserve">There will be a need to more intensively monitor, interact with, and update the car remotely.  </w:t>
      </w:r>
      <w:r w:rsidRPr="00EF7AF6">
        <w:rPr>
          <w:rStyle w:val="KeywordforindexChar"/>
        </w:rPr>
        <w:t>Software upgrades</w:t>
      </w:r>
      <w:r>
        <w:t xml:space="preserve"> need to be done over-the-air (</w:t>
      </w:r>
      <w:r w:rsidRPr="00EF7AF6">
        <w:rPr>
          <w:rStyle w:val="KeywordforindexChar"/>
        </w:rPr>
        <w:t>OTA</w:t>
      </w:r>
      <w:r>
        <w:t>).  Semiconductors have a shorter lifetime than cars and hence it is needed to predict their end-of-life and to replace them on-time before the car breaks down.</w:t>
      </w:r>
    </w:p>
    <w:p w14:paraId="3B8FB63C" w14:textId="77777777" w:rsidR="0008772F" w:rsidRDefault="0008772F" w:rsidP="000D1A3E"/>
    <w:p w14:paraId="11CF25A2" w14:textId="38816EA0" w:rsidR="005A25DD" w:rsidRDefault="005A25DD" w:rsidP="005A25DD">
      <w:pPr>
        <w:pStyle w:val="Heading4Tabs"/>
      </w:pPr>
      <w:r>
        <w:t>Regain European sovereignty in embedded software for mobility</w:t>
      </w:r>
    </w:p>
    <w:p w14:paraId="720F11E8" w14:textId="77777777" w:rsidR="0008772F" w:rsidRDefault="0008772F" w:rsidP="0008772F">
      <w:pPr>
        <w:spacing w:after="120"/>
      </w:pPr>
      <w:r>
        <w:t xml:space="preserve">All of the four mobility megatrends (electrification, autonomy, connectivity, shared mobility) highly rely on </w:t>
      </w:r>
      <w:r w:rsidRPr="00597920">
        <w:rPr>
          <w:color w:val="FF0000"/>
        </w:rPr>
        <w:t>leading-edge software</w:t>
      </w:r>
      <w:r>
        <w:t xml:space="preserve">. Especially the car industry needs to face this new software-driven value chain. A typical modern vehicle likely has a software architecture composed of five or more domains (body, chassis, ADAS…), together comprising hundreds of functional components in the car and in the cloud. Currently, OEMs are constructing a complex software architecture with various software providers ending up in a complex scenario with a broad set of development languages, operating systems, and software structures/elements. Up to now no single </w:t>
      </w:r>
      <w:r w:rsidRPr="00597920">
        <w:rPr>
          <w:color w:val="FF0000"/>
        </w:rPr>
        <w:t>software platform (middleware</w:t>
      </w:r>
      <w:r>
        <w:t xml:space="preserve">) on the market can meet the requirements of CCAM. </w:t>
      </w:r>
      <w:r w:rsidRPr="003360BF">
        <w:t xml:space="preserve">The domain-based hardware architecture is </w:t>
      </w:r>
      <w:r>
        <w:t xml:space="preserve">rapidly </w:t>
      </w:r>
      <w:r w:rsidRPr="003360BF">
        <w:t xml:space="preserve">evolving towards a zonal architecture, where the software </w:t>
      </w:r>
      <w:r>
        <w:t xml:space="preserve">architecture, implementation and the corresponding development </w:t>
      </w:r>
      <w:r w:rsidRPr="003360BF">
        <w:t xml:space="preserve">environment needs </w:t>
      </w:r>
      <w:r>
        <w:t>to be compatible. A middleware has to separate the hardware layer from the software layer and allow faster time to market to standardized interfaces.</w:t>
      </w:r>
    </w:p>
    <w:p w14:paraId="01E0A4F3" w14:textId="77777777" w:rsidR="0008772F" w:rsidRDefault="0008772F" w:rsidP="0008772F">
      <w:pPr>
        <w:spacing w:after="120"/>
      </w:pPr>
    </w:p>
    <w:p w14:paraId="6BC85843" w14:textId="1137F99D" w:rsidR="0008772F" w:rsidRDefault="0008772F" w:rsidP="0008772F">
      <w:pPr>
        <w:spacing w:after="120"/>
      </w:pPr>
      <w:r>
        <w:lastRenderedPageBreak/>
        <w:t>The work on the mobility challenges will help to protect the sovereignty in the digital heart of mobility devices (passenger cars, trucks, …). Currently Europe has a leadership in the embedded software in all kind of vehicle</w:t>
      </w:r>
      <w:r w:rsidR="005A25DD">
        <w:t>s</w:t>
      </w:r>
      <w:r>
        <w:t>. This is endangered by the push of the big global IT companies into the embedded IT systems of the vehicles. Europe has to protect its leadership in creating a next generation of middleware and operating systems prepared for the significantly increased complexity of CO2 neutral automated and assisted vehicles.</w:t>
      </w:r>
    </w:p>
    <w:p w14:paraId="7FEEEDEF" w14:textId="77777777" w:rsidR="0008772F" w:rsidRDefault="0008772F" w:rsidP="0008772F">
      <w:pPr>
        <w:spacing w:after="120"/>
      </w:pPr>
    </w:p>
    <w:p w14:paraId="21A338FE" w14:textId="77777777" w:rsidR="000D1A3E" w:rsidRDefault="000D1A3E" w:rsidP="000D1A3E"/>
    <w:p w14:paraId="0DCE2651" w14:textId="77777777" w:rsidR="000D1A3E" w:rsidRDefault="000D1A3E" w:rsidP="009A7904">
      <w:pPr>
        <w:pStyle w:val="Heading4Tabs"/>
      </w:pPr>
      <w:r>
        <w:t>Convergence of automotive and energy eco-system</w:t>
      </w:r>
    </w:p>
    <w:p w14:paraId="38A0B430" w14:textId="77777777" w:rsidR="000D1A3E" w:rsidRDefault="000D1A3E" w:rsidP="000D1A3E">
      <w:r>
        <w:t>Electrified cars are getting integral part of the European energy eco-system. Vehicle batteries will used as intermediate storage for electrical energy (bidirectional charging). Vehicles will even produce electrical energy (</w:t>
      </w:r>
      <w:r w:rsidRPr="008B0BCA">
        <w:t>photovoltaic panels</w:t>
      </w:r>
      <w:r>
        <w:t xml:space="preserve"> on car roofs or from heat-pumps), which will be partially send to the grid. This has severe consequences for the requirements of the electrical and software systems in the vehicles. Their operation hours over the intended lifetime of the vehicle are significantly increasing. Up to now, the lifetime for the components of vehicles is about 8000 h, which reflects the hours a typical vehicle is driving. As the vehicle will get now integral part of the grid, the operating hours are hours of a year multiplied by the expected lifetime years of the vehicle. This means an increase of lifetime of the effected components (as in the bidirectional charging or the necessary embedded control software) by factor of 5 to 15. This convergence of the automotive and energy eco-system creates also large challenges in the validation. It requires significant use of digital twins in the simulation, as it is not possible to do duration testing over 10 years prior release of a component.</w:t>
      </w:r>
    </w:p>
    <w:p w14:paraId="082D6936" w14:textId="77777777" w:rsidR="000D1A3E" w:rsidRDefault="000D1A3E" w:rsidP="000D1A3E"/>
    <w:p w14:paraId="5129F2F1" w14:textId="77777777" w:rsidR="000D1A3E" w:rsidRDefault="000D1A3E" w:rsidP="009A7904">
      <w:pPr>
        <w:pStyle w:val="Heading4Tabs"/>
      </w:pPr>
      <w:r>
        <w:t>Digitalization in maritime industry</w:t>
      </w:r>
    </w:p>
    <w:p w14:paraId="5159D57A" w14:textId="77777777" w:rsidR="000D1A3E" w:rsidRDefault="000D1A3E" w:rsidP="000D1A3E">
      <w:r>
        <w:t xml:space="preserve">The EU’s maritime industry is characterised by high value-added expertise, rapid innovation, rigorous </w:t>
      </w:r>
      <w:r w:rsidRPr="00EF7AF6">
        <w:rPr>
          <w:rStyle w:val="KeywordforindexChar"/>
        </w:rPr>
        <w:t>safety standards</w:t>
      </w:r>
      <w:r>
        <w:t xml:space="preserve"> and a leading position in green technologies. A strategy to further build on these strengths will ensure that the EU retains its competitive position in the global </w:t>
      </w:r>
      <w:r w:rsidRPr="00EF7AF6">
        <w:rPr>
          <w:rStyle w:val="KeywordforindexChar"/>
        </w:rPr>
        <w:t>maritime industry</w:t>
      </w:r>
      <w:r>
        <w:t>, and reaps the rewards in terms of jobs and wealth creation.</w:t>
      </w:r>
    </w:p>
    <w:p w14:paraId="7E5F7F8F" w14:textId="77777777" w:rsidR="000D1A3E" w:rsidRDefault="000D1A3E" w:rsidP="000D1A3E"/>
    <w:p w14:paraId="30AD93C6" w14:textId="77777777" w:rsidR="000D1A3E" w:rsidRDefault="000D1A3E" w:rsidP="009A7904">
      <w:pPr>
        <w:pStyle w:val="Heading4Tabs"/>
      </w:pPr>
      <w:r>
        <w:t>Digitalization in aerospace and rail industry</w:t>
      </w:r>
    </w:p>
    <w:p w14:paraId="0E0AF277" w14:textId="77777777" w:rsidR="000D1A3E" w:rsidRDefault="000D1A3E" w:rsidP="000D1A3E">
      <w:r>
        <w:t>The current leading position of the European aerospace and rail industry will require a further shift to the greater autonomy of planes, trains and infrastructure, and increased trustworthiness of radio and other communication technologies. Therefore, it is also strongly dependent on progress in key digital components and AI-based real-time software.</w:t>
      </w:r>
    </w:p>
    <w:p w14:paraId="55048969" w14:textId="77777777" w:rsidR="000D1A3E" w:rsidRDefault="000D1A3E" w:rsidP="000D1A3E">
      <w:r>
        <w:t xml:space="preserve">An important priority of the European Commission in its Communication on the European Green Deal is ‘’accelerating the shift to sustainable and smart mobility’’. This will require a strong boost to </w:t>
      </w:r>
      <w:r w:rsidRPr="00EF7AF6">
        <w:rPr>
          <w:rStyle w:val="KeywordforindexChar"/>
        </w:rPr>
        <w:t>multimodal transport</w:t>
      </w:r>
      <w:r>
        <w:t xml:space="preserve">, </w:t>
      </w:r>
      <w:r w:rsidRPr="00EF7AF6">
        <w:rPr>
          <w:rStyle w:val="KeywordforindexChar"/>
        </w:rPr>
        <w:t>automated and connected multimodal mobility</w:t>
      </w:r>
      <w:r>
        <w:t>, a ramp-up of the deployment of sustainable alternative transport fuels and less polluting transportation, especially in cities.</w:t>
      </w:r>
    </w:p>
    <w:p w14:paraId="2A18543E" w14:textId="77777777" w:rsidR="000D1A3E" w:rsidRDefault="000D1A3E" w:rsidP="000D1A3E"/>
    <w:p w14:paraId="1D34594E" w14:textId="77777777" w:rsidR="000D1A3E" w:rsidRPr="00597920" w:rsidRDefault="000D1A3E" w:rsidP="009A7904">
      <w:pPr>
        <w:pStyle w:val="Heading4Tabs"/>
      </w:pPr>
      <w:r w:rsidRPr="00597920">
        <w:t>New resource optimized mobility modes</w:t>
      </w:r>
    </w:p>
    <w:p w14:paraId="7C52C386" w14:textId="77777777" w:rsidR="000D1A3E" w:rsidRDefault="000D1A3E" w:rsidP="000D1A3E">
      <w:pPr>
        <w:spacing w:after="120"/>
      </w:pPr>
      <w:r>
        <w:t>New means of transport systems and interaction among different providers (public/private), including other transport modes (multimodal transport for passengers and goods), will be enabled through further development of new and harmonised vehicle-to-everything (</w:t>
      </w:r>
      <w:r w:rsidRPr="00EF7AF6">
        <w:rPr>
          <w:rStyle w:val="KeywordforindexChar"/>
        </w:rPr>
        <w:t>V2X</w:t>
      </w:r>
      <w:r>
        <w:t xml:space="preserve">), logistics operation software, traffic management devices and guidance systems to enable </w:t>
      </w:r>
      <w:r w:rsidRPr="00EF7AF6">
        <w:rPr>
          <w:rStyle w:val="KeywordforindexChar"/>
        </w:rPr>
        <w:t>mobility-as-a-service</w:t>
      </w:r>
      <w:r>
        <w:t xml:space="preserve"> (MaaS). Easy access to these systems for users will guarantee the highest standards of privacy to avoid potential impacts caused by the general data protection regulation (GDPR) since information (about origin, destination, financial information, etc) needs to be shared. Software drives tomorrow’s mobility and transport innovations. </w:t>
      </w:r>
    </w:p>
    <w:p w14:paraId="5008A465" w14:textId="77777777" w:rsidR="006A5A77" w:rsidRPr="000D1A3E" w:rsidRDefault="006A5A77" w:rsidP="000A1C33"/>
    <w:p w14:paraId="7697965F" w14:textId="77777777" w:rsidR="006A5A77" w:rsidRDefault="006A5A77" w:rsidP="009A7904">
      <w:pPr>
        <w:pStyle w:val="Heading3"/>
      </w:pPr>
      <w:r>
        <w:t>Major Challenges</w:t>
      </w:r>
    </w:p>
    <w:p w14:paraId="417BB429" w14:textId="77777777" w:rsidR="000D1A3E" w:rsidRDefault="000D1A3E" w:rsidP="000D1A3E">
      <w:r>
        <w:t xml:space="preserve">The </w:t>
      </w:r>
      <w:r w:rsidRPr="00EF7AF6">
        <w:rPr>
          <w:rStyle w:val="KeywordforindexChar"/>
        </w:rPr>
        <w:t>Green Deal</w:t>
      </w:r>
      <w:r>
        <w:t xml:space="preserve"> and digitalisation are significantly influencing the ECS- SRIA in the mobility domain: the reduction of CO2 and other emissions, and ensuring an inclusive safe and secure mobility for an ageing global society. This leads to five challenges in R&amp;D&amp;I for mobility. </w:t>
      </w:r>
    </w:p>
    <w:p w14:paraId="41BB55FF" w14:textId="77777777" w:rsidR="000D1A3E" w:rsidRDefault="000D1A3E" w:rsidP="000D1A3E"/>
    <w:p w14:paraId="4ADEEDF4" w14:textId="77777777" w:rsidR="000D1A3E" w:rsidRDefault="000D1A3E" w:rsidP="000D1A3E">
      <w:pPr>
        <w:spacing w:after="120"/>
      </w:pPr>
      <w:r w:rsidRPr="008B0BCA">
        <w:t>Five Major Challenges have been identified in the mobility domain:</w:t>
      </w:r>
    </w:p>
    <w:p w14:paraId="655B8D12" w14:textId="77777777" w:rsidR="000D1A3E" w:rsidRDefault="000D1A3E" w:rsidP="00101271">
      <w:pPr>
        <w:pStyle w:val="ListParagraph"/>
        <w:numPr>
          <w:ilvl w:val="0"/>
          <w:numId w:val="3"/>
        </w:numPr>
        <w:suppressAutoHyphens w:val="0"/>
        <w:spacing w:after="120" w:line="240" w:lineRule="auto"/>
        <w:ind w:left="714" w:hanging="357"/>
        <w:contextualSpacing w:val="0"/>
      </w:pPr>
      <w:r w:rsidRPr="003F5D75">
        <w:rPr>
          <w:b/>
          <w:bCs/>
        </w:rPr>
        <w:t>Major challenge 1</w:t>
      </w:r>
      <w:r>
        <w:t xml:space="preserve"> (climate and energy): Enable </w:t>
      </w:r>
      <w:r w:rsidRPr="00EF7AF6">
        <w:rPr>
          <w:rStyle w:val="KeywordforindexChar"/>
        </w:rPr>
        <w:t xml:space="preserve">CO2-neutral </w:t>
      </w:r>
      <w:r>
        <w:rPr>
          <w:rStyle w:val="KeywordforindexChar"/>
        </w:rPr>
        <w:t>(</w:t>
      </w:r>
      <w:r>
        <w:t xml:space="preserve">electrified or sustainable alternative fuels based)  </w:t>
      </w:r>
      <w:r w:rsidRPr="00EF7AF6">
        <w:rPr>
          <w:rStyle w:val="KeywordforindexChar"/>
        </w:rPr>
        <w:t>mobility</w:t>
      </w:r>
      <w:r>
        <w:rPr>
          <w:rStyle w:val="KeywordforindexChar"/>
        </w:rPr>
        <w:t xml:space="preserve"> </w:t>
      </w:r>
      <w:r>
        <w:t>(passenger cars, trucks, airplanes, ships, bicycles, tricycles, wheelchairs, drones, and mobile off-road machinery (e.g. for smart farming or mining)  and required energy transformation.</w:t>
      </w:r>
    </w:p>
    <w:p w14:paraId="043FC6CE" w14:textId="77777777" w:rsidR="000D1A3E" w:rsidRDefault="000D1A3E" w:rsidP="00101271">
      <w:pPr>
        <w:pStyle w:val="ListParagraph"/>
        <w:numPr>
          <w:ilvl w:val="0"/>
          <w:numId w:val="4"/>
        </w:numPr>
        <w:suppressAutoHyphens w:val="0"/>
        <w:spacing w:after="120" w:line="240" w:lineRule="auto"/>
        <w:contextualSpacing w:val="0"/>
      </w:pPr>
      <w:r w:rsidRPr="003F5D75">
        <w:rPr>
          <w:b/>
          <w:bCs/>
        </w:rPr>
        <w:t xml:space="preserve">Major challenge </w:t>
      </w:r>
      <w:r>
        <w:rPr>
          <w:b/>
          <w:bCs/>
        </w:rPr>
        <w:t>2</w:t>
      </w:r>
      <w:r>
        <w:t xml:space="preserve"> (digitalization): </w:t>
      </w:r>
      <w:bookmarkStart w:id="1" w:name="_Hlk144906142"/>
      <w:r>
        <w:t xml:space="preserve">Enable </w:t>
      </w:r>
      <w:r w:rsidRPr="00EF7AF6">
        <w:rPr>
          <w:rStyle w:val="KeywordforindexChar"/>
        </w:rPr>
        <w:t>affordable, automated and connected mobility</w:t>
      </w:r>
      <w:r>
        <w:t xml:space="preserve"> for passengers and freight on road, rail, air and water</w:t>
      </w:r>
      <w:bookmarkEnd w:id="1"/>
      <w:r>
        <w:t>.</w:t>
      </w:r>
    </w:p>
    <w:p w14:paraId="1DBA8975" w14:textId="77777777" w:rsidR="000D1A3E" w:rsidRDefault="000D1A3E" w:rsidP="00101271">
      <w:pPr>
        <w:pStyle w:val="ListParagraph"/>
        <w:numPr>
          <w:ilvl w:val="0"/>
          <w:numId w:val="4"/>
        </w:numPr>
        <w:suppressAutoHyphens w:val="0"/>
        <w:spacing w:after="120" w:line="240" w:lineRule="auto"/>
        <w:contextualSpacing w:val="0"/>
      </w:pPr>
      <w:r w:rsidRPr="00F5063E">
        <w:rPr>
          <w:b/>
          <w:bCs/>
        </w:rPr>
        <w:t xml:space="preserve">Major challenge </w:t>
      </w:r>
      <w:r>
        <w:rPr>
          <w:b/>
          <w:bCs/>
        </w:rPr>
        <w:t>3</w:t>
      </w:r>
      <w:r>
        <w:t xml:space="preserve">: </w:t>
      </w:r>
      <w:bookmarkStart w:id="2" w:name="_Hlk144906183"/>
      <w:r>
        <w:t xml:space="preserve">Modular, scalable, re-usable, flexible, cloud-based, safe&amp;secure end-to-end </w:t>
      </w:r>
      <w:r w:rsidRPr="00F5063E">
        <w:rPr>
          <w:b/>
          <w:bCs/>
        </w:rPr>
        <w:t>software platform</w:t>
      </w:r>
      <w:r>
        <w:rPr>
          <w:b/>
          <w:bCs/>
        </w:rPr>
        <w:t xml:space="preserve"> </w:t>
      </w:r>
      <w:r>
        <w:t>(operating system and middleware) able to manage software-defined mobility of the future, sometimes labelled as “</w:t>
      </w:r>
      <w:r w:rsidRPr="00F5063E">
        <w:rPr>
          <w:b/>
          <w:bCs/>
        </w:rPr>
        <w:t>CAR-OS</w:t>
      </w:r>
      <w:bookmarkEnd w:id="2"/>
      <w:r>
        <w:t>”.</w:t>
      </w:r>
    </w:p>
    <w:p w14:paraId="1837FEF6" w14:textId="77777777" w:rsidR="000D1A3E" w:rsidRDefault="000D1A3E" w:rsidP="00101271">
      <w:pPr>
        <w:pStyle w:val="ListParagraph"/>
        <w:numPr>
          <w:ilvl w:val="0"/>
          <w:numId w:val="4"/>
        </w:numPr>
        <w:suppressAutoHyphens w:val="0"/>
        <w:spacing w:after="120" w:line="240" w:lineRule="auto"/>
        <w:contextualSpacing w:val="0"/>
      </w:pPr>
      <w:r w:rsidRPr="003F5D75">
        <w:rPr>
          <w:b/>
          <w:bCs/>
        </w:rPr>
        <w:t xml:space="preserve">Major challenge </w:t>
      </w:r>
      <w:r>
        <w:rPr>
          <w:b/>
          <w:bCs/>
        </w:rPr>
        <w:t>4</w:t>
      </w:r>
      <w:r>
        <w:t xml:space="preserve"> (validation): </w:t>
      </w:r>
      <w:bookmarkStart w:id="3" w:name="_Hlk144906240"/>
      <w:r>
        <w:t xml:space="preserve">Provide </w:t>
      </w:r>
      <w:r w:rsidRPr="00EF7AF6">
        <w:rPr>
          <w:rStyle w:val="KeywordforindexChar"/>
        </w:rPr>
        <w:t>tools and methods for validation and certification of safety, security and comfort</w:t>
      </w:r>
      <w:r>
        <w:t xml:space="preserve"> of embedded intelligence in mobility (using also digital twins</w:t>
      </w:r>
      <w:bookmarkEnd w:id="3"/>
      <w:r>
        <w:t>).</w:t>
      </w:r>
    </w:p>
    <w:p w14:paraId="373CD259" w14:textId="77777777" w:rsidR="000D1A3E" w:rsidRDefault="000D1A3E" w:rsidP="00101271">
      <w:pPr>
        <w:pStyle w:val="ListParagraph"/>
        <w:numPr>
          <w:ilvl w:val="0"/>
          <w:numId w:val="4"/>
        </w:numPr>
        <w:suppressAutoHyphens w:val="0"/>
        <w:spacing w:after="120" w:line="240" w:lineRule="auto"/>
        <w:contextualSpacing w:val="0"/>
      </w:pPr>
      <w:r w:rsidRPr="003F5D75">
        <w:rPr>
          <w:b/>
          <w:bCs/>
        </w:rPr>
        <w:t xml:space="preserve">Major challenge </w:t>
      </w:r>
      <w:r>
        <w:rPr>
          <w:b/>
          <w:bCs/>
        </w:rPr>
        <w:t>5</w:t>
      </w:r>
      <w:r>
        <w:t xml:space="preserve"> </w:t>
      </w:r>
      <w:bookmarkStart w:id="4" w:name="_Hlk144906316"/>
      <w:r>
        <w:t xml:space="preserve">(real-time data handling): Achieve real-time data handling for </w:t>
      </w:r>
      <w:r w:rsidRPr="00EF7AF6">
        <w:rPr>
          <w:rStyle w:val="KeywordforindexChar"/>
        </w:rPr>
        <w:t>multimodal mobility</w:t>
      </w:r>
      <w:r>
        <w:t xml:space="preserve"> and related services</w:t>
      </w:r>
      <w:bookmarkEnd w:id="4"/>
      <w:r>
        <w:t>.</w:t>
      </w:r>
    </w:p>
    <w:p w14:paraId="335E75E7" w14:textId="77777777" w:rsidR="000D1A3E" w:rsidRDefault="000D1A3E" w:rsidP="000D1A3E"/>
    <w:p w14:paraId="49DDE307" w14:textId="77777777" w:rsidR="000D1A3E" w:rsidRDefault="000D1A3E" w:rsidP="000D1A3E">
      <w:r>
        <w:t xml:space="preserve">The results of R&amp;D&amp;I from challenge 1 will be used in green </w:t>
      </w:r>
      <w:r w:rsidRPr="00EF7AF6">
        <w:rPr>
          <w:rStyle w:val="KeywordforindexChar"/>
        </w:rPr>
        <w:t>CO2-neutral vehicles</w:t>
      </w:r>
      <w:r>
        <w:rPr>
          <w:rStyle w:val="KeywordforindexChar"/>
        </w:rPr>
        <w:t xml:space="preserve"> </w:t>
      </w:r>
      <w:r w:rsidRPr="003207D7">
        <w:rPr>
          <w:rStyle w:val="KeywordforindexChar"/>
        </w:rPr>
        <w:t>of all kind</w:t>
      </w:r>
      <w:r>
        <w:t xml:space="preserve">, some of them integrated into the </w:t>
      </w:r>
      <w:r w:rsidRPr="00EF7AF6">
        <w:rPr>
          <w:rStyle w:val="KeywordforindexChar"/>
        </w:rPr>
        <w:t>2Zero</w:t>
      </w:r>
      <w:r>
        <w:t xml:space="preserve"> EU partnership, and therefore roadmaps and research programmes are (and will be) aligned. The SRIA of the private public partnership </w:t>
      </w:r>
      <w:r w:rsidRPr="00597920">
        <w:rPr>
          <w:color w:val="FF0000"/>
        </w:rPr>
        <w:t xml:space="preserve">CCAM </w:t>
      </w:r>
      <w:r>
        <w:t xml:space="preserve">activities working on “Connected, Cooperative &amp; Automated Mobility” is well aligned with this SRIA in the major challenges 2 to 5 as the key digital components, tools and systems described in this SRIA are essential building blocks in the challenges in CCAM.  The outcome of the research on the challenges described here will used in partial </w:t>
      </w:r>
      <w:r>
        <w:lastRenderedPageBreak/>
        <w:t xml:space="preserve">or fully automated vehicles for the CCAM EU programme.  Therefore, roadmaps and research programmes are of </w:t>
      </w:r>
      <w:r w:rsidRPr="00597920">
        <w:rPr>
          <w:color w:val="FF0000"/>
        </w:rPr>
        <w:t>2ZERO</w:t>
      </w:r>
      <w:r>
        <w:t xml:space="preserve">, </w:t>
      </w:r>
      <w:r w:rsidRPr="00EF7AF6">
        <w:rPr>
          <w:rStyle w:val="KeywordforindexChar"/>
        </w:rPr>
        <w:t>CCAM</w:t>
      </w:r>
      <w:r>
        <w:t xml:space="preserve">, </w:t>
      </w:r>
      <w:r w:rsidRPr="00597920">
        <w:rPr>
          <w:color w:val="FF0000"/>
        </w:rPr>
        <w:t xml:space="preserve">KDT </w:t>
      </w:r>
      <w:r>
        <w:t xml:space="preserve">and </w:t>
      </w:r>
      <w:r w:rsidRPr="00597920">
        <w:rPr>
          <w:color w:val="FF0000"/>
        </w:rPr>
        <w:t xml:space="preserve">BDVA </w:t>
      </w:r>
      <w:r>
        <w:t>are (and will be) aligned.</w:t>
      </w:r>
    </w:p>
    <w:p w14:paraId="3070B8FE" w14:textId="77777777" w:rsidR="006A5A77" w:rsidRPr="000D1A3E" w:rsidRDefault="006A5A77" w:rsidP="000A1C33"/>
    <w:p w14:paraId="6F75B320" w14:textId="5AAE12B0" w:rsidR="006A5A77" w:rsidRPr="00983E10" w:rsidRDefault="006A5A77" w:rsidP="00192116">
      <w:pPr>
        <w:pStyle w:val="Heading3"/>
      </w:pPr>
      <w:bookmarkStart w:id="5" w:name="_Hlk140088852"/>
      <w:r w:rsidRPr="00983E10">
        <w:t xml:space="preserve">Major Challenge </w:t>
      </w:r>
      <w:r w:rsidR="0020422A">
        <w:t>1</w:t>
      </w:r>
      <w:r w:rsidRPr="00983E10">
        <w:t xml:space="preserve">: </w:t>
      </w:r>
      <w:r w:rsidR="0020422A">
        <w:t xml:space="preserve">Enable </w:t>
      </w:r>
      <w:r w:rsidR="0020422A" w:rsidRPr="00550901">
        <w:t>CO</w:t>
      </w:r>
      <w:r w:rsidR="0020422A" w:rsidRPr="003A452C">
        <w:t>2</w:t>
      </w:r>
      <w:r w:rsidR="0020422A" w:rsidRPr="00550901">
        <w:t xml:space="preserve"> neutral </w:t>
      </w:r>
      <w:r w:rsidR="0020422A" w:rsidRPr="00597920">
        <w:t>(electrified</w:t>
      </w:r>
      <w:r w:rsidR="0020422A">
        <w:t xml:space="preserve"> or </w:t>
      </w:r>
      <w:r w:rsidR="0020422A" w:rsidRPr="00597920">
        <w:t>sustainable</w:t>
      </w:r>
      <w:r w:rsidR="0020422A" w:rsidRPr="003A452C">
        <w:t xml:space="preserve"> alternative fuels</w:t>
      </w:r>
      <w:r w:rsidR="0020422A">
        <w:t xml:space="preserve"> based) </w:t>
      </w:r>
      <w:r w:rsidR="0020422A" w:rsidRPr="003A452C">
        <w:t>mobility</w:t>
      </w:r>
      <w:r w:rsidR="0020422A" w:rsidRPr="005E3F27">
        <w:t xml:space="preserve"> </w:t>
      </w:r>
      <w:r w:rsidR="0020422A" w:rsidRPr="00597920">
        <w:t>and</w:t>
      </w:r>
      <w:r w:rsidR="0020422A">
        <w:t xml:space="preserve"> required</w:t>
      </w:r>
      <w:r w:rsidR="0020422A" w:rsidRPr="005E3F27">
        <w:t xml:space="preserve"> energy transformation</w:t>
      </w:r>
    </w:p>
    <w:bookmarkEnd w:id="5"/>
    <w:p w14:paraId="0739A4AA" w14:textId="77777777" w:rsidR="00311294" w:rsidRPr="005E3F27" w:rsidRDefault="00311294" w:rsidP="00192116">
      <w:pPr>
        <w:pStyle w:val="Subtitle"/>
      </w:pPr>
      <w:r w:rsidRPr="005E3F27">
        <w:rPr>
          <w:rFonts w:hint="eastAsia"/>
        </w:rPr>
        <w:t>Stat</w:t>
      </w:r>
      <w:r w:rsidR="00BE24E8" w:rsidRPr="005E3F27">
        <w:rPr>
          <w:rFonts w:hint="eastAsia"/>
        </w:rPr>
        <w:t xml:space="preserve">us, vision and selected outcome </w:t>
      </w:r>
    </w:p>
    <w:p w14:paraId="058AADF8" w14:textId="77777777" w:rsidR="0020422A" w:rsidRDefault="0020422A" w:rsidP="0020422A">
      <w:r>
        <w:t xml:space="preserve">Worldwide efforts on the regulation of pollution and CO2 emissions are leading to a strong increase in the </w:t>
      </w:r>
      <w:r w:rsidRPr="00EF7AF6">
        <w:rPr>
          <w:rStyle w:val="KeywordforindexChar"/>
        </w:rPr>
        <w:t>electrification</w:t>
      </w:r>
      <w:r>
        <w:t xml:space="preserve"> of vehicles, either with batteries (“battery electric vehicles”, </w:t>
      </w:r>
      <w:r w:rsidRPr="00EF7AF6">
        <w:rPr>
          <w:rStyle w:val="KeywordforindexChar"/>
        </w:rPr>
        <w:t>BEVs</w:t>
      </w:r>
      <w:r>
        <w:t>), “hybrid electric vehicles” (</w:t>
      </w:r>
      <w:r w:rsidRPr="00EF7AF6">
        <w:rPr>
          <w:rStyle w:val="KeywordforindexChar"/>
        </w:rPr>
        <w:t>HEVs</w:t>
      </w:r>
      <w:r>
        <w:t xml:space="preserve">) with petrol or diesel engines, or using fuel cells. </w:t>
      </w:r>
      <w:r w:rsidRPr="00546AAF">
        <w:t>Possible scenarios developed by BIPE</w:t>
      </w:r>
      <w:r>
        <w:rPr>
          <w:rStyle w:val="FootnoteReference"/>
        </w:rPr>
        <w:footnoteReference w:id="5"/>
      </w:r>
      <w:r w:rsidRPr="00546AAF">
        <w:t xml:space="preserve"> in France are shown in </w:t>
      </w:r>
      <w:r>
        <w:fldChar w:fldCharType="begin"/>
      </w:r>
      <w:r>
        <w:instrText xml:space="preserve"> REF _Ref84843550 \h </w:instrText>
      </w:r>
      <w:r>
        <w:fldChar w:fldCharType="separate"/>
      </w:r>
      <w:r>
        <w:t xml:space="preserve">Figure </w:t>
      </w:r>
      <w:r>
        <w:rPr>
          <w:noProof/>
        </w:rPr>
        <w:t>2</w:t>
      </w:r>
      <w:r>
        <w:fldChar w:fldCharType="end"/>
      </w:r>
      <w:r w:rsidRPr="00546AAF">
        <w:t xml:space="preserve">. </w:t>
      </w:r>
      <w:r>
        <w:t>In particular, d</w:t>
      </w:r>
      <w:r w:rsidRPr="00546AAF">
        <w:t>epending on the evolution of regulations in particular, the split could be significantly different between the various technologies. However, the most probable scenario is that of the “Green Constraint”. But currently there are discussion</w:t>
      </w:r>
      <w:r>
        <w:t>s</w:t>
      </w:r>
      <w:r w:rsidRPr="00546AAF">
        <w:t xml:space="preserve"> about bans of fossil fuel engines even as soon as 2035, therefore the data are expected to change.</w:t>
      </w:r>
    </w:p>
    <w:p w14:paraId="3440C2DC" w14:textId="77777777" w:rsidR="0020422A" w:rsidRDefault="0020422A" w:rsidP="0020422A">
      <w:r>
        <w:rPr>
          <w:noProof/>
        </w:rPr>
        <w:drawing>
          <wp:inline distT="0" distB="0" distL="0" distR="0" wp14:anchorId="1A0FC7BB" wp14:editId="6A6E047B">
            <wp:extent cx="5731510" cy="277050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p w14:paraId="33803B81" w14:textId="2FD2C30F" w:rsidR="0020422A" w:rsidRDefault="0020422A" w:rsidP="0020422A">
      <w:pPr>
        <w:pStyle w:val="Caption"/>
      </w:pPr>
      <w:bookmarkStart w:id="6" w:name="_Ref84843550"/>
      <w:r>
        <w:t xml:space="preserve">Figure </w:t>
      </w:r>
      <w:fldSimple w:instr=" SEQ Figure \* ARABIC ">
        <w:r w:rsidR="00EA2BEB">
          <w:rPr>
            <w:noProof/>
          </w:rPr>
          <w:t>2</w:t>
        </w:r>
      </w:fldSimple>
      <w:bookmarkEnd w:id="6"/>
      <w:r>
        <w:t xml:space="preserve"> Sales structure of cars 2018 and 2035 (4 scenarios) (Source: PFA France 2018)</w:t>
      </w:r>
    </w:p>
    <w:p w14:paraId="59778593" w14:textId="77777777" w:rsidR="0020422A" w:rsidRDefault="0020422A" w:rsidP="0020422A">
      <w:r>
        <w:t>Looking in more detail at the difference between low voltage systems (particularly 48V) and high voltage systems, there are six important observations that can be made:</w:t>
      </w:r>
    </w:p>
    <w:p w14:paraId="594C3DB4" w14:textId="77777777" w:rsidR="0020422A" w:rsidRDefault="0020422A" w:rsidP="00101271">
      <w:pPr>
        <w:pStyle w:val="ListParagraph"/>
        <w:numPr>
          <w:ilvl w:val="0"/>
          <w:numId w:val="6"/>
        </w:numPr>
        <w:suppressAutoHyphens w:val="0"/>
        <w:spacing w:after="0" w:line="240" w:lineRule="auto"/>
      </w:pPr>
      <w:r>
        <w:t>All new cars in Europe will be electrified by 2035.</w:t>
      </w:r>
    </w:p>
    <w:p w14:paraId="5CE81268" w14:textId="77777777" w:rsidR="0020422A" w:rsidRDefault="0020422A" w:rsidP="00101271">
      <w:pPr>
        <w:pStyle w:val="ListParagraph"/>
        <w:numPr>
          <w:ilvl w:val="0"/>
          <w:numId w:val="6"/>
        </w:numPr>
        <w:suppressAutoHyphens w:val="0"/>
        <w:spacing w:after="0" w:line="240" w:lineRule="auto"/>
      </w:pPr>
      <w:r>
        <w:t>The proportion of electrified cars in the world will reach about 70%.</w:t>
      </w:r>
    </w:p>
    <w:p w14:paraId="4E170ED3" w14:textId="77777777" w:rsidR="0020422A" w:rsidRDefault="0020422A" w:rsidP="00101271">
      <w:pPr>
        <w:pStyle w:val="ListParagraph"/>
        <w:numPr>
          <w:ilvl w:val="0"/>
          <w:numId w:val="6"/>
        </w:numPr>
        <w:suppressAutoHyphens w:val="0"/>
        <w:spacing w:after="0" w:line="240" w:lineRule="auto"/>
      </w:pPr>
      <w:r>
        <w:t>Low voltage systems will take about 60% of the market, with high voltage the rest.</w:t>
      </w:r>
    </w:p>
    <w:p w14:paraId="65A095D5" w14:textId="77777777" w:rsidR="0020422A" w:rsidRDefault="0020422A" w:rsidP="00101271">
      <w:pPr>
        <w:pStyle w:val="ListParagraph"/>
        <w:numPr>
          <w:ilvl w:val="0"/>
          <w:numId w:val="6"/>
        </w:numPr>
        <w:suppressAutoHyphens w:val="0"/>
        <w:spacing w:after="0" w:line="240" w:lineRule="auto"/>
      </w:pPr>
      <w:r>
        <w:t>Around one-third of the market will require on-board chargers for high voltage in the range 400–1000V.</w:t>
      </w:r>
    </w:p>
    <w:p w14:paraId="5CA0FCC5" w14:textId="77777777" w:rsidR="0020422A" w:rsidRDefault="0020422A" w:rsidP="00101271">
      <w:pPr>
        <w:pStyle w:val="ListParagraph"/>
        <w:numPr>
          <w:ilvl w:val="0"/>
          <w:numId w:val="6"/>
        </w:numPr>
        <w:suppressAutoHyphens w:val="0"/>
        <w:spacing w:after="0" w:line="240" w:lineRule="auto"/>
      </w:pPr>
      <w:r>
        <w:lastRenderedPageBreak/>
        <w:t>Fuel cell electric vehicles will still play a significant role in long-haul trucks as well as trains as well as in airplanes, ships and drones by 2035.</w:t>
      </w:r>
    </w:p>
    <w:p w14:paraId="270DFD17" w14:textId="77777777" w:rsidR="0020422A" w:rsidRDefault="0020422A" w:rsidP="0020422A"/>
    <w:p w14:paraId="5EB327EE" w14:textId="77777777" w:rsidR="0020422A" w:rsidRDefault="0020422A" w:rsidP="0020422A">
      <w:r>
        <w:t xml:space="preserve">The expectation is that the overall </w:t>
      </w:r>
      <w:r w:rsidRPr="00EF7AF6">
        <w:rPr>
          <w:rStyle w:val="KeywordforindexChar"/>
        </w:rPr>
        <w:t>electrification</w:t>
      </w:r>
      <w:r>
        <w:t xml:space="preserve"> scenario will lead to massive changes in the supply chains and the distribution of competences. In the field of </w:t>
      </w:r>
      <w:r w:rsidRPr="00EF7AF6">
        <w:rPr>
          <w:rStyle w:val="KeywordforindexChar"/>
        </w:rPr>
        <w:t>power electronics</w:t>
      </w:r>
      <w:r>
        <w:t>, Europe is now in an excellent position and its industry needs to organise itself to ensure it benefits from the opportunity.</w:t>
      </w:r>
    </w:p>
    <w:p w14:paraId="2BF6429C" w14:textId="77645A60" w:rsidR="00EA2BEB" w:rsidRDefault="00EA2BEB" w:rsidP="00EA2BEB">
      <w:r>
        <w:t>An important aspect in the CO</w:t>
      </w:r>
      <w:r w:rsidRPr="00EA2BEB">
        <w:rPr>
          <w:vertAlign w:val="subscript"/>
        </w:rPr>
        <w:t>2</w:t>
      </w:r>
      <w:r>
        <w:t xml:space="preserve"> reduction is the speed of reduction. Selling new cars with best performance characteristics will only show an effect in the medium and long term. Any solution that improves the existing parc of 250 Million cars in the world would have a much higher impacts. </w:t>
      </w:r>
    </w:p>
    <w:p w14:paraId="2166223B" w14:textId="77777777" w:rsidR="00EA2BEB" w:rsidRDefault="00EA2BEB" w:rsidP="00EA2BEB">
      <w:r>
        <w:t>FISITA has in a recent study explained how for example car sharing, more efficient tires, teleworking and better lubrification could add up to significant and instantaneous CO</w:t>
      </w:r>
      <w:r w:rsidRPr="00EA2BEB">
        <w:rPr>
          <w:vertAlign w:val="subscript"/>
        </w:rPr>
        <w:t>2</w:t>
      </w:r>
      <w:r>
        <w:t xml:space="preserve"> reductions. In this respect, electronics industry should regard solutions that support rapid deployment of CO</w:t>
      </w:r>
      <w:r w:rsidRPr="00EA2BEB">
        <w:rPr>
          <w:vertAlign w:val="subscript"/>
        </w:rPr>
        <w:t>2</w:t>
      </w:r>
      <w:r>
        <w:t xml:space="preserve"> reduction initiatives.</w:t>
      </w:r>
    </w:p>
    <w:p w14:paraId="565492A5" w14:textId="77777777" w:rsidR="0020422A" w:rsidRPr="0020422A" w:rsidRDefault="0020422A" w:rsidP="0020422A"/>
    <w:p w14:paraId="496EC55B" w14:textId="77777777" w:rsidR="00311294" w:rsidRDefault="00311294" w:rsidP="00192116">
      <w:pPr>
        <w:pStyle w:val="Subtitle"/>
      </w:pPr>
      <w:r>
        <w:t>Key focus areas</w:t>
      </w:r>
    </w:p>
    <w:p w14:paraId="432627BD" w14:textId="549038DD" w:rsidR="0020422A" w:rsidRPr="0020422A" w:rsidRDefault="0020422A" w:rsidP="0020422A">
      <w:pPr>
        <w:suppressAutoHyphens w:val="0"/>
        <w:spacing w:after="0" w:line="240" w:lineRule="auto"/>
        <w:rPr>
          <w:rStyle w:val="KeywordforindexChar"/>
          <w:rFonts w:cstheme="minorBidi"/>
          <w:color w:val="auto"/>
          <w:lang w:val="en-US"/>
        </w:rPr>
      </w:pPr>
      <w:r>
        <w:rPr>
          <w:rStyle w:val="KeywordforindexChar"/>
          <w:rFonts w:cstheme="minorBidi"/>
          <w:color w:val="auto"/>
          <w:lang w:val="en-US"/>
        </w:rPr>
        <w:t>The focus area has the following topics to solve:</w:t>
      </w:r>
    </w:p>
    <w:p w14:paraId="10F1A908" w14:textId="3EB865CC" w:rsidR="0020422A" w:rsidRDefault="0020422A" w:rsidP="00101271">
      <w:pPr>
        <w:pStyle w:val="ListParagraph"/>
        <w:numPr>
          <w:ilvl w:val="0"/>
          <w:numId w:val="10"/>
        </w:numPr>
        <w:suppressAutoHyphens w:val="0"/>
        <w:spacing w:after="0" w:line="240" w:lineRule="auto"/>
      </w:pPr>
      <w:r w:rsidRPr="00E61F06">
        <w:rPr>
          <w:rStyle w:val="KeywordforindexChar"/>
        </w:rPr>
        <w:t>Modular, flexible and scalable platforms and electrical/electronic (E/E) architectures</w:t>
      </w:r>
      <w:r>
        <w:t>.</w:t>
      </w:r>
    </w:p>
    <w:p w14:paraId="21EE5354" w14:textId="77777777" w:rsidR="0020422A" w:rsidRDefault="0020422A" w:rsidP="00101271">
      <w:pPr>
        <w:pStyle w:val="ListParagraph"/>
        <w:numPr>
          <w:ilvl w:val="0"/>
          <w:numId w:val="7"/>
        </w:numPr>
        <w:suppressAutoHyphens w:val="0"/>
        <w:spacing w:after="0" w:line="240" w:lineRule="auto"/>
      </w:pPr>
      <w:r>
        <w:t>Hardware upgradability.</w:t>
      </w:r>
    </w:p>
    <w:p w14:paraId="4016B1CC" w14:textId="7C686B71" w:rsidR="00EA2BEB" w:rsidRDefault="00EA2BEB" w:rsidP="00EA2BEB">
      <w:pPr>
        <w:pStyle w:val="ListParagraph"/>
        <w:numPr>
          <w:ilvl w:val="0"/>
          <w:numId w:val="7"/>
        </w:numPr>
        <w:suppressAutoHyphens w:val="0"/>
        <w:spacing w:after="0" w:line="240" w:lineRule="auto"/>
      </w:pPr>
      <w:r>
        <w:t>Exchange of existing components and systems by higher efficient modules.</w:t>
      </w:r>
    </w:p>
    <w:p w14:paraId="4EFF7290" w14:textId="77777777" w:rsidR="0020422A" w:rsidRDefault="0020422A" w:rsidP="00101271">
      <w:pPr>
        <w:pStyle w:val="ListParagraph"/>
        <w:numPr>
          <w:ilvl w:val="0"/>
          <w:numId w:val="7"/>
        </w:numPr>
        <w:suppressAutoHyphens w:val="0"/>
        <w:spacing w:after="0" w:line="240" w:lineRule="auto"/>
      </w:pPr>
      <w:r>
        <w:t xml:space="preserve">Reconfigurable and adaptable </w:t>
      </w:r>
      <w:r w:rsidRPr="00E61F06">
        <w:rPr>
          <w:rStyle w:val="KeywordforindexChar"/>
        </w:rPr>
        <w:t>software architectures</w:t>
      </w:r>
      <w:r>
        <w:t>.</w:t>
      </w:r>
    </w:p>
    <w:p w14:paraId="38DAEF3B" w14:textId="77777777" w:rsidR="0020422A" w:rsidRDefault="0020422A" w:rsidP="00101271">
      <w:pPr>
        <w:pStyle w:val="ListParagraph"/>
        <w:numPr>
          <w:ilvl w:val="0"/>
          <w:numId w:val="7"/>
        </w:numPr>
        <w:suppressAutoHyphens w:val="0"/>
        <w:spacing w:after="0" w:line="240" w:lineRule="auto"/>
      </w:pPr>
      <w:r>
        <w:t xml:space="preserve">Software updateability (including over-the-air, </w:t>
      </w:r>
      <w:r w:rsidRPr="00E61F06">
        <w:rPr>
          <w:rStyle w:val="KeywordforindexChar"/>
        </w:rPr>
        <w:t>OTA</w:t>
      </w:r>
      <w:r>
        <w:t>).</w:t>
      </w:r>
    </w:p>
    <w:p w14:paraId="42187A02" w14:textId="77777777" w:rsidR="0020422A" w:rsidRDefault="0020422A" w:rsidP="00101271">
      <w:pPr>
        <w:pStyle w:val="ListParagraph"/>
        <w:numPr>
          <w:ilvl w:val="0"/>
          <w:numId w:val="7"/>
        </w:numPr>
        <w:suppressAutoHyphens w:val="0"/>
        <w:spacing w:after="0" w:line="240" w:lineRule="auto"/>
      </w:pPr>
      <w:r>
        <w:t>On-board technologies (devices, actuators and sensors, virtual sensors).</w:t>
      </w:r>
    </w:p>
    <w:p w14:paraId="400D74D2" w14:textId="77777777" w:rsidR="0020422A" w:rsidRDefault="0020422A" w:rsidP="00101271">
      <w:pPr>
        <w:pStyle w:val="ListParagraph"/>
        <w:numPr>
          <w:ilvl w:val="0"/>
          <w:numId w:val="10"/>
        </w:numPr>
        <w:suppressAutoHyphens w:val="0"/>
        <w:spacing w:after="0" w:line="240" w:lineRule="auto"/>
      </w:pPr>
      <w:r w:rsidRPr="00E61F06">
        <w:rPr>
          <w:rStyle w:val="KeywordforindexChar"/>
        </w:rPr>
        <w:t>Embedded intelligence</w:t>
      </w:r>
      <w:r w:rsidRPr="00353181">
        <w:t xml:space="preserve"> </w:t>
      </w:r>
      <w:r>
        <w:t xml:space="preserve">(AI-powered and </w:t>
      </w:r>
      <w:r w:rsidRPr="00E61F06">
        <w:rPr>
          <w:rStyle w:val="KeywordforindexChar"/>
        </w:rPr>
        <w:t>AI-enabled intelligence</w:t>
      </w:r>
      <w:r>
        <w:rPr>
          <w:rStyle w:val="KeywordforindexChar"/>
        </w:rPr>
        <w:t>)</w:t>
      </w:r>
      <w:r>
        <w:t>:</w:t>
      </w:r>
    </w:p>
    <w:p w14:paraId="5F476AD0" w14:textId="77777777" w:rsidR="0020422A" w:rsidRDefault="0020422A" w:rsidP="00101271">
      <w:pPr>
        <w:pStyle w:val="ListParagraph"/>
        <w:numPr>
          <w:ilvl w:val="1"/>
          <w:numId w:val="7"/>
        </w:numPr>
        <w:suppressAutoHyphens w:val="0"/>
        <w:spacing w:after="0" w:line="240" w:lineRule="auto"/>
      </w:pPr>
      <w:r>
        <w:t>Control software, real-time capable algorithms.</w:t>
      </w:r>
    </w:p>
    <w:p w14:paraId="51D99530" w14:textId="77777777" w:rsidR="0020422A" w:rsidRDefault="0020422A" w:rsidP="00101271">
      <w:pPr>
        <w:pStyle w:val="ListParagraph"/>
        <w:numPr>
          <w:ilvl w:val="1"/>
          <w:numId w:val="7"/>
        </w:numPr>
        <w:suppressAutoHyphens w:val="0"/>
        <w:spacing w:after="0" w:line="240" w:lineRule="auto"/>
      </w:pPr>
      <w:r>
        <w:t>Fault-tolerance, fail-operational concepts.</w:t>
      </w:r>
    </w:p>
    <w:p w14:paraId="233D344C" w14:textId="77777777" w:rsidR="0020422A" w:rsidRDefault="0020422A" w:rsidP="00101271">
      <w:pPr>
        <w:pStyle w:val="ListParagraph"/>
        <w:numPr>
          <w:ilvl w:val="1"/>
          <w:numId w:val="7"/>
        </w:numPr>
        <w:suppressAutoHyphens w:val="0"/>
        <w:spacing w:after="0" w:line="240" w:lineRule="auto"/>
      </w:pPr>
      <w:r>
        <w:t>Cognitive vision.</w:t>
      </w:r>
    </w:p>
    <w:p w14:paraId="7E0C03A0" w14:textId="77777777" w:rsidR="0020422A" w:rsidRDefault="0020422A" w:rsidP="00101271">
      <w:pPr>
        <w:pStyle w:val="ListParagraph"/>
        <w:numPr>
          <w:ilvl w:val="0"/>
          <w:numId w:val="7"/>
        </w:numPr>
        <w:suppressAutoHyphens w:val="0"/>
        <w:spacing w:after="0" w:line="240" w:lineRule="auto"/>
      </w:pPr>
      <w:r>
        <w:t xml:space="preserve">New </w:t>
      </w:r>
      <w:r w:rsidRPr="00EF7AF6">
        <w:rPr>
          <w:rStyle w:val="KeywordforindexChar"/>
        </w:rPr>
        <w:t>control software</w:t>
      </w:r>
      <w:r>
        <w:t xml:space="preserve"> is required to take full advantage of new </w:t>
      </w:r>
      <w:r w:rsidRPr="00EF7AF6">
        <w:rPr>
          <w:rStyle w:val="KeywordforindexChar"/>
        </w:rPr>
        <w:t>solid-state batteries</w:t>
      </w:r>
      <w:r>
        <w:t xml:space="preserve"> so that they have an extended lifetime, as well as their driving range in vehicles. As lifetime is key for batteries used in mobility systems, tools for accelerated lifetime testing, diagnostic systems as well as control systems that can extend the lifetime and limit degradation are essential for the success of electrified green mobility. New power electronics based on silicon carbide (</w:t>
      </w:r>
      <w:r w:rsidRPr="00EF7AF6">
        <w:rPr>
          <w:rStyle w:val="KeywordforindexChar"/>
        </w:rPr>
        <w:t>SiC</w:t>
      </w:r>
      <w:r>
        <w:t>) and gallium nitride (</w:t>
      </w:r>
      <w:r w:rsidRPr="00EF7AF6">
        <w:rPr>
          <w:rStyle w:val="KeywordforindexChar"/>
        </w:rPr>
        <w:t>GaN</w:t>
      </w:r>
      <w:r>
        <w:t xml:space="preserve">) devices are needed to ensure energy-efficient operation. AI and </w:t>
      </w:r>
      <w:r w:rsidRPr="00EF7AF6">
        <w:rPr>
          <w:rStyle w:val="KeywordforindexChar"/>
        </w:rPr>
        <w:t>model-predictive control</w:t>
      </w:r>
      <w:r>
        <w:t xml:space="preserve"> algorithms, supported by high-performance, multi-core, real-time operating systems, has to offer the necessary intelligence based on ultra-low power/high-performance control units.</w:t>
      </w:r>
    </w:p>
    <w:p w14:paraId="2DF3FDEC" w14:textId="01764BBD" w:rsidR="0020422A" w:rsidRDefault="0020422A" w:rsidP="00101271">
      <w:pPr>
        <w:pStyle w:val="ListParagraph"/>
        <w:numPr>
          <w:ilvl w:val="0"/>
          <w:numId w:val="7"/>
        </w:numPr>
        <w:suppressAutoHyphens w:val="0"/>
        <w:spacing w:after="0" w:line="240" w:lineRule="auto"/>
      </w:pPr>
      <w:r>
        <w:t xml:space="preserve">Similarly, advanced control methods for </w:t>
      </w:r>
      <w:r w:rsidRPr="00EF7AF6">
        <w:rPr>
          <w:rStyle w:val="KeywordforindexChar"/>
        </w:rPr>
        <w:t>fuel cell-based vehicles</w:t>
      </w:r>
      <w:r>
        <w:t xml:space="preserve"> (mainly in trucks and buses) that both minimise degradation and maximise efficiency are crucial. For example, </w:t>
      </w:r>
      <w:r w:rsidRPr="00EF7AF6">
        <w:rPr>
          <w:rStyle w:val="KeywordforindexChar"/>
        </w:rPr>
        <w:t>predictive control</w:t>
      </w:r>
      <w:r>
        <w:t xml:space="preserve"> schemes that take into account forecasts on e.g. route, traffic, weather, etc. are necessary. State-of-health monitoring systems (virtual sensors) as well as adequate new sensors to measure the operating conditions within fuel cells without negatively influencing their operation are required. </w:t>
      </w:r>
    </w:p>
    <w:p w14:paraId="046116B0" w14:textId="77777777" w:rsidR="0020422A" w:rsidRDefault="0020422A" w:rsidP="00101271">
      <w:pPr>
        <w:pStyle w:val="ListParagraph"/>
        <w:numPr>
          <w:ilvl w:val="0"/>
          <w:numId w:val="7"/>
        </w:numPr>
        <w:suppressAutoHyphens w:val="0"/>
        <w:spacing w:after="0" w:line="240" w:lineRule="auto"/>
      </w:pPr>
      <w:r>
        <w:t xml:space="preserve">For both electric battery and fuel cell-based mobility, new safety concepts using (AI-based) IoT </w:t>
      </w:r>
      <w:r w:rsidRPr="00EF7AF6">
        <w:rPr>
          <w:rStyle w:val="KeywordforindexChar"/>
        </w:rPr>
        <w:t>diagnostics</w:t>
      </w:r>
      <w:r>
        <w:t xml:space="preserve"> must ensure the safety of these systems, especially in accident situations.</w:t>
      </w:r>
    </w:p>
    <w:p w14:paraId="1BB00A26" w14:textId="77777777" w:rsidR="0020422A" w:rsidRDefault="0020422A" w:rsidP="00101271">
      <w:pPr>
        <w:pStyle w:val="ListParagraph"/>
        <w:numPr>
          <w:ilvl w:val="0"/>
          <w:numId w:val="7"/>
        </w:numPr>
        <w:suppressAutoHyphens w:val="0"/>
        <w:spacing w:after="0" w:line="240" w:lineRule="auto"/>
      </w:pPr>
      <w:r>
        <w:lastRenderedPageBreak/>
        <w:t>Low environment impact of new technologies in terms of energy consumption at production, deployment, use and end of life treatment.</w:t>
      </w:r>
    </w:p>
    <w:p w14:paraId="4B820DB9" w14:textId="77777777" w:rsidR="0020422A" w:rsidRDefault="0020422A" w:rsidP="00101271">
      <w:pPr>
        <w:pStyle w:val="ListParagraph"/>
        <w:numPr>
          <w:ilvl w:val="0"/>
          <w:numId w:val="7"/>
        </w:numPr>
        <w:suppressAutoHyphens w:val="0"/>
        <w:spacing w:after="0" w:line="240" w:lineRule="auto"/>
      </w:pPr>
      <w:r>
        <w:t>Reduction of sensible materials such as rare earth materials.</w:t>
      </w:r>
    </w:p>
    <w:p w14:paraId="57555BB4" w14:textId="77777777" w:rsidR="0020422A" w:rsidRDefault="0020422A" w:rsidP="00101271">
      <w:pPr>
        <w:pStyle w:val="ListParagraph"/>
        <w:numPr>
          <w:ilvl w:val="0"/>
          <w:numId w:val="7"/>
        </w:numPr>
        <w:suppressAutoHyphens w:val="0"/>
        <w:spacing w:after="0" w:line="240" w:lineRule="auto"/>
      </w:pPr>
      <w:r>
        <w:t>Recyclability.</w:t>
      </w:r>
    </w:p>
    <w:p w14:paraId="00ABFF02" w14:textId="77777777" w:rsidR="0020422A" w:rsidRDefault="0020422A" w:rsidP="00101271">
      <w:pPr>
        <w:pStyle w:val="ListParagraph"/>
        <w:numPr>
          <w:ilvl w:val="0"/>
          <w:numId w:val="7"/>
        </w:numPr>
        <w:suppressAutoHyphens w:val="0"/>
        <w:spacing w:after="0" w:line="240" w:lineRule="auto"/>
      </w:pPr>
      <w:r>
        <w:t xml:space="preserve">Efficient and </w:t>
      </w:r>
      <w:r w:rsidRPr="00EF7AF6">
        <w:rPr>
          <w:rStyle w:val="KeywordforindexChar"/>
        </w:rPr>
        <w:t>fast charging</w:t>
      </w:r>
      <w:r>
        <w:t xml:space="preserve"> and filling of </w:t>
      </w:r>
      <w:r w:rsidRPr="00EF7AF6">
        <w:rPr>
          <w:rStyle w:val="KeywordforindexChar"/>
        </w:rPr>
        <w:t>alternative energy</w:t>
      </w:r>
      <w:r>
        <w:t xml:space="preserve"> into </w:t>
      </w:r>
      <w:r w:rsidRPr="00EF7AF6">
        <w:rPr>
          <w:rStyle w:val="KeywordforindexChar"/>
        </w:rPr>
        <w:t>green vehicles</w:t>
      </w:r>
      <w:r>
        <w:t xml:space="preserve"> is another critical research topic.</w:t>
      </w:r>
    </w:p>
    <w:p w14:paraId="61629171" w14:textId="77777777" w:rsidR="0020422A" w:rsidRDefault="0020422A" w:rsidP="00101271">
      <w:pPr>
        <w:pStyle w:val="ListParagraph"/>
        <w:numPr>
          <w:ilvl w:val="0"/>
          <w:numId w:val="7"/>
        </w:numPr>
        <w:suppressAutoHyphens w:val="0"/>
        <w:spacing w:after="0" w:line="240" w:lineRule="auto"/>
      </w:pPr>
      <w:r>
        <w:t xml:space="preserve">The conversion of renewable energy into green energy as electricity stored in vehicles or  </w:t>
      </w:r>
      <w:r w:rsidRPr="00EF7AF6">
        <w:rPr>
          <w:rStyle w:val="KeywordforindexChar"/>
        </w:rPr>
        <w:t>H2</w:t>
      </w:r>
      <w:r>
        <w:t xml:space="preserve">, or </w:t>
      </w:r>
      <w:r w:rsidRPr="00EF7AF6">
        <w:rPr>
          <w:rStyle w:val="KeywordforindexChar"/>
        </w:rPr>
        <w:t>alternative fuels</w:t>
      </w:r>
      <w:r>
        <w:t xml:space="preserve">, also need efficient electronics with real-time embedded software communication with the power grid to minimise the need of new charging/filling infrastructure, which is one of the cost drivers limiting the speedy success of </w:t>
      </w:r>
      <w:r w:rsidRPr="00EF7AF6">
        <w:rPr>
          <w:rStyle w:val="KeywordforindexChar"/>
        </w:rPr>
        <w:t>green mobility</w:t>
      </w:r>
      <w:r>
        <w:t>.</w:t>
      </w:r>
    </w:p>
    <w:p w14:paraId="1D729237" w14:textId="77777777" w:rsidR="0020422A" w:rsidRDefault="0020422A" w:rsidP="00101271">
      <w:pPr>
        <w:pStyle w:val="ListParagraph"/>
        <w:numPr>
          <w:ilvl w:val="0"/>
          <w:numId w:val="7"/>
        </w:numPr>
        <w:suppressAutoHyphens w:val="0"/>
        <w:spacing w:after="0" w:line="240" w:lineRule="auto"/>
      </w:pPr>
      <w:r>
        <w:t xml:space="preserve">Smart Battery: with the batteries in </w:t>
      </w:r>
      <w:r w:rsidRPr="00EF7AF6">
        <w:rPr>
          <w:rStyle w:val="KeywordforindexChar"/>
        </w:rPr>
        <w:t>electric vehicles</w:t>
      </w:r>
      <w:r>
        <w:t xml:space="preserve"> being the most expensive and life-time critical parts, future battery systems will be equipped with sensing technology, intelligence and communication systems to monitor their own health and record their lifetime dataset. This enables better usage of the batteries as well as optimized second life concepts.</w:t>
      </w:r>
    </w:p>
    <w:p w14:paraId="4F601814" w14:textId="77777777" w:rsidR="0020422A" w:rsidRDefault="0020422A" w:rsidP="00101271">
      <w:pPr>
        <w:pStyle w:val="ListParagraph"/>
        <w:numPr>
          <w:ilvl w:val="0"/>
          <w:numId w:val="10"/>
        </w:numPr>
        <w:suppressAutoHyphens w:val="0"/>
        <w:spacing w:after="0" w:line="240" w:lineRule="auto"/>
      </w:pPr>
      <w:r w:rsidRPr="00E61F06">
        <w:rPr>
          <w:rStyle w:val="KeywordforindexChar"/>
        </w:rPr>
        <w:t>Power electronics</w:t>
      </w:r>
      <w:r>
        <w:t xml:space="preserve"> (fast-switching elements, wide bandgap materials, low power, etc.).</w:t>
      </w:r>
    </w:p>
    <w:p w14:paraId="348897C6" w14:textId="77777777" w:rsidR="0020422A" w:rsidRDefault="0020422A" w:rsidP="00101271">
      <w:pPr>
        <w:pStyle w:val="ListParagraph"/>
        <w:numPr>
          <w:ilvl w:val="0"/>
          <w:numId w:val="10"/>
        </w:numPr>
        <w:suppressAutoHyphens w:val="0"/>
        <w:spacing w:after="0" w:line="240" w:lineRule="auto"/>
      </w:pPr>
      <w:r w:rsidRPr="00E61F06">
        <w:rPr>
          <w:rStyle w:val="KeywordforindexChar"/>
        </w:rPr>
        <w:t>Predictive diagnosis</w:t>
      </w:r>
      <w:r>
        <w:t xml:space="preserve"> and maintenance (including recovery strategies, fault detection and localisation, surveillance sensors, etc.).</w:t>
      </w:r>
    </w:p>
    <w:p w14:paraId="77335EF8" w14:textId="77777777" w:rsidR="0020422A" w:rsidRDefault="0020422A" w:rsidP="00101271">
      <w:pPr>
        <w:pStyle w:val="ListParagraph"/>
        <w:numPr>
          <w:ilvl w:val="0"/>
          <w:numId w:val="10"/>
        </w:numPr>
        <w:suppressAutoHyphens w:val="0"/>
        <w:spacing w:after="0" w:line="240" w:lineRule="auto"/>
      </w:pPr>
      <w:r>
        <w:t>Cloud/edge/fog processing approaches.</w:t>
      </w:r>
    </w:p>
    <w:p w14:paraId="08CF3A59" w14:textId="77777777" w:rsidR="0020422A" w:rsidRDefault="0020422A" w:rsidP="00101271">
      <w:pPr>
        <w:pStyle w:val="ListParagraph"/>
        <w:numPr>
          <w:ilvl w:val="0"/>
          <w:numId w:val="10"/>
        </w:numPr>
        <w:suppressAutoHyphens w:val="0"/>
        <w:spacing w:after="0" w:line="240" w:lineRule="auto"/>
      </w:pPr>
      <w:r>
        <w:t>Distributed logistics systems for smart farming, movers and shuttles.</w:t>
      </w:r>
    </w:p>
    <w:p w14:paraId="10FE0B54" w14:textId="77777777" w:rsidR="0020422A" w:rsidRDefault="0020422A" w:rsidP="00101271">
      <w:pPr>
        <w:pStyle w:val="ListParagraph"/>
        <w:numPr>
          <w:ilvl w:val="0"/>
          <w:numId w:val="10"/>
        </w:numPr>
        <w:suppressAutoHyphens w:val="0"/>
        <w:spacing w:after="0" w:line="240" w:lineRule="auto"/>
      </w:pPr>
      <w:r>
        <w:t>Standards, including communication and interoperability standards, electromagnetic spectrum and bandwidth management, charging units, car access systems, etc.</w:t>
      </w:r>
    </w:p>
    <w:p w14:paraId="7D054252" w14:textId="77777777" w:rsidR="0020422A" w:rsidRDefault="0020422A" w:rsidP="00101271">
      <w:pPr>
        <w:pStyle w:val="ListParagraph"/>
        <w:numPr>
          <w:ilvl w:val="0"/>
          <w:numId w:val="10"/>
        </w:numPr>
        <w:suppressAutoHyphens w:val="0"/>
        <w:spacing w:after="0" w:line="240" w:lineRule="auto"/>
      </w:pPr>
      <w:r>
        <w:t>Reliable and human-like perception systems.</w:t>
      </w:r>
    </w:p>
    <w:p w14:paraId="4DCE3574" w14:textId="77777777" w:rsidR="0020422A" w:rsidRDefault="0020422A" w:rsidP="00101271">
      <w:pPr>
        <w:pStyle w:val="ListParagraph"/>
        <w:numPr>
          <w:ilvl w:val="0"/>
          <w:numId w:val="10"/>
        </w:numPr>
        <w:suppressAutoHyphens w:val="0"/>
        <w:spacing w:after="0" w:line="240" w:lineRule="auto"/>
      </w:pPr>
      <w:r>
        <w:t>Tailored ECS-enabled solutions for disabled people (supporting robots, smart wheelchairs, etc).</w:t>
      </w:r>
    </w:p>
    <w:p w14:paraId="7AE5921B" w14:textId="77777777" w:rsidR="0020422A" w:rsidRDefault="0020422A" w:rsidP="00101271">
      <w:pPr>
        <w:pStyle w:val="ListParagraph"/>
        <w:numPr>
          <w:ilvl w:val="0"/>
          <w:numId w:val="10"/>
        </w:numPr>
        <w:suppressAutoHyphens w:val="0"/>
        <w:spacing w:after="0" w:line="240" w:lineRule="auto"/>
      </w:pPr>
      <w:r>
        <w:t xml:space="preserve">Proof of </w:t>
      </w:r>
      <w:r w:rsidRPr="00E61F06">
        <w:rPr>
          <w:rStyle w:val="KeywordforindexChar"/>
        </w:rPr>
        <w:t>robustness</w:t>
      </w:r>
      <w:r>
        <w:t xml:space="preserve"> and </w:t>
      </w:r>
      <w:r w:rsidRPr="00E61F06">
        <w:rPr>
          <w:rStyle w:val="KeywordforindexChar"/>
        </w:rPr>
        <w:t>trustworthiness</w:t>
      </w:r>
      <w:r>
        <w:t xml:space="preserve"> of architectures and quantification of the operational risks.</w:t>
      </w:r>
    </w:p>
    <w:p w14:paraId="54231662" w14:textId="77777777" w:rsidR="0020422A" w:rsidRDefault="0020422A" w:rsidP="00101271">
      <w:pPr>
        <w:pStyle w:val="ListParagraph"/>
        <w:numPr>
          <w:ilvl w:val="0"/>
          <w:numId w:val="10"/>
        </w:numPr>
        <w:suppressAutoHyphens w:val="0"/>
        <w:spacing w:after="0" w:line="240" w:lineRule="auto"/>
      </w:pPr>
      <w:r>
        <w:t xml:space="preserve">Collaborative and </w:t>
      </w:r>
      <w:r w:rsidRPr="00E61F06">
        <w:rPr>
          <w:rStyle w:val="KeywordforindexChar"/>
        </w:rPr>
        <w:t>self-organised multi-agent systems</w:t>
      </w:r>
      <w:r>
        <w:t xml:space="preserve">, e.g., in logistics applications also covering cooperation between land and air vehicles. </w:t>
      </w:r>
    </w:p>
    <w:p w14:paraId="611EA21D" w14:textId="77777777" w:rsidR="0020422A" w:rsidRDefault="0020422A" w:rsidP="00101271">
      <w:pPr>
        <w:pStyle w:val="ListParagraph"/>
        <w:numPr>
          <w:ilvl w:val="0"/>
          <w:numId w:val="10"/>
        </w:numPr>
        <w:suppressAutoHyphens w:val="0"/>
        <w:spacing w:after="0" w:line="240" w:lineRule="auto"/>
      </w:pPr>
      <w:r>
        <w:t>Bio-inspired transport solutions and systems.</w:t>
      </w:r>
    </w:p>
    <w:p w14:paraId="6F3E1DAE" w14:textId="77777777" w:rsidR="0020422A" w:rsidRDefault="0020422A" w:rsidP="0020422A"/>
    <w:p w14:paraId="3D0592AC" w14:textId="77777777" w:rsidR="0020422A" w:rsidRDefault="0020422A" w:rsidP="0020422A"/>
    <w:p w14:paraId="19D8B112" w14:textId="77777777" w:rsidR="0020422A" w:rsidRDefault="0020422A" w:rsidP="0020422A">
      <w:r>
        <w:t xml:space="preserve">Digital innovation is key to ensuring inclusive mobility for persons and goods by providing mobility access to all, with a focus on special needs, by reaching 90% of the EU population compared to the current 60%. As targeted by </w:t>
      </w:r>
      <w:r w:rsidRPr="00EF7AF6">
        <w:rPr>
          <w:rStyle w:val="KeywordforindexChar"/>
        </w:rPr>
        <w:t>CCAM</w:t>
      </w:r>
      <w:r>
        <w:t>, this can be achieved through assisted vehicles by 2050.</w:t>
      </w:r>
    </w:p>
    <w:p w14:paraId="290DB830" w14:textId="77777777" w:rsidR="0020422A" w:rsidRDefault="0020422A" w:rsidP="0020422A"/>
    <w:p w14:paraId="0E5FC934" w14:textId="77777777" w:rsidR="0020422A" w:rsidRDefault="0020422A" w:rsidP="0020422A">
      <w:r>
        <w:t>By 2050, 67% of the population is expected to live in urban areas. As cities become bigger and smarter, this trend will lead to new opportunities for tailored and specialised vehicle design specific to urban users, including the needs and operations of commuters, as well as ride-hailing and last-mile delivery.</w:t>
      </w:r>
    </w:p>
    <w:p w14:paraId="0BB69979" w14:textId="77777777" w:rsidR="0020422A" w:rsidRDefault="0020422A" w:rsidP="0020422A"/>
    <w:p w14:paraId="772A78AB" w14:textId="77777777" w:rsidR="0020422A" w:rsidRDefault="0020422A" w:rsidP="0020422A">
      <w:r>
        <w:t xml:space="preserve">New vehicle concepts and ECS-enabled architectures should lead to flexibility, scalability, and modularity - while featuring safety, security and reliability - to ensure urban-readiness (appropriate range, compatibility with </w:t>
      </w:r>
      <w:r w:rsidRPr="00EF7AF6">
        <w:rPr>
          <w:rStyle w:val="KeywordforindexChar"/>
        </w:rPr>
        <w:t>charging infrastructures</w:t>
      </w:r>
      <w:r>
        <w:t xml:space="preserve">, ease of parking and operations, etc) in all kinds of urban and suburban areas, most likely with different implementation levels of infrastructure and smart </w:t>
      </w:r>
      <w:r>
        <w:lastRenderedPageBreak/>
        <w:t>technologies. Additionally, it is assumed that these vehicles will not have to be designed for high-speed operation and long range and can easily be charged sufficiently fast and comfortably to meet the daily needs of urban and suburban mobility usage scenarios. This aspect may also include sharing concepts, and consideration should also be given to use by the elderly and disabled.</w:t>
      </w:r>
    </w:p>
    <w:p w14:paraId="33641D6D" w14:textId="77777777" w:rsidR="0020422A" w:rsidRDefault="0020422A" w:rsidP="0020422A"/>
    <w:p w14:paraId="22C9A841" w14:textId="77777777" w:rsidR="0020422A" w:rsidRDefault="0020422A" w:rsidP="0020422A">
      <w:r>
        <w:t xml:space="preserve">Another important aspect is the need for reliable and efficient </w:t>
      </w:r>
      <w:r w:rsidRPr="00EF7AF6">
        <w:rPr>
          <w:rStyle w:val="KeywordforindexChar"/>
        </w:rPr>
        <w:t>wireless communication technology</w:t>
      </w:r>
      <w:r w:rsidRPr="00597920">
        <w:rPr>
          <w:rStyle w:val="KeywordforindexChar"/>
        </w:rPr>
        <w:t xml:space="preserve"> combined with different types of sensing systems</w:t>
      </w:r>
      <w:r w:rsidRPr="00B32405">
        <w:t xml:space="preserve"> to </w:t>
      </w:r>
      <w:r>
        <w:t>achieve efficient traffic and increase safety as well as  reduce fatalities. This further set requirements on components and systems for wireless communication to achieve ultra-high reliability and resilience as well as to meet challenging performance and latency demands.</w:t>
      </w:r>
    </w:p>
    <w:p w14:paraId="2D488E4C" w14:textId="77777777" w:rsidR="0020422A" w:rsidRDefault="0020422A" w:rsidP="0020422A"/>
    <w:p w14:paraId="5387B46D" w14:textId="77777777" w:rsidR="0020422A" w:rsidRDefault="0020422A" w:rsidP="0020422A">
      <w:r>
        <w:t>The challenge targets the following vehicle categories:</w:t>
      </w:r>
    </w:p>
    <w:p w14:paraId="1821A9FE" w14:textId="77777777" w:rsidR="0020422A" w:rsidRDefault="0020422A" w:rsidP="00101271">
      <w:pPr>
        <w:pStyle w:val="ListParagraph"/>
        <w:numPr>
          <w:ilvl w:val="0"/>
          <w:numId w:val="11"/>
        </w:numPr>
        <w:suppressAutoHyphens w:val="0"/>
        <w:spacing w:after="0" w:line="240" w:lineRule="auto"/>
      </w:pPr>
      <w:r>
        <w:t>Passenger cars (including light four- wheelers, M1/M2 category).</w:t>
      </w:r>
    </w:p>
    <w:p w14:paraId="5E833A6E" w14:textId="77777777" w:rsidR="0020422A" w:rsidRDefault="0020422A" w:rsidP="00101271">
      <w:pPr>
        <w:pStyle w:val="ListParagraph"/>
        <w:numPr>
          <w:ilvl w:val="0"/>
          <w:numId w:val="8"/>
        </w:numPr>
        <w:suppressAutoHyphens w:val="0"/>
        <w:spacing w:after="0" w:line="240" w:lineRule="auto"/>
      </w:pPr>
      <w:r>
        <w:t>Trucks (including power-driven vehicles having at least four wheels used for the carriage of goods (N1), agricultural and forestry tractors, and non-road mobile machinery (T)).</w:t>
      </w:r>
    </w:p>
    <w:p w14:paraId="6B6580E6" w14:textId="77777777" w:rsidR="0020422A" w:rsidRDefault="0020422A" w:rsidP="00101271">
      <w:pPr>
        <w:pStyle w:val="ListParagraph"/>
        <w:numPr>
          <w:ilvl w:val="0"/>
          <w:numId w:val="11"/>
        </w:numPr>
        <w:suppressAutoHyphens w:val="0"/>
        <w:spacing w:after="0" w:line="240" w:lineRule="auto"/>
      </w:pPr>
      <w:r>
        <w:t>Ships</w:t>
      </w:r>
    </w:p>
    <w:p w14:paraId="300EE9D2" w14:textId="77777777" w:rsidR="0020422A" w:rsidRDefault="0020422A" w:rsidP="00101271">
      <w:pPr>
        <w:pStyle w:val="ListParagraph"/>
        <w:numPr>
          <w:ilvl w:val="0"/>
          <w:numId w:val="11"/>
        </w:numPr>
        <w:suppressAutoHyphens w:val="0"/>
        <w:spacing w:after="0" w:line="240" w:lineRule="auto"/>
      </w:pPr>
      <w:r>
        <w:t>Airplanes</w:t>
      </w:r>
    </w:p>
    <w:p w14:paraId="472CF747" w14:textId="77777777" w:rsidR="0020422A" w:rsidRDefault="0020422A" w:rsidP="00101271">
      <w:pPr>
        <w:pStyle w:val="ListParagraph"/>
        <w:numPr>
          <w:ilvl w:val="0"/>
          <w:numId w:val="8"/>
        </w:numPr>
        <w:suppressAutoHyphens w:val="0"/>
        <w:spacing w:after="0" w:line="240" w:lineRule="auto"/>
      </w:pPr>
      <w:r>
        <w:t>Motor vehicles with less than four wheels (L category).</w:t>
      </w:r>
    </w:p>
    <w:p w14:paraId="23173E67" w14:textId="77777777" w:rsidR="0020422A" w:rsidRDefault="0020422A" w:rsidP="00101271">
      <w:pPr>
        <w:pStyle w:val="ListParagraph"/>
        <w:numPr>
          <w:ilvl w:val="0"/>
          <w:numId w:val="8"/>
        </w:numPr>
        <w:suppressAutoHyphens w:val="0"/>
        <w:spacing w:after="0" w:line="240" w:lineRule="auto"/>
      </w:pPr>
      <w:r>
        <w:rPr>
          <w:rStyle w:val="KeywordforindexChar"/>
        </w:rPr>
        <w:t>O</w:t>
      </w:r>
      <w:r w:rsidRPr="00E61F06">
        <w:rPr>
          <w:rStyle w:val="KeywordforindexChar"/>
        </w:rPr>
        <w:t>ff-road vehicles</w:t>
      </w:r>
      <w:r>
        <w:t xml:space="preserve"> (G).</w:t>
      </w:r>
    </w:p>
    <w:p w14:paraId="4DC1C691" w14:textId="77777777" w:rsidR="0020422A" w:rsidRDefault="0020422A" w:rsidP="00101271">
      <w:pPr>
        <w:pStyle w:val="ListParagraph"/>
        <w:numPr>
          <w:ilvl w:val="0"/>
          <w:numId w:val="8"/>
        </w:numPr>
        <w:suppressAutoHyphens w:val="0"/>
        <w:spacing w:after="0" w:line="240" w:lineRule="auto"/>
      </w:pPr>
      <w:r>
        <w:t xml:space="preserve">All kind of </w:t>
      </w:r>
      <w:r w:rsidRPr="00E61F06">
        <w:rPr>
          <w:rStyle w:val="KeywordforindexChar"/>
        </w:rPr>
        <w:t>unmanned air vehicles</w:t>
      </w:r>
      <w:r>
        <w:t xml:space="preserve"> (such as </w:t>
      </w:r>
      <w:r w:rsidRPr="00E61F06">
        <w:rPr>
          <w:rStyle w:val="KeywordforindexChar"/>
        </w:rPr>
        <w:t>drones</w:t>
      </w:r>
      <w:r>
        <w:t>).</w:t>
      </w:r>
    </w:p>
    <w:p w14:paraId="1DEB77A7" w14:textId="77777777" w:rsidR="0020422A" w:rsidRDefault="0020422A" w:rsidP="00101271">
      <w:pPr>
        <w:pStyle w:val="ListParagraph"/>
        <w:numPr>
          <w:ilvl w:val="0"/>
          <w:numId w:val="8"/>
        </w:numPr>
        <w:suppressAutoHyphens w:val="0"/>
        <w:spacing w:after="0" w:line="240" w:lineRule="auto"/>
      </w:pPr>
      <w:r>
        <w:t>All kind of manned light air vehicles.</w:t>
      </w:r>
    </w:p>
    <w:p w14:paraId="6D5A0660" w14:textId="77777777" w:rsidR="0020422A" w:rsidRDefault="0020422A" w:rsidP="00101271">
      <w:pPr>
        <w:pStyle w:val="ListParagraph"/>
        <w:numPr>
          <w:ilvl w:val="0"/>
          <w:numId w:val="8"/>
        </w:numPr>
        <w:suppressAutoHyphens w:val="0"/>
        <w:spacing w:after="0" w:line="240" w:lineRule="auto"/>
      </w:pPr>
      <w:r>
        <w:t>Special-purpose light vehicles (air, land, water).</w:t>
      </w:r>
    </w:p>
    <w:p w14:paraId="31B3805F" w14:textId="77777777" w:rsidR="0020422A" w:rsidRDefault="0020422A" w:rsidP="0020422A"/>
    <w:p w14:paraId="4E507AC7" w14:textId="77777777" w:rsidR="0020422A" w:rsidRDefault="0020422A" w:rsidP="0020422A">
      <w:r>
        <w:t>This will have the following impact on European society:</w:t>
      </w:r>
    </w:p>
    <w:p w14:paraId="0082FBF7" w14:textId="77777777" w:rsidR="0020422A" w:rsidRDefault="0020422A" w:rsidP="00101271">
      <w:pPr>
        <w:pStyle w:val="ListParagraph"/>
        <w:numPr>
          <w:ilvl w:val="0"/>
          <w:numId w:val="9"/>
        </w:numPr>
        <w:suppressAutoHyphens w:val="0"/>
        <w:spacing w:after="0" w:line="240" w:lineRule="auto"/>
      </w:pPr>
      <w:r>
        <w:t xml:space="preserve">Urban personal, light personal and freight mobility (including innovative micro-vehicle designs suitable for urban/suburban commuters’ needs, with the option for usage within shared mobility schemes. Such micro-vehicles would also be capable of interfacing with urban collective transport systems (i.e. easy access to buses, trams and trains for last-mile transfers to achieve full </w:t>
      </w:r>
      <w:r w:rsidRPr="00E61F06">
        <w:rPr>
          <w:rStyle w:val="KeywordforindexChar"/>
        </w:rPr>
        <w:t>intramodality</w:t>
      </w:r>
      <w:r>
        <w:t>)).</w:t>
      </w:r>
    </w:p>
    <w:p w14:paraId="3C08D3C6" w14:textId="77777777" w:rsidR="0020422A" w:rsidRDefault="0020422A" w:rsidP="00101271">
      <w:pPr>
        <w:pStyle w:val="ListParagraph"/>
        <w:numPr>
          <w:ilvl w:val="0"/>
          <w:numId w:val="9"/>
        </w:numPr>
        <w:suppressAutoHyphens w:val="0"/>
        <w:spacing w:after="0" w:line="240" w:lineRule="auto"/>
      </w:pPr>
      <w:r>
        <w:t>Light and flexible multi-passenger vehicles (e.g., collective or individual, owned or shared up to M1 category) with robust safety measures for passengers and vulnerable road users, and including specific features to facilitate shared use such as autonomous-capable vehicles with automated relocation to charging points or areas with insufficient vehicle density.</w:t>
      </w:r>
    </w:p>
    <w:p w14:paraId="39B130BE" w14:textId="77777777" w:rsidR="0020422A" w:rsidRDefault="0020422A" w:rsidP="00101271">
      <w:pPr>
        <w:pStyle w:val="ListParagraph"/>
        <w:numPr>
          <w:ilvl w:val="0"/>
          <w:numId w:val="9"/>
        </w:numPr>
        <w:suppressAutoHyphens w:val="0"/>
        <w:spacing w:after="0" w:line="240" w:lineRule="auto"/>
      </w:pPr>
      <w:r>
        <w:t xml:space="preserve">Log-haul and right-sized vehicles and tailored ECS for commercial uses, such as for long distance, last-/first-mile delivery, construction and maintenance support, which are suitable for urban scenarios. </w:t>
      </w:r>
    </w:p>
    <w:p w14:paraId="5DA7B7D9" w14:textId="77777777" w:rsidR="0020422A" w:rsidRDefault="0020422A" w:rsidP="00101271">
      <w:pPr>
        <w:pStyle w:val="ListParagraph"/>
        <w:numPr>
          <w:ilvl w:val="0"/>
          <w:numId w:val="9"/>
        </w:numPr>
        <w:suppressAutoHyphens w:val="0"/>
        <w:spacing w:after="0" w:line="240" w:lineRule="auto"/>
      </w:pPr>
      <w:r w:rsidRPr="00E61F06">
        <w:rPr>
          <w:rStyle w:val="KeywordforindexChar"/>
        </w:rPr>
        <w:t>Connected and automated mobile machinery</w:t>
      </w:r>
      <w:r>
        <w:t xml:space="preserve"> to optimise harvesting and reduce accidents.</w:t>
      </w:r>
    </w:p>
    <w:p w14:paraId="3996055B" w14:textId="77777777" w:rsidR="00311294" w:rsidRPr="0020422A" w:rsidRDefault="00311294" w:rsidP="00311294"/>
    <w:p w14:paraId="4B5850F8" w14:textId="48D159F6" w:rsidR="00311294" w:rsidRPr="003A452C" w:rsidRDefault="00311294" w:rsidP="00192116">
      <w:pPr>
        <w:pStyle w:val="Heading3"/>
      </w:pPr>
      <w:bookmarkStart w:id="7" w:name="_Hlk140088770"/>
      <w:r w:rsidRPr="003A452C">
        <w:lastRenderedPageBreak/>
        <w:t xml:space="preserve">Major Challenge </w:t>
      </w:r>
      <w:r w:rsidR="001720BA" w:rsidRPr="003A452C">
        <w:t>2</w:t>
      </w:r>
      <w:r w:rsidRPr="003A452C">
        <w:t xml:space="preserve">: </w:t>
      </w:r>
      <w:bookmarkStart w:id="8" w:name="_Hlk115344179"/>
      <w:r w:rsidR="001720BA" w:rsidRPr="003A452C">
        <w:t>Enable affordable, automated and connected mobility for passengers and freight on or off road, rail, air and water</w:t>
      </w:r>
      <w:bookmarkEnd w:id="8"/>
    </w:p>
    <w:bookmarkEnd w:id="7"/>
    <w:p w14:paraId="758D79F9" w14:textId="77777777" w:rsidR="00BE24E8" w:rsidRPr="003A452C" w:rsidRDefault="00BE24E8" w:rsidP="00192116">
      <w:pPr>
        <w:pStyle w:val="Subtitle"/>
      </w:pPr>
      <w:r w:rsidRPr="003A452C">
        <w:t xml:space="preserve">Status, vision and </w:t>
      </w:r>
      <w:r w:rsidR="00983E10" w:rsidRPr="003A452C">
        <w:t>expected</w:t>
      </w:r>
      <w:r w:rsidRPr="003A452C">
        <w:t xml:space="preserve"> outcome </w:t>
      </w:r>
    </w:p>
    <w:p w14:paraId="79AF6CDA" w14:textId="77777777" w:rsidR="003A3C43" w:rsidRDefault="003A3C43" w:rsidP="003A3C43">
      <w:r>
        <w:t>Europe envisions of fatality-free transportation as well as seamless mobility choices for its citizens, particularly in view of the aging society. Moreover, the transport industry in Europe in general aims to maintain its leading position by offering sustainable solutions for safe and green mobility across all transportation domains – automotive, avionics, aerospace, maritime (over water as well as under water transport) and rail. Europe’s strength lies in its established expertise in developing complex electronic components, cyber-physical systems and embedded intelligence. However, hurdles related to autonomy, complexity, safety, availability, controllability, economy and comfort need tackling as automation increases.</w:t>
      </w:r>
    </w:p>
    <w:p w14:paraId="59EFD26B" w14:textId="77777777" w:rsidR="003A3C43" w:rsidRDefault="003A3C43" w:rsidP="003A3C43"/>
    <w:p w14:paraId="60682A03" w14:textId="77777777" w:rsidR="003A3C43" w:rsidRDefault="003A3C43" w:rsidP="003A3C43">
      <w:r>
        <w:t xml:space="preserve">The overall vision is to achieve always-connected, safe and secure, always connected, cooperative and </w:t>
      </w:r>
      <w:r w:rsidRPr="00E61F06">
        <w:rPr>
          <w:rStyle w:val="KeywordforindexChar"/>
        </w:rPr>
        <w:t>automated transportation systems</w:t>
      </w:r>
      <w:r>
        <w:t xml:space="preserve"> using highly reliable and affordable European-made electronic components and systems. These systems will alos incorporate new human-machine interaction technologies.</w:t>
      </w:r>
    </w:p>
    <w:p w14:paraId="17209873" w14:textId="77777777" w:rsidR="003A3C43" w:rsidRDefault="003A3C43" w:rsidP="003A3C43"/>
    <w:p w14:paraId="588521B5" w14:textId="77777777" w:rsidR="003A3C43" w:rsidRDefault="003A3C43" w:rsidP="003A3C43">
      <w:r>
        <w:t>For the road sector, the key objectives are (a) to reduce the number of road fatalities and accidents caused by human error to zero by 2050, (b) to ensure automated transport introduces no additional road fatalities, and (c) to decrease validation costs down to 50% of development costs from the current 70–80%. Key Digital Technologies are crucial for achieving these goals and supporting the ambitions of the Horizon Europe Partnership on Connected, Cooperative and Automated Mobility (CCAM). C</w:t>
      </w:r>
      <w:r w:rsidRPr="008E23F1">
        <w:t>ollaborations in and across industrial domains, learn</w:t>
      </w:r>
      <w:r>
        <w:t>ing</w:t>
      </w:r>
      <w:r w:rsidRPr="008E23F1">
        <w:t xml:space="preserve"> from operational field data, </w:t>
      </w:r>
      <w:r>
        <w:t>and joint</w:t>
      </w:r>
      <w:r w:rsidRPr="008E23F1">
        <w:t xml:space="preserve"> strategic actions</w:t>
      </w:r>
      <w:r>
        <w:t xml:space="preserve"> are essential. No single entity can singlehandedly manage these significant R&amp;D efforts..</w:t>
      </w:r>
    </w:p>
    <w:p w14:paraId="066B03DC" w14:textId="77777777" w:rsidR="003A3C43" w:rsidRDefault="003A3C43" w:rsidP="003A3C43"/>
    <w:p w14:paraId="527FC000" w14:textId="77777777" w:rsidR="003A3C43" w:rsidRDefault="003A3C43" w:rsidP="003A3C43">
      <w:r>
        <w:t xml:space="preserve">For </w:t>
      </w:r>
      <w:r w:rsidRPr="00E61F06">
        <w:rPr>
          <w:rStyle w:val="KeywordforindexChar"/>
        </w:rPr>
        <w:t>waterborne transport</w:t>
      </w:r>
      <w:r>
        <w:rPr>
          <w:rStyle w:val="KeywordforindexChar"/>
        </w:rPr>
        <w:t>, as automation progresses</w:t>
      </w:r>
      <w:r>
        <w:t xml:space="preserve"> ships will become globally. Remote vessel monitoring is already possible, allowing for condition-based maintenance. Building on </w:t>
      </w:r>
      <w:r w:rsidRPr="00AC7DDE">
        <w:t xml:space="preserve">increasing onboard automation, the remote operation of vessels will become possible, eventually moving towards full autonomy for vessels. The wider use of unmanned </w:t>
      </w:r>
      <w:r w:rsidRPr="00E61F06">
        <w:rPr>
          <w:rStyle w:val="KeywordforindexChar"/>
        </w:rPr>
        <w:t>autonomous vessels</w:t>
      </w:r>
      <w:r w:rsidRPr="00AC7DDE">
        <w:t xml:space="preserve"> (UAVs) – either aerial, underwater or on the surface – will increase the flexibility and energy efficiency of operations.</w:t>
      </w:r>
    </w:p>
    <w:p w14:paraId="09F598DE" w14:textId="77777777" w:rsidR="003A3C43" w:rsidRDefault="003A3C43" w:rsidP="003A3C43"/>
    <w:p w14:paraId="2DF64076" w14:textId="77777777" w:rsidR="003A3C43" w:rsidRDefault="003A3C43" w:rsidP="003A3C43">
      <w:r>
        <w:t>For</w:t>
      </w:r>
      <w:r w:rsidRPr="008E23F1">
        <w:t xml:space="preserve"> avionics and aeronautics, automation is paving the way for more efficient flight management, reducing pilot workload, and enhancing predictive maintenance, which collectively promise safer and more efficient air travel</w:t>
      </w:r>
      <w:r>
        <w:t xml:space="preserve">. </w:t>
      </w:r>
      <w:r w:rsidRPr="008E23F1">
        <w:t>Additionally, Urban Air Mobility (UAM) is revolutionizing cityscapes, with automation enabling flying taxis and drone deliveries, presenting a transformative solution to urban congestion and offering a new dimension to urban transport</w:t>
      </w:r>
      <w:r>
        <w:t xml:space="preserve">. </w:t>
      </w:r>
    </w:p>
    <w:p w14:paraId="5B13B11A" w14:textId="77777777" w:rsidR="003A3C43" w:rsidRDefault="003A3C43" w:rsidP="003A3C43"/>
    <w:p w14:paraId="1D7E222A" w14:textId="77777777" w:rsidR="003A3C43" w:rsidRDefault="003A3C43" w:rsidP="003A3C43">
      <w:r>
        <w:lastRenderedPageBreak/>
        <w:t xml:space="preserve">For the </w:t>
      </w:r>
      <w:r w:rsidRPr="00F56F92">
        <w:t>rail sector, automation is driving the development of driverless trains, optimizing track usage, enhancing scheduling accuracy, and ensuring safer and more punctual journeys for passengers</w:t>
      </w:r>
      <w:r>
        <w:t>.</w:t>
      </w:r>
    </w:p>
    <w:p w14:paraId="0AF1786F" w14:textId="77777777" w:rsidR="003A3C43" w:rsidRDefault="003A3C43" w:rsidP="003A3C43"/>
    <w:p w14:paraId="6CA5DF43" w14:textId="77777777" w:rsidR="003A3C43" w:rsidRDefault="003A3C43" w:rsidP="003A3C43">
      <w:r w:rsidRPr="00E61F06">
        <w:rPr>
          <w:rStyle w:val="KeywordforindexChar"/>
        </w:rPr>
        <w:t>Connected, cooperative and ultimately automated mobility</w:t>
      </w:r>
      <w:r>
        <w:t xml:space="preserve"> will play a central role in shaping our future lives. ECS will enable different levels of partial, conditional, highly and fully automated transportation, posing new challenges for traffic safety and security in mixed scenarios where vehicles with different automation levels coexist with non-automated vehicles. Both stepwise automation (“conversion design”) and full automation, (Society of Automotive Engineers, SAE, level 5: “purpose design”, e.g. a people mover in a structured environment) – have been developed to the prototype level and are being deployed in field-operation tests right now. Nonetheless, these solutions need to be further explored and improved towards safe and reliable capabilities in extended operational design domains. Additionally, cross-fertilisation with other industrial domains such as Industry 4.0and evolving communication technologies (5G/6G) is essential . </w:t>
      </w:r>
    </w:p>
    <w:p w14:paraId="3272FC3C" w14:textId="77777777" w:rsidR="003A3C43" w:rsidRDefault="003A3C43" w:rsidP="003A3C43"/>
    <w:p w14:paraId="00435D0C" w14:textId="77777777" w:rsidR="003A3C43" w:rsidRDefault="003A3C43" w:rsidP="003A3C43">
      <w:r>
        <w:t xml:space="preserve">As the proportion of electronics and software, considered as a percentage of the total construction cost of a vehicle increases, so does the demand for the </w:t>
      </w:r>
      <w:r w:rsidRPr="00E61F06">
        <w:rPr>
          <w:rStyle w:val="KeywordforindexChar"/>
        </w:rPr>
        <w:t>safe, secure, reliable</w:t>
      </w:r>
      <w:r>
        <w:t xml:space="preserve"> and unhackable operation of these systems. In addition, </w:t>
      </w:r>
      <w:r w:rsidRPr="00E61F06">
        <w:rPr>
          <w:rStyle w:val="KeywordforindexChar"/>
        </w:rPr>
        <w:t>privacy</w:t>
      </w:r>
      <w:r>
        <w:t xml:space="preserve"> protection is paramount for car owners and drivers/operators. This demands robust and fail-operational technologies that deliver intrinsically safe operation and dependable fall-back position from component to subsystem, and provides a solution for problems in interaction with the cloud. Also, multi-core-based platforms and sensing devices, combining advanced sensing in harsh conditions, novel micro- and nano-electronics sensors, advanced sensor fusion and innovative in-vehicle network technologie are neededs.</w:t>
      </w:r>
    </w:p>
    <w:p w14:paraId="2DCF8277" w14:textId="77777777" w:rsidR="007D4D62" w:rsidRDefault="007D4D62" w:rsidP="007D4D62">
      <w:r>
        <w:t xml:space="preserve">Key elements of ECS for cars that need to be developed are shown in </w:t>
      </w:r>
      <w:r>
        <w:fldChar w:fldCharType="begin"/>
      </w:r>
      <w:r>
        <w:instrText xml:space="preserve"> REF _Ref84844013 \h </w:instrText>
      </w:r>
      <w:r>
        <w:fldChar w:fldCharType="separate"/>
      </w:r>
      <w:r>
        <w:t xml:space="preserve">Figure </w:t>
      </w:r>
      <w:r>
        <w:rPr>
          <w:noProof/>
        </w:rPr>
        <w:t>3</w:t>
      </w:r>
      <w:r>
        <w:fldChar w:fldCharType="end"/>
      </w:r>
      <w:r>
        <w:t>.</w:t>
      </w:r>
    </w:p>
    <w:p w14:paraId="2B97C5E8" w14:textId="77777777" w:rsidR="007D4D62" w:rsidRDefault="007D4D62" w:rsidP="007D4D62">
      <w:r>
        <w:rPr>
          <w:noProof/>
        </w:rPr>
        <mc:AlternateContent>
          <mc:Choice Requires="wpg">
            <w:drawing>
              <wp:inline distT="0" distB="0" distL="0" distR="0" wp14:anchorId="3183FE7C" wp14:editId="0D75C07E">
                <wp:extent cx="4876800" cy="2904490"/>
                <wp:effectExtent l="0" t="0" r="0" b="0"/>
                <wp:docPr id="885"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2904490"/>
                          <a:chOff x="0" y="0"/>
                          <a:chExt cx="8525" cy="5070"/>
                        </a:xfrm>
                      </wpg:grpSpPr>
                      <wps:wsp>
                        <wps:cNvPr id="886" name="Freeform 297"/>
                        <wps:cNvSpPr>
                          <a:spLocks/>
                        </wps:cNvSpPr>
                        <wps:spPr bwMode="auto">
                          <a:xfrm>
                            <a:off x="0" y="0"/>
                            <a:ext cx="4263" cy="4802"/>
                          </a:xfrm>
                          <a:custGeom>
                            <a:avLst/>
                            <a:gdLst>
                              <a:gd name="T0" fmla="*/ 0 w 4263"/>
                              <a:gd name="T1" fmla="*/ 0 h 4802"/>
                              <a:gd name="T2" fmla="*/ 0 w 4263"/>
                              <a:gd name="T3" fmla="*/ 4802 h 4802"/>
                              <a:gd name="T4" fmla="*/ 4262 w 4263"/>
                              <a:gd name="T5" fmla="*/ 3377 h 4802"/>
                              <a:gd name="T6" fmla="*/ 4252 w 4263"/>
                              <a:gd name="T7" fmla="*/ 1179 h 4802"/>
                              <a:gd name="T8" fmla="*/ 0 w 4263"/>
                              <a:gd name="T9" fmla="*/ 0 h 4802"/>
                            </a:gdLst>
                            <a:ahLst/>
                            <a:cxnLst>
                              <a:cxn ang="0">
                                <a:pos x="T0" y="T1"/>
                              </a:cxn>
                              <a:cxn ang="0">
                                <a:pos x="T2" y="T3"/>
                              </a:cxn>
                              <a:cxn ang="0">
                                <a:pos x="T4" y="T5"/>
                              </a:cxn>
                              <a:cxn ang="0">
                                <a:pos x="T6" y="T7"/>
                              </a:cxn>
                              <a:cxn ang="0">
                                <a:pos x="T8" y="T9"/>
                              </a:cxn>
                            </a:cxnLst>
                            <a:rect l="0" t="0" r="r" b="b"/>
                            <a:pathLst>
                              <a:path w="4263" h="4802">
                                <a:moveTo>
                                  <a:pt x="0" y="0"/>
                                </a:moveTo>
                                <a:lnTo>
                                  <a:pt x="0" y="4802"/>
                                </a:lnTo>
                                <a:lnTo>
                                  <a:pt x="4262" y="3377"/>
                                </a:lnTo>
                                <a:lnTo>
                                  <a:pt x="4252" y="1179"/>
                                </a:lnTo>
                                <a:lnTo>
                                  <a:pt x="0" y="0"/>
                                </a:lnTo>
                                <a:close/>
                              </a:path>
                            </a:pathLst>
                          </a:custGeom>
                          <a:solidFill>
                            <a:srgbClr val="D4DE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 name="Freeform 298"/>
                        <wps:cNvSpPr>
                          <a:spLocks/>
                        </wps:cNvSpPr>
                        <wps:spPr bwMode="auto">
                          <a:xfrm>
                            <a:off x="4262" y="0"/>
                            <a:ext cx="4263" cy="4802"/>
                          </a:xfrm>
                          <a:custGeom>
                            <a:avLst/>
                            <a:gdLst>
                              <a:gd name="T0" fmla="+- 0 8524 4262"/>
                              <a:gd name="T1" fmla="*/ T0 w 4263"/>
                              <a:gd name="T2" fmla="*/ 0 h 4802"/>
                              <a:gd name="T3" fmla="+- 0 4272 4262"/>
                              <a:gd name="T4" fmla="*/ T3 w 4263"/>
                              <a:gd name="T5" fmla="*/ 1179 h 4802"/>
                              <a:gd name="T6" fmla="+- 0 4262 4262"/>
                              <a:gd name="T7" fmla="*/ T6 w 4263"/>
                              <a:gd name="T8" fmla="*/ 3377 h 4802"/>
                              <a:gd name="T9" fmla="+- 0 8524 4262"/>
                              <a:gd name="T10" fmla="*/ T9 w 4263"/>
                              <a:gd name="T11" fmla="*/ 4802 h 4802"/>
                              <a:gd name="T12" fmla="+- 0 8524 4262"/>
                              <a:gd name="T13" fmla="*/ T12 w 4263"/>
                              <a:gd name="T14" fmla="*/ 0 h 4802"/>
                            </a:gdLst>
                            <a:ahLst/>
                            <a:cxnLst>
                              <a:cxn ang="0">
                                <a:pos x="T1" y="T2"/>
                              </a:cxn>
                              <a:cxn ang="0">
                                <a:pos x="T4" y="T5"/>
                              </a:cxn>
                              <a:cxn ang="0">
                                <a:pos x="T7" y="T8"/>
                              </a:cxn>
                              <a:cxn ang="0">
                                <a:pos x="T10" y="T11"/>
                              </a:cxn>
                              <a:cxn ang="0">
                                <a:pos x="T13" y="T14"/>
                              </a:cxn>
                            </a:cxnLst>
                            <a:rect l="0" t="0" r="r" b="b"/>
                            <a:pathLst>
                              <a:path w="4263" h="4802">
                                <a:moveTo>
                                  <a:pt x="4262" y="0"/>
                                </a:moveTo>
                                <a:lnTo>
                                  <a:pt x="10" y="1179"/>
                                </a:lnTo>
                                <a:lnTo>
                                  <a:pt x="0" y="3377"/>
                                </a:lnTo>
                                <a:lnTo>
                                  <a:pt x="4262" y="4802"/>
                                </a:lnTo>
                                <a:lnTo>
                                  <a:pt x="4262" y="0"/>
                                </a:lnTo>
                                <a:close/>
                              </a:path>
                            </a:pathLst>
                          </a:custGeom>
                          <a:solidFill>
                            <a:srgbClr val="D5ED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 name="Freeform 299"/>
                        <wps:cNvSpPr>
                          <a:spLocks/>
                        </wps:cNvSpPr>
                        <wps:spPr bwMode="auto">
                          <a:xfrm>
                            <a:off x="347" y="3547"/>
                            <a:ext cx="839" cy="839"/>
                          </a:xfrm>
                          <a:custGeom>
                            <a:avLst/>
                            <a:gdLst>
                              <a:gd name="T0" fmla="+- 0 767 348"/>
                              <a:gd name="T1" fmla="*/ T0 w 839"/>
                              <a:gd name="T2" fmla="+- 0 3547 3547"/>
                              <a:gd name="T3" fmla="*/ 3547 h 839"/>
                              <a:gd name="T4" fmla="+- 0 691 348"/>
                              <a:gd name="T5" fmla="*/ T4 w 839"/>
                              <a:gd name="T6" fmla="+- 0 3554 3547"/>
                              <a:gd name="T7" fmla="*/ 3554 h 839"/>
                              <a:gd name="T8" fmla="+- 0 621 348"/>
                              <a:gd name="T9" fmla="*/ T8 w 839"/>
                              <a:gd name="T10" fmla="+- 0 3574 3547"/>
                              <a:gd name="T11" fmla="*/ 3574 h 839"/>
                              <a:gd name="T12" fmla="+- 0 555 348"/>
                              <a:gd name="T13" fmla="*/ T12 w 839"/>
                              <a:gd name="T14" fmla="+- 0 3605 3547"/>
                              <a:gd name="T15" fmla="*/ 3605 h 839"/>
                              <a:gd name="T16" fmla="+- 0 497 348"/>
                              <a:gd name="T17" fmla="*/ T16 w 839"/>
                              <a:gd name="T18" fmla="+- 0 3646 3547"/>
                              <a:gd name="T19" fmla="*/ 3646 h 839"/>
                              <a:gd name="T20" fmla="+- 0 446 348"/>
                              <a:gd name="T21" fmla="*/ T20 w 839"/>
                              <a:gd name="T22" fmla="+- 0 3696 3547"/>
                              <a:gd name="T23" fmla="*/ 3696 h 839"/>
                              <a:gd name="T24" fmla="+- 0 405 348"/>
                              <a:gd name="T25" fmla="*/ T24 w 839"/>
                              <a:gd name="T26" fmla="+- 0 3755 3547"/>
                              <a:gd name="T27" fmla="*/ 3755 h 839"/>
                              <a:gd name="T28" fmla="+- 0 374 348"/>
                              <a:gd name="T29" fmla="*/ T28 w 839"/>
                              <a:gd name="T30" fmla="+- 0 3820 3547"/>
                              <a:gd name="T31" fmla="*/ 3820 h 839"/>
                              <a:gd name="T32" fmla="+- 0 354 348"/>
                              <a:gd name="T33" fmla="*/ T32 w 839"/>
                              <a:gd name="T34" fmla="+- 0 3891 3547"/>
                              <a:gd name="T35" fmla="*/ 3891 h 839"/>
                              <a:gd name="T36" fmla="+- 0 348 348"/>
                              <a:gd name="T37" fmla="*/ T36 w 839"/>
                              <a:gd name="T38" fmla="+- 0 3967 3547"/>
                              <a:gd name="T39" fmla="*/ 3967 h 839"/>
                              <a:gd name="T40" fmla="+- 0 354 348"/>
                              <a:gd name="T41" fmla="*/ T40 w 839"/>
                              <a:gd name="T42" fmla="+- 0 4042 3547"/>
                              <a:gd name="T43" fmla="*/ 4042 h 839"/>
                              <a:gd name="T44" fmla="+- 0 374 348"/>
                              <a:gd name="T45" fmla="*/ T44 w 839"/>
                              <a:gd name="T46" fmla="+- 0 4113 3547"/>
                              <a:gd name="T47" fmla="*/ 4113 h 839"/>
                              <a:gd name="T48" fmla="+- 0 405 348"/>
                              <a:gd name="T49" fmla="*/ T48 w 839"/>
                              <a:gd name="T50" fmla="+- 0 4178 3547"/>
                              <a:gd name="T51" fmla="*/ 4178 h 839"/>
                              <a:gd name="T52" fmla="+- 0 446 348"/>
                              <a:gd name="T53" fmla="*/ T52 w 839"/>
                              <a:gd name="T54" fmla="+- 0 4237 3547"/>
                              <a:gd name="T55" fmla="*/ 4237 h 839"/>
                              <a:gd name="T56" fmla="+- 0 497 348"/>
                              <a:gd name="T57" fmla="*/ T56 w 839"/>
                              <a:gd name="T58" fmla="+- 0 4287 3547"/>
                              <a:gd name="T59" fmla="*/ 4287 h 839"/>
                              <a:gd name="T60" fmla="+- 0 555 348"/>
                              <a:gd name="T61" fmla="*/ T60 w 839"/>
                              <a:gd name="T62" fmla="+- 0 4329 3547"/>
                              <a:gd name="T63" fmla="*/ 4329 h 839"/>
                              <a:gd name="T64" fmla="+- 0 621 348"/>
                              <a:gd name="T65" fmla="*/ T64 w 839"/>
                              <a:gd name="T66" fmla="+- 0 4360 3547"/>
                              <a:gd name="T67" fmla="*/ 4360 h 839"/>
                              <a:gd name="T68" fmla="+- 0 691 348"/>
                              <a:gd name="T69" fmla="*/ T68 w 839"/>
                              <a:gd name="T70" fmla="+- 0 4379 3547"/>
                              <a:gd name="T71" fmla="*/ 4379 h 839"/>
                              <a:gd name="T72" fmla="+- 0 767 348"/>
                              <a:gd name="T73" fmla="*/ T72 w 839"/>
                              <a:gd name="T74" fmla="+- 0 4386 3547"/>
                              <a:gd name="T75" fmla="*/ 4386 h 839"/>
                              <a:gd name="T76" fmla="+- 0 842 348"/>
                              <a:gd name="T77" fmla="*/ T76 w 839"/>
                              <a:gd name="T78" fmla="+- 0 4379 3547"/>
                              <a:gd name="T79" fmla="*/ 4379 h 839"/>
                              <a:gd name="T80" fmla="+- 0 913 348"/>
                              <a:gd name="T81" fmla="*/ T80 w 839"/>
                              <a:gd name="T82" fmla="+- 0 4360 3547"/>
                              <a:gd name="T83" fmla="*/ 4360 h 839"/>
                              <a:gd name="T84" fmla="+- 0 978 348"/>
                              <a:gd name="T85" fmla="*/ T84 w 839"/>
                              <a:gd name="T86" fmla="+- 0 4329 3547"/>
                              <a:gd name="T87" fmla="*/ 4329 h 839"/>
                              <a:gd name="T88" fmla="+- 0 1037 348"/>
                              <a:gd name="T89" fmla="*/ T88 w 839"/>
                              <a:gd name="T90" fmla="+- 0 4287 3547"/>
                              <a:gd name="T91" fmla="*/ 4287 h 839"/>
                              <a:gd name="T92" fmla="+- 0 1087 348"/>
                              <a:gd name="T93" fmla="*/ T92 w 839"/>
                              <a:gd name="T94" fmla="+- 0 4237 3547"/>
                              <a:gd name="T95" fmla="*/ 4237 h 839"/>
                              <a:gd name="T96" fmla="+- 0 1129 348"/>
                              <a:gd name="T97" fmla="*/ T96 w 839"/>
                              <a:gd name="T98" fmla="+- 0 4178 3547"/>
                              <a:gd name="T99" fmla="*/ 4178 h 839"/>
                              <a:gd name="T100" fmla="+- 0 1160 348"/>
                              <a:gd name="T101" fmla="*/ T100 w 839"/>
                              <a:gd name="T102" fmla="+- 0 4113 3547"/>
                              <a:gd name="T103" fmla="*/ 4113 h 839"/>
                              <a:gd name="T104" fmla="+- 0 1179 348"/>
                              <a:gd name="T105" fmla="*/ T104 w 839"/>
                              <a:gd name="T106" fmla="+- 0 4042 3547"/>
                              <a:gd name="T107" fmla="*/ 4042 h 839"/>
                              <a:gd name="T108" fmla="+- 0 1186 348"/>
                              <a:gd name="T109" fmla="*/ T108 w 839"/>
                              <a:gd name="T110" fmla="+- 0 3967 3547"/>
                              <a:gd name="T111" fmla="*/ 3967 h 839"/>
                              <a:gd name="T112" fmla="+- 0 1179 348"/>
                              <a:gd name="T113" fmla="*/ T112 w 839"/>
                              <a:gd name="T114" fmla="+- 0 3891 3547"/>
                              <a:gd name="T115" fmla="*/ 3891 h 839"/>
                              <a:gd name="T116" fmla="+- 0 1160 348"/>
                              <a:gd name="T117" fmla="*/ T116 w 839"/>
                              <a:gd name="T118" fmla="+- 0 3820 3547"/>
                              <a:gd name="T119" fmla="*/ 3820 h 839"/>
                              <a:gd name="T120" fmla="+- 0 1129 348"/>
                              <a:gd name="T121" fmla="*/ T120 w 839"/>
                              <a:gd name="T122" fmla="+- 0 3755 3547"/>
                              <a:gd name="T123" fmla="*/ 3755 h 839"/>
                              <a:gd name="T124" fmla="+- 0 1087 348"/>
                              <a:gd name="T125" fmla="*/ T124 w 839"/>
                              <a:gd name="T126" fmla="+- 0 3696 3547"/>
                              <a:gd name="T127" fmla="*/ 3696 h 839"/>
                              <a:gd name="T128" fmla="+- 0 1037 348"/>
                              <a:gd name="T129" fmla="*/ T128 w 839"/>
                              <a:gd name="T130" fmla="+- 0 3646 3547"/>
                              <a:gd name="T131" fmla="*/ 3646 h 839"/>
                              <a:gd name="T132" fmla="+- 0 978 348"/>
                              <a:gd name="T133" fmla="*/ T132 w 839"/>
                              <a:gd name="T134" fmla="+- 0 3605 3547"/>
                              <a:gd name="T135" fmla="*/ 3605 h 839"/>
                              <a:gd name="T136" fmla="+- 0 913 348"/>
                              <a:gd name="T137" fmla="*/ T136 w 839"/>
                              <a:gd name="T138" fmla="+- 0 3574 3547"/>
                              <a:gd name="T139" fmla="*/ 3574 h 839"/>
                              <a:gd name="T140" fmla="+- 0 842 348"/>
                              <a:gd name="T141" fmla="*/ T140 w 839"/>
                              <a:gd name="T142" fmla="+- 0 3554 3547"/>
                              <a:gd name="T143" fmla="*/ 3554 h 839"/>
                              <a:gd name="T144" fmla="+- 0 767 348"/>
                              <a:gd name="T145" fmla="*/ T144 w 839"/>
                              <a:gd name="T146" fmla="+- 0 3547 3547"/>
                              <a:gd name="T147" fmla="*/ 3547 h 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39" h="839">
                                <a:moveTo>
                                  <a:pt x="419" y="0"/>
                                </a:moveTo>
                                <a:lnTo>
                                  <a:pt x="343" y="7"/>
                                </a:lnTo>
                                <a:lnTo>
                                  <a:pt x="273" y="27"/>
                                </a:lnTo>
                                <a:lnTo>
                                  <a:pt x="207" y="58"/>
                                </a:lnTo>
                                <a:lnTo>
                                  <a:pt x="149" y="99"/>
                                </a:lnTo>
                                <a:lnTo>
                                  <a:pt x="98" y="149"/>
                                </a:lnTo>
                                <a:lnTo>
                                  <a:pt x="57" y="208"/>
                                </a:lnTo>
                                <a:lnTo>
                                  <a:pt x="26" y="273"/>
                                </a:lnTo>
                                <a:lnTo>
                                  <a:pt x="6" y="344"/>
                                </a:lnTo>
                                <a:lnTo>
                                  <a:pt x="0" y="420"/>
                                </a:lnTo>
                                <a:lnTo>
                                  <a:pt x="6" y="495"/>
                                </a:lnTo>
                                <a:lnTo>
                                  <a:pt x="26" y="566"/>
                                </a:lnTo>
                                <a:lnTo>
                                  <a:pt x="57" y="631"/>
                                </a:lnTo>
                                <a:lnTo>
                                  <a:pt x="98" y="690"/>
                                </a:lnTo>
                                <a:lnTo>
                                  <a:pt x="149" y="740"/>
                                </a:lnTo>
                                <a:lnTo>
                                  <a:pt x="207" y="782"/>
                                </a:lnTo>
                                <a:lnTo>
                                  <a:pt x="273" y="813"/>
                                </a:lnTo>
                                <a:lnTo>
                                  <a:pt x="343" y="832"/>
                                </a:lnTo>
                                <a:lnTo>
                                  <a:pt x="419" y="839"/>
                                </a:lnTo>
                                <a:lnTo>
                                  <a:pt x="494" y="832"/>
                                </a:lnTo>
                                <a:lnTo>
                                  <a:pt x="565" y="813"/>
                                </a:lnTo>
                                <a:lnTo>
                                  <a:pt x="630" y="782"/>
                                </a:lnTo>
                                <a:lnTo>
                                  <a:pt x="689" y="740"/>
                                </a:lnTo>
                                <a:lnTo>
                                  <a:pt x="739" y="690"/>
                                </a:lnTo>
                                <a:lnTo>
                                  <a:pt x="781" y="631"/>
                                </a:lnTo>
                                <a:lnTo>
                                  <a:pt x="812" y="566"/>
                                </a:lnTo>
                                <a:lnTo>
                                  <a:pt x="831" y="495"/>
                                </a:lnTo>
                                <a:lnTo>
                                  <a:pt x="838" y="420"/>
                                </a:lnTo>
                                <a:lnTo>
                                  <a:pt x="831" y="344"/>
                                </a:lnTo>
                                <a:lnTo>
                                  <a:pt x="812" y="273"/>
                                </a:lnTo>
                                <a:lnTo>
                                  <a:pt x="781" y="208"/>
                                </a:lnTo>
                                <a:lnTo>
                                  <a:pt x="739" y="149"/>
                                </a:lnTo>
                                <a:lnTo>
                                  <a:pt x="689" y="99"/>
                                </a:lnTo>
                                <a:lnTo>
                                  <a:pt x="630" y="58"/>
                                </a:lnTo>
                                <a:lnTo>
                                  <a:pt x="565" y="27"/>
                                </a:lnTo>
                                <a:lnTo>
                                  <a:pt x="494" y="7"/>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9" name="Freeform 300"/>
                        <wps:cNvSpPr>
                          <a:spLocks/>
                        </wps:cNvSpPr>
                        <wps:spPr bwMode="auto">
                          <a:xfrm>
                            <a:off x="347" y="3547"/>
                            <a:ext cx="839" cy="839"/>
                          </a:xfrm>
                          <a:custGeom>
                            <a:avLst/>
                            <a:gdLst>
                              <a:gd name="T0" fmla="+- 0 767 348"/>
                              <a:gd name="T1" fmla="*/ T0 w 839"/>
                              <a:gd name="T2" fmla="+- 0 4386 3547"/>
                              <a:gd name="T3" fmla="*/ 4386 h 839"/>
                              <a:gd name="T4" fmla="+- 0 842 348"/>
                              <a:gd name="T5" fmla="*/ T4 w 839"/>
                              <a:gd name="T6" fmla="+- 0 4379 3547"/>
                              <a:gd name="T7" fmla="*/ 4379 h 839"/>
                              <a:gd name="T8" fmla="+- 0 913 348"/>
                              <a:gd name="T9" fmla="*/ T8 w 839"/>
                              <a:gd name="T10" fmla="+- 0 4360 3547"/>
                              <a:gd name="T11" fmla="*/ 4360 h 839"/>
                              <a:gd name="T12" fmla="+- 0 978 348"/>
                              <a:gd name="T13" fmla="*/ T12 w 839"/>
                              <a:gd name="T14" fmla="+- 0 4329 3547"/>
                              <a:gd name="T15" fmla="*/ 4329 h 839"/>
                              <a:gd name="T16" fmla="+- 0 1037 348"/>
                              <a:gd name="T17" fmla="*/ T16 w 839"/>
                              <a:gd name="T18" fmla="+- 0 4287 3547"/>
                              <a:gd name="T19" fmla="*/ 4287 h 839"/>
                              <a:gd name="T20" fmla="+- 0 1087 348"/>
                              <a:gd name="T21" fmla="*/ T20 w 839"/>
                              <a:gd name="T22" fmla="+- 0 4237 3547"/>
                              <a:gd name="T23" fmla="*/ 4237 h 839"/>
                              <a:gd name="T24" fmla="+- 0 1129 348"/>
                              <a:gd name="T25" fmla="*/ T24 w 839"/>
                              <a:gd name="T26" fmla="+- 0 4178 3547"/>
                              <a:gd name="T27" fmla="*/ 4178 h 839"/>
                              <a:gd name="T28" fmla="+- 0 1160 348"/>
                              <a:gd name="T29" fmla="*/ T28 w 839"/>
                              <a:gd name="T30" fmla="+- 0 4113 3547"/>
                              <a:gd name="T31" fmla="*/ 4113 h 839"/>
                              <a:gd name="T32" fmla="+- 0 1179 348"/>
                              <a:gd name="T33" fmla="*/ T32 w 839"/>
                              <a:gd name="T34" fmla="+- 0 4042 3547"/>
                              <a:gd name="T35" fmla="*/ 4042 h 839"/>
                              <a:gd name="T36" fmla="+- 0 1186 348"/>
                              <a:gd name="T37" fmla="*/ T36 w 839"/>
                              <a:gd name="T38" fmla="+- 0 3967 3547"/>
                              <a:gd name="T39" fmla="*/ 3967 h 839"/>
                              <a:gd name="T40" fmla="+- 0 1179 348"/>
                              <a:gd name="T41" fmla="*/ T40 w 839"/>
                              <a:gd name="T42" fmla="+- 0 3891 3547"/>
                              <a:gd name="T43" fmla="*/ 3891 h 839"/>
                              <a:gd name="T44" fmla="+- 0 1160 348"/>
                              <a:gd name="T45" fmla="*/ T44 w 839"/>
                              <a:gd name="T46" fmla="+- 0 3820 3547"/>
                              <a:gd name="T47" fmla="*/ 3820 h 839"/>
                              <a:gd name="T48" fmla="+- 0 1129 348"/>
                              <a:gd name="T49" fmla="*/ T48 w 839"/>
                              <a:gd name="T50" fmla="+- 0 3755 3547"/>
                              <a:gd name="T51" fmla="*/ 3755 h 839"/>
                              <a:gd name="T52" fmla="+- 0 1087 348"/>
                              <a:gd name="T53" fmla="*/ T52 w 839"/>
                              <a:gd name="T54" fmla="+- 0 3696 3547"/>
                              <a:gd name="T55" fmla="*/ 3696 h 839"/>
                              <a:gd name="T56" fmla="+- 0 1037 348"/>
                              <a:gd name="T57" fmla="*/ T56 w 839"/>
                              <a:gd name="T58" fmla="+- 0 3646 3547"/>
                              <a:gd name="T59" fmla="*/ 3646 h 839"/>
                              <a:gd name="T60" fmla="+- 0 978 348"/>
                              <a:gd name="T61" fmla="*/ T60 w 839"/>
                              <a:gd name="T62" fmla="+- 0 3605 3547"/>
                              <a:gd name="T63" fmla="*/ 3605 h 839"/>
                              <a:gd name="T64" fmla="+- 0 913 348"/>
                              <a:gd name="T65" fmla="*/ T64 w 839"/>
                              <a:gd name="T66" fmla="+- 0 3574 3547"/>
                              <a:gd name="T67" fmla="*/ 3574 h 839"/>
                              <a:gd name="T68" fmla="+- 0 842 348"/>
                              <a:gd name="T69" fmla="*/ T68 w 839"/>
                              <a:gd name="T70" fmla="+- 0 3554 3547"/>
                              <a:gd name="T71" fmla="*/ 3554 h 839"/>
                              <a:gd name="T72" fmla="+- 0 767 348"/>
                              <a:gd name="T73" fmla="*/ T72 w 839"/>
                              <a:gd name="T74" fmla="+- 0 3547 3547"/>
                              <a:gd name="T75" fmla="*/ 3547 h 839"/>
                              <a:gd name="T76" fmla="+- 0 691 348"/>
                              <a:gd name="T77" fmla="*/ T76 w 839"/>
                              <a:gd name="T78" fmla="+- 0 3554 3547"/>
                              <a:gd name="T79" fmla="*/ 3554 h 839"/>
                              <a:gd name="T80" fmla="+- 0 621 348"/>
                              <a:gd name="T81" fmla="*/ T80 w 839"/>
                              <a:gd name="T82" fmla="+- 0 3574 3547"/>
                              <a:gd name="T83" fmla="*/ 3574 h 839"/>
                              <a:gd name="T84" fmla="+- 0 555 348"/>
                              <a:gd name="T85" fmla="*/ T84 w 839"/>
                              <a:gd name="T86" fmla="+- 0 3605 3547"/>
                              <a:gd name="T87" fmla="*/ 3605 h 839"/>
                              <a:gd name="T88" fmla="+- 0 497 348"/>
                              <a:gd name="T89" fmla="*/ T88 w 839"/>
                              <a:gd name="T90" fmla="+- 0 3646 3547"/>
                              <a:gd name="T91" fmla="*/ 3646 h 839"/>
                              <a:gd name="T92" fmla="+- 0 446 348"/>
                              <a:gd name="T93" fmla="*/ T92 w 839"/>
                              <a:gd name="T94" fmla="+- 0 3696 3547"/>
                              <a:gd name="T95" fmla="*/ 3696 h 839"/>
                              <a:gd name="T96" fmla="+- 0 405 348"/>
                              <a:gd name="T97" fmla="*/ T96 w 839"/>
                              <a:gd name="T98" fmla="+- 0 3755 3547"/>
                              <a:gd name="T99" fmla="*/ 3755 h 839"/>
                              <a:gd name="T100" fmla="+- 0 374 348"/>
                              <a:gd name="T101" fmla="*/ T100 w 839"/>
                              <a:gd name="T102" fmla="+- 0 3820 3547"/>
                              <a:gd name="T103" fmla="*/ 3820 h 839"/>
                              <a:gd name="T104" fmla="+- 0 354 348"/>
                              <a:gd name="T105" fmla="*/ T104 w 839"/>
                              <a:gd name="T106" fmla="+- 0 3891 3547"/>
                              <a:gd name="T107" fmla="*/ 3891 h 839"/>
                              <a:gd name="T108" fmla="+- 0 348 348"/>
                              <a:gd name="T109" fmla="*/ T108 w 839"/>
                              <a:gd name="T110" fmla="+- 0 3967 3547"/>
                              <a:gd name="T111" fmla="*/ 3967 h 839"/>
                              <a:gd name="T112" fmla="+- 0 354 348"/>
                              <a:gd name="T113" fmla="*/ T112 w 839"/>
                              <a:gd name="T114" fmla="+- 0 4042 3547"/>
                              <a:gd name="T115" fmla="*/ 4042 h 839"/>
                              <a:gd name="T116" fmla="+- 0 374 348"/>
                              <a:gd name="T117" fmla="*/ T116 w 839"/>
                              <a:gd name="T118" fmla="+- 0 4113 3547"/>
                              <a:gd name="T119" fmla="*/ 4113 h 839"/>
                              <a:gd name="T120" fmla="+- 0 405 348"/>
                              <a:gd name="T121" fmla="*/ T120 w 839"/>
                              <a:gd name="T122" fmla="+- 0 4178 3547"/>
                              <a:gd name="T123" fmla="*/ 4178 h 839"/>
                              <a:gd name="T124" fmla="+- 0 446 348"/>
                              <a:gd name="T125" fmla="*/ T124 w 839"/>
                              <a:gd name="T126" fmla="+- 0 4237 3547"/>
                              <a:gd name="T127" fmla="*/ 4237 h 839"/>
                              <a:gd name="T128" fmla="+- 0 497 348"/>
                              <a:gd name="T129" fmla="*/ T128 w 839"/>
                              <a:gd name="T130" fmla="+- 0 4287 3547"/>
                              <a:gd name="T131" fmla="*/ 4287 h 839"/>
                              <a:gd name="T132" fmla="+- 0 555 348"/>
                              <a:gd name="T133" fmla="*/ T132 w 839"/>
                              <a:gd name="T134" fmla="+- 0 4329 3547"/>
                              <a:gd name="T135" fmla="*/ 4329 h 839"/>
                              <a:gd name="T136" fmla="+- 0 621 348"/>
                              <a:gd name="T137" fmla="*/ T136 w 839"/>
                              <a:gd name="T138" fmla="+- 0 4360 3547"/>
                              <a:gd name="T139" fmla="*/ 4360 h 839"/>
                              <a:gd name="T140" fmla="+- 0 691 348"/>
                              <a:gd name="T141" fmla="*/ T140 w 839"/>
                              <a:gd name="T142" fmla="+- 0 4379 3547"/>
                              <a:gd name="T143" fmla="*/ 4379 h 839"/>
                              <a:gd name="T144" fmla="+- 0 767 348"/>
                              <a:gd name="T145" fmla="*/ T144 w 839"/>
                              <a:gd name="T146" fmla="+- 0 4386 3547"/>
                              <a:gd name="T147" fmla="*/ 4386 h 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39" h="839">
                                <a:moveTo>
                                  <a:pt x="419" y="839"/>
                                </a:moveTo>
                                <a:lnTo>
                                  <a:pt x="494" y="832"/>
                                </a:lnTo>
                                <a:lnTo>
                                  <a:pt x="565" y="813"/>
                                </a:lnTo>
                                <a:lnTo>
                                  <a:pt x="630" y="782"/>
                                </a:lnTo>
                                <a:lnTo>
                                  <a:pt x="689" y="740"/>
                                </a:lnTo>
                                <a:lnTo>
                                  <a:pt x="739" y="690"/>
                                </a:lnTo>
                                <a:lnTo>
                                  <a:pt x="781" y="631"/>
                                </a:lnTo>
                                <a:lnTo>
                                  <a:pt x="812" y="566"/>
                                </a:lnTo>
                                <a:lnTo>
                                  <a:pt x="831" y="495"/>
                                </a:lnTo>
                                <a:lnTo>
                                  <a:pt x="838" y="420"/>
                                </a:lnTo>
                                <a:lnTo>
                                  <a:pt x="831" y="344"/>
                                </a:lnTo>
                                <a:lnTo>
                                  <a:pt x="812" y="273"/>
                                </a:lnTo>
                                <a:lnTo>
                                  <a:pt x="781" y="208"/>
                                </a:lnTo>
                                <a:lnTo>
                                  <a:pt x="739" y="149"/>
                                </a:lnTo>
                                <a:lnTo>
                                  <a:pt x="689" y="99"/>
                                </a:lnTo>
                                <a:lnTo>
                                  <a:pt x="630" y="58"/>
                                </a:lnTo>
                                <a:lnTo>
                                  <a:pt x="565" y="27"/>
                                </a:lnTo>
                                <a:lnTo>
                                  <a:pt x="494" y="7"/>
                                </a:lnTo>
                                <a:lnTo>
                                  <a:pt x="419" y="0"/>
                                </a:lnTo>
                                <a:lnTo>
                                  <a:pt x="343" y="7"/>
                                </a:lnTo>
                                <a:lnTo>
                                  <a:pt x="273" y="27"/>
                                </a:lnTo>
                                <a:lnTo>
                                  <a:pt x="207" y="58"/>
                                </a:lnTo>
                                <a:lnTo>
                                  <a:pt x="149" y="99"/>
                                </a:lnTo>
                                <a:lnTo>
                                  <a:pt x="98" y="149"/>
                                </a:lnTo>
                                <a:lnTo>
                                  <a:pt x="57" y="208"/>
                                </a:lnTo>
                                <a:lnTo>
                                  <a:pt x="26" y="273"/>
                                </a:lnTo>
                                <a:lnTo>
                                  <a:pt x="6" y="344"/>
                                </a:lnTo>
                                <a:lnTo>
                                  <a:pt x="0" y="420"/>
                                </a:lnTo>
                                <a:lnTo>
                                  <a:pt x="6" y="495"/>
                                </a:lnTo>
                                <a:lnTo>
                                  <a:pt x="26" y="566"/>
                                </a:lnTo>
                                <a:lnTo>
                                  <a:pt x="57" y="631"/>
                                </a:lnTo>
                                <a:lnTo>
                                  <a:pt x="98" y="690"/>
                                </a:lnTo>
                                <a:lnTo>
                                  <a:pt x="149" y="740"/>
                                </a:lnTo>
                                <a:lnTo>
                                  <a:pt x="207" y="782"/>
                                </a:lnTo>
                                <a:lnTo>
                                  <a:pt x="273" y="813"/>
                                </a:lnTo>
                                <a:lnTo>
                                  <a:pt x="343" y="832"/>
                                </a:lnTo>
                                <a:lnTo>
                                  <a:pt x="419" y="839"/>
                                </a:lnTo>
                                <a:close/>
                              </a:path>
                            </a:pathLst>
                          </a:custGeom>
                          <a:noFill/>
                          <a:ln w="8890">
                            <a:solidFill>
                              <a:srgbClr val="3D4E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0" name="Picture 3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09" y="3661"/>
                            <a:ext cx="715" cy="588"/>
                          </a:xfrm>
                          <a:prstGeom prst="rect">
                            <a:avLst/>
                          </a:prstGeom>
                          <a:noFill/>
                          <a:extLst>
                            <a:ext uri="{909E8E84-426E-40DD-AFC4-6F175D3DCCD1}">
                              <a14:hiddenFill xmlns:a14="http://schemas.microsoft.com/office/drawing/2010/main">
                                <a:solidFill>
                                  <a:srgbClr val="FFFFFF"/>
                                </a:solidFill>
                              </a14:hiddenFill>
                            </a:ext>
                          </a:extLst>
                        </pic:spPr>
                      </pic:pic>
                      <wps:wsp>
                        <wps:cNvPr id="891" name="AutoShape 302"/>
                        <wps:cNvSpPr>
                          <a:spLocks/>
                        </wps:cNvSpPr>
                        <wps:spPr bwMode="auto">
                          <a:xfrm>
                            <a:off x="1704" y="2108"/>
                            <a:ext cx="6699" cy="2962"/>
                          </a:xfrm>
                          <a:custGeom>
                            <a:avLst/>
                            <a:gdLst>
                              <a:gd name="T0" fmla="+- 0 2838 1704"/>
                              <a:gd name="T1" fmla="*/ T0 w 6699"/>
                              <a:gd name="T2" fmla="+- 0 4650 2108"/>
                              <a:gd name="T3" fmla="*/ 4650 h 2962"/>
                              <a:gd name="T4" fmla="+- 0 1704 1704"/>
                              <a:gd name="T5" fmla="*/ T4 w 6699"/>
                              <a:gd name="T6" fmla="+- 0 4650 2108"/>
                              <a:gd name="T7" fmla="*/ 4650 h 2962"/>
                              <a:gd name="T8" fmla="+- 0 1704 1704"/>
                              <a:gd name="T9" fmla="*/ T8 w 6699"/>
                              <a:gd name="T10" fmla="+- 0 5070 2108"/>
                              <a:gd name="T11" fmla="*/ 5070 h 2962"/>
                              <a:gd name="T12" fmla="+- 0 2838 1704"/>
                              <a:gd name="T13" fmla="*/ T12 w 6699"/>
                              <a:gd name="T14" fmla="+- 0 5070 2108"/>
                              <a:gd name="T15" fmla="*/ 5070 h 2962"/>
                              <a:gd name="T16" fmla="+- 0 2838 1704"/>
                              <a:gd name="T17" fmla="*/ T16 w 6699"/>
                              <a:gd name="T18" fmla="+- 0 4650 2108"/>
                              <a:gd name="T19" fmla="*/ 4650 h 2962"/>
                              <a:gd name="T20" fmla="+- 0 7776 1704"/>
                              <a:gd name="T21" fmla="*/ T20 w 6699"/>
                              <a:gd name="T22" fmla="+- 0 4650 2108"/>
                              <a:gd name="T23" fmla="*/ 4650 h 2962"/>
                              <a:gd name="T24" fmla="+- 0 6642 1704"/>
                              <a:gd name="T25" fmla="*/ T24 w 6699"/>
                              <a:gd name="T26" fmla="+- 0 4650 2108"/>
                              <a:gd name="T27" fmla="*/ 4650 h 2962"/>
                              <a:gd name="T28" fmla="+- 0 6642 1704"/>
                              <a:gd name="T29" fmla="*/ T28 w 6699"/>
                              <a:gd name="T30" fmla="+- 0 5070 2108"/>
                              <a:gd name="T31" fmla="*/ 5070 h 2962"/>
                              <a:gd name="T32" fmla="+- 0 7776 1704"/>
                              <a:gd name="T33" fmla="*/ T32 w 6699"/>
                              <a:gd name="T34" fmla="+- 0 5070 2108"/>
                              <a:gd name="T35" fmla="*/ 5070 h 2962"/>
                              <a:gd name="T36" fmla="+- 0 7776 1704"/>
                              <a:gd name="T37" fmla="*/ T36 w 6699"/>
                              <a:gd name="T38" fmla="+- 0 4650 2108"/>
                              <a:gd name="T39" fmla="*/ 4650 h 2962"/>
                              <a:gd name="T40" fmla="+- 0 8403 1704"/>
                              <a:gd name="T41" fmla="*/ T40 w 6699"/>
                              <a:gd name="T42" fmla="+- 0 2108 2108"/>
                              <a:gd name="T43" fmla="*/ 2108 h 2962"/>
                              <a:gd name="T44" fmla="+- 0 7722 1704"/>
                              <a:gd name="T45" fmla="*/ T44 w 6699"/>
                              <a:gd name="T46" fmla="+- 0 2108 2108"/>
                              <a:gd name="T47" fmla="*/ 2108 h 2962"/>
                              <a:gd name="T48" fmla="+- 0 7722 1704"/>
                              <a:gd name="T49" fmla="*/ T48 w 6699"/>
                              <a:gd name="T50" fmla="+- 0 2562 2108"/>
                              <a:gd name="T51" fmla="*/ 2562 h 2962"/>
                              <a:gd name="T52" fmla="+- 0 8403 1704"/>
                              <a:gd name="T53" fmla="*/ T52 w 6699"/>
                              <a:gd name="T54" fmla="+- 0 2562 2108"/>
                              <a:gd name="T55" fmla="*/ 2562 h 2962"/>
                              <a:gd name="T56" fmla="+- 0 8403 1704"/>
                              <a:gd name="T57" fmla="*/ T56 w 6699"/>
                              <a:gd name="T58" fmla="+- 0 2108 2108"/>
                              <a:gd name="T59" fmla="*/ 2108 h 29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99" h="2962">
                                <a:moveTo>
                                  <a:pt x="1134" y="2542"/>
                                </a:moveTo>
                                <a:lnTo>
                                  <a:pt x="0" y="2542"/>
                                </a:lnTo>
                                <a:lnTo>
                                  <a:pt x="0" y="2962"/>
                                </a:lnTo>
                                <a:lnTo>
                                  <a:pt x="1134" y="2962"/>
                                </a:lnTo>
                                <a:lnTo>
                                  <a:pt x="1134" y="2542"/>
                                </a:lnTo>
                                <a:close/>
                                <a:moveTo>
                                  <a:pt x="6072" y="2542"/>
                                </a:moveTo>
                                <a:lnTo>
                                  <a:pt x="4938" y="2542"/>
                                </a:lnTo>
                                <a:lnTo>
                                  <a:pt x="4938" y="2962"/>
                                </a:lnTo>
                                <a:lnTo>
                                  <a:pt x="6072" y="2962"/>
                                </a:lnTo>
                                <a:lnTo>
                                  <a:pt x="6072" y="2542"/>
                                </a:lnTo>
                                <a:close/>
                                <a:moveTo>
                                  <a:pt x="6699" y="0"/>
                                </a:moveTo>
                                <a:lnTo>
                                  <a:pt x="6018" y="0"/>
                                </a:lnTo>
                                <a:lnTo>
                                  <a:pt x="6018" y="454"/>
                                </a:lnTo>
                                <a:lnTo>
                                  <a:pt x="6699" y="454"/>
                                </a:lnTo>
                                <a:lnTo>
                                  <a:pt x="6699" y="0"/>
                                </a:lnTo>
                                <a:close/>
                              </a:path>
                            </a:pathLst>
                          </a:custGeom>
                          <a:solidFill>
                            <a:srgbClr val="00B7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 name="Rectangle 303"/>
                        <wps:cNvSpPr>
                          <a:spLocks noChangeArrowheads="1"/>
                        </wps:cNvSpPr>
                        <wps:spPr bwMode="auto">
                          <a:xfrm>
                            <a:off x="179" y="1347"/>
                            <a:ext cx="899" cy="1684"/>
                          </a:xfrm>
                          <a:prstGeom prst="rect">
                            <a:avLst/>
                          </a:prstGeom>
                          <a:solidFill>
                            <a:srgbClr val="3D4E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 name="AutoShape 304"/>
                        <wps:cNvSpPr>
                          <a:spLocks/>
                        </wps:cNvSpPr>
                        <wps:spPr bwMode="auto">
                          <a:xfrm>
                            <a:off x="264" y="1670"/>
                            <a:ext cx="729" cy="1180"/>
                          </a:xfrm>
                          <a:custGeom>
                            <a:avLst/>
                            <a:gdLst>
                              <a:gd name="T0" fmla="+- 0 993 264"/>
                              <a:gd name="T1" fmla="*/ T0 w 729"/>
                              <a:gd name="T2" fmla="+- 0 2601 1671"/>
                              <a:gd name="T3" fmla="*/ 2601 h 1180"/>
                              <a:gd name="T4" fmla="+- 0 264 264"/>
                              <a:gd name="T5" fmla="*/ T4 w 729"/>
                              <a:gd name="T6" fmla="+- 0 2601 1671"/>
                              <a:gd name="T7" fmla="*/ 2601 h 1180"/>
                              <a:gd name="T8" fmla="+- 0 264 264"/>
                              <a:gd name="T9" fmla="*/ T8 w 729"/>
                              <a:gd name="T10" fmla="+- 0 2850 1671"/>
                              <a:gd name="T11" fmla="*/ 2850 h 1180"/>
                              <a:gd name="T12" fmla="+- 0 993 264"/>
                              <a:gd name="T13" fmla="*/ T12 w 729"/>
                              <a:gd name="T14" fmla="+- 0 2850 1671"/>
                              <a:gd name="T15" fmla="*/ 2850 h 1180"/>
                              <a:gd name="T16" fmla="+- 0 993 264"/>
                              <a:gd name="T17" fmla="*/ T16 w 729"/>
                              <a:gd name="T18" fmla="+- 0 2601 1671"/>
                              <a:gd name="T19" fmla="*/ 2601 h 1180"/>
                              <a:gd name="T20" fmla="+- 0 993 264"/>
                              <a:gd name="T21" fmla="*/ T20 w 729"/>
                              <a:gd name="T22" fmla="+- 0 2291 1671"/>
                              <a:gd name="T23" fmla="*/ 2291 h 1180"/>
                              <a:gd name="T24" fmla="+- 0 264 264"/>
                              <a:gd name="T25" fmla="*/ T24 w 729"/>
                              <a:gd name="T26" fmla="+- 0 2291 1671"/>
                              <a:gd name="T27" fmla="*/ 2291 h 1180"/>
                              <a:gd name="T28" fmla="+- 0 264 264"/>
                              <a:gd name="T29" fmla="*/ T28 w 729"/>
                              <a:gd name="T30" fmla="+- 0 2540 1671"/>
                              <a:gd name="T31" fmla="*/ 2540 h 1180"/>
                              <a:gd name="T32" fmla="+- 0 993 264"/>
                              <a:gd name="T33" fmla="*/ T32 w 729"/>
                              <a:gd name="T34" fmla="+- 0 2540 1671"/>
                              <a:gd name="T35" fmla="*/ 2540 h 1180"/>
                              <a:gd name="T36" fmla="+- 0 993 264"/>
                              <a:gd name="T37" fmla="*/ T36 w 729"/>
                              <a:gd name="T38" fmla="+- 0 2291 1671"/>
                              <a:gd name="T39" fmla="*/ 2291 h 1180"/>
                              <a:gd name="T40" fmla="+- 0 993 264"/>
                              <a:gd name="T41" fmla="*/ T40 w 729"/>
                              <a:gd name="T42" fmla="+- 0 1981 1671"/>
                              <a:gd name="T43" fmla="*/ 1981 h 1180"/>
                              <a:gd name="T44" fmla="+- 0 264 264"/>
                              <a:gd name="T45" fmla="*/ T44 w 729"/>
                              <a:gd name="T46" fmla="+- 0 1981 1671"/>
                              <a:gd name="T47" fmla="*/ 1981 h 1180"/>
                              <a:gd name="T48" fmla="+- 0 264 264"/>
                              <a:gd name="T49" fmla="*/ T48 w 729"/>
                              <a:gd name="T50" fmla="+- 0 2230 1671"/>
                              <a:gd name="T51" fmla="*/ 2230 h 1180"/>
                              <a:gd name="T52" fmla="+- 0 993 264"/>
                              <a:gd name="T53" fmla="*/ T52 w 729"/>
                              <a:gd name="T54" fmla="+- 0 2230 1671"/>
                              <a:gd name="T55" fmla="*/ 2230 h 1180"/>
                              <a:gd name="T56" fmla="+- 0 993 264"/>
                              <a:gd name="T57" fmla="*/ T56 w 729"/>
                              <a:gd name="T58" fmla="+- 0 1981 1671"/>
                              <a:gd name="T59" fmla="*/ 1981 h 1180"/>
                              <a:gd name="T60" fmla="+- 0 993 264"/>
                              <a:gd name="T61" fmla="*/ T60 w 729"/>
                              <a:gd name="T62" fmla="+- 0 1671 1671"/>
                              <a:gd name="T63" fmla="*/ 1671 h 1180"/>
                              <a:gd name="T64" fmla="+- 0 264 264"/>
                              <a:gd name="T65" fmla="*/ T64 w 729"/>
                              <a:gd name="T66" fmla="+- 0 1671 1671"/>
                              <a:gd name="T67" fmla="*/ 1671 h 1180"/>
                              <a:gd name="T68" fmla="+- 0 264 264"/>
                              <a:gd name="T69" fmla="*/ T68 w 729"/>
                              <a:gd name="T70" fmla="+- 0 1920 1671"/>
                              <a:gd name="T71" fmla="*/ 1920 h 1180"/>
                              <a:gd name="T72" fmla="+- 0 993 264"/>
                              <a:gd name="T73" fmla="*/ T72 w 729"/>
                              <a:gd name="T74" fmla="+- 0 1920 1671"/>
                              <a:gd name="T75" fmla="*/ 1920 h 1180"/>
                              <a:gd name="T76" fmla="+- 0 993 264"/>
                              <a:gd name="T77" fmla="*/ T76 w 729"/>
                              <a:gd name="T78" fmla="+- 0 1671 1671"/>
                              <a:gd name="T79" fmla="*/ 1671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29" h="1180">
                                <a:moveTo>
                                  <a:pt x="729" y="930"/>
                                </a:moveTo>
                                <a:lnTo>
                                  <a:pt x="0" y="930"/>
                                </a:lnTo>
                                <a:lnTo>
                                  <a:pt x="0" y="1179"/>
                                </a:lnTo>
                                <a:lnTo>
                                  <a:pt x="729" y="1179"/>
                                </a:lnTo>
                                <a:lnTo>
                                  <a:pt x="729" y="930"/>
                                </a:lnTo>
                                <a:close/>
                                <a:moveTo>
                                  <a:pt x="729" y="620"/>
                                </a:moveTo>
                                <a:lnTo>
                                  <a:pt x="0" y="620"/>
                                </a:lnTo>
                                <a:lnTo>
                                  <a:pt x="0" y="869"/>
                                </a:lnTo>
                                <a:lnTo>
                                  <a:pt x="729" y="869"/>
                                </a:lnTo>
                                <a:lnTo>
                                  <a:pt x="729" y="620"/>
                                </a:lnTo>
                                <a:close/>
                                <a:moveTo>
                                  <a:pt x="729" y="310"/>
                                </a:moveTo>
                                <a:lnTo>
                                  <a:pt x="0" y="310"/>
                                </a:lnTo>
                                <a:lnTo>
                                  <a:pt x="0" y="559"/>
                                </a:lnTo>
                                <a:lnTo>
                                  <a:pt x="729" y="559"/>
                                </a:lnTo>
                                <a:lnTo>
                                  <a:pt x="729" y="310"/>
                                </a:lnTo>
                                <a:close/>
                                <a:moveTo>
                                  <a:pt x="729" y="0"/>
                                </a:moveTo>
                                <a:lnTo>
                                  <a:pt x="0" y="0"/>
                                </a:lnTo>
                                <a:lnTo>
                                  <a:pt x="0" y="249"/>
                                </a:lnTo>
                                <a:lnTo>
                                  <a:pt x="729" y="249"/>
                                </a:lnTo>
                                <a:lnTo>
                                  <a:pt x="7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4" name="Rectangle 305"/>
                        <wps:cNvSpPr>
                          <a:spLocks noChangeArrowheads="1"/>
                        </wps:cNvSpPr>
                        <wps:spPr bwMode="auto">
                          <a:xfrm>
                            <a:off x="6554" y="1347"/>
                            <a:ext cx="879" cy="1684"/>
                          </a:xfrm>
                          <a:prstGeom prst="rect">
                            <a:avLst/>
                          </a:prstGeom>
                          <a:solidFill>
                            <a:srgbClr val="00B7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5" name="AutoShape 306"/>
                        <wps:cNvSpPr>
                          <a:spLocks/>
                        </wps:cNvSpPr>
                        <wps:spPr bwMode="auto">
                          <a:xfrm>
                            <a:off x="6610" y="1670"/>
                            <a:ext cx="737" cy="1180"/>
                          </a:xfrm>
                          <a:custGeom>
                            <a:avLst/>
                            <a:gdLst>
                              <a:gd name="T0" fmla="+- 0 7348 6611"/>
                              <a:gd name="T1" fmla="*/ T0 w 737"/>
                              <a:gd name="T2" fmla="+- 0 2601 1671"/>
                              <a:gd name="T3" fmla="*/ 2601 h 1180"/>
                              <a:gd name="T4" fmla="+- 0 6611 6611"/>
                              <a:gd name="T5" fmla="*/ T4 w 737"/>
                              <a:gd name="T6" fmla="+- 0 2601 1671"/>
                              <a:gd name="T7" fmla="*/ 2601 h 1180"/>
                              <a:gd name="T8" fmla="+- 0 6611 6611"/>
                              <a:gd name="T9" fmla="*/ T8 w 737"/>
                              <a:gd name="T10" fmla="+- 0 2850 1671"/>
                              <a:gd name="T11" fmla="*/ 2850 h 1180"/>
                              <a:gd name="T12" fmla="+- 0 7348 6611"/>
                              <a:gd name="T13" fmla="*/ T12 w 737"/>
                              <a:gd name="T14" fmla="+- 0 2850 1671"/>
                              <a:gd name="T15" fmla="*/ 2850 h 1180"/>
                              <a:gd name="T16" fmla="+- 0 7348 6611"/>
                              <a:gd name="T17" fmla="*/ T16 w 737"/>
                              <a:gd name="T18" fmla="+- 0 2601 1671"/>
                              <a:gd name="T19" fmla="*/ 2601 h 1180"/>
                              <a:gd name="T20" fmla="+- 0 7348 6611"/>
                              <a:gd name="T21" fmla="*/ T20 w 737"/>
                              <a:gd name="T22" fmla="+- 0 2291 1671"/>
                              <a:gd name="T23" fmla="*/ 2291 h 1180"/>
                              <a:gd name="T24" fmla="+- 0 6611 6611"/>
                              <a:gd name="T25" fmla="*/ T24 w 737"/>
                              <a:gd name="T26" fmla="+- 0 2291 1671"/>
                              <a:gd name="T27" fmla="*/ 2291 h 1180"/>
                              <a:gd name="T28" fmla="+- 0 6611 6611"/>
                              <a:gd name="T29" fmla="*/ T28 w 737"/>
                              <a:gd name="T30" fmla="+- 0 2540 1671"/>
                              <a:gd name="T31" fmla="*/ 2540 h 1180"/>
                              <a:gd name="T32" fmla="+- 0 7348 6611"/>
                              <a:gd name="T33" fmla="*/ T32 w 737"/>
                              <a:gd name="T34" fmla="+- 0 2540 1671"/>
                              <a:gd name="T35" fmla="*/ 2540 h 1180"/>
                              <a:gd name="T36" fmla="+- 0 7348 6611"/>
                              <a:gd name="T37" fmla="*/ T36 w 737"/>
                              <a:gd name="T38" fmla="+- 0 2291 1671"/>
                              <a:gd name="T39" fmla="*/ 2291 h 1180"/>
                              <a:gd name="T40" fmla="+- 0 7348 6611"/>
                              <a:gd name="T41" fmla="*/ T40 w 737"/>
                              <a:gd name="T42" fmla="+- 0 1981 1671"/>
                              <a:gd name="T43" fmla="*/ 1981 h 1180"/>
                              <a:gd name="T44" fmla="+- 0 6611 6611"/>
                              <a:gd name="T45" fmla="*/ T44 w 737"/>
                              <a:gd name="T46" fmla="+- 0 1981 1671"/>
                              <a:gd name="T47" fmla="*/ 1981 h 1180"/>
                              <a:gd name="T48" fmla="+- 0 6611 6611"/>
                              <a:gd name="T49" fmla="*/ T48 w 737"/>
                              <a:gd name="T50" fmla="+- 0 2230 1671"/>
                              <a:gd name="T51" fmla="*/ 2230 h 1180"/>
                              <a:gd name="T52" fmla="+- 0 7348 6611"/>
                              <a:gd name="T53" fmla="*/ T52 w 737"/>
                              <a:gd name="T54" fmla="+- 0 2230 1671"/>
                              <a:gd name="T55" fmla="*/ 2230 h 1180"/>
                              <a:gd name="T56" fmla="+- 0 7348 6611"/>
                              <a:gd name="T57" fmla="*/ T56 w 737"/>
                              <a:gd name="T58" fmla="+- 0 1981 1671"/>
                              <a:gd name="T59" fmla="*/ 1981 h 1180"/>
                              <a:gd name="T60" fmla="+- 0 7348 6611"/>
                              <a:gd name="T61" fmla="*/ T60 w 737"/>
                              <a:gd name="T62" fmla="+- 0 1671 1671"/>
                              <a:gd name="T63" fmla="*/ 1671 h 1180"/>
                              <a:gd name="T64" fmla="+- 0 6611 6611"/>
                              <a:gd name="T65" fmla="*/ T64 w 737"/>
                              <a:gd name="T66" fmla="+- 0 1671 1671"/>
                              <a:gd name="T67" fmla="*/ 1671 h 1180"/>
                              <a:gd name="T68" fmla="+- 0 6611 6611"/>
                              <a:gd name="T69" fmla="*/ T68 w 737"/>
                              <a:gd name="T70" fmla="+- 0 1920 1671"/>
                              <a:gd name="T71" fmla="*/ 1920 h 1180"/>
                              <a:gd name="T72" fmla="+- 0 7348 6611"/>
                              <a:gd name="T73" fmla="*/ T72 w 737"/>
                              <a:gd name="T74" fmla="+- 0 1920 1671"/>
                              <a:gd name="T75" fmla="*/ 1920 h 1180"/>
                              <a:gd name="T76" fmla="+- 0 7348 6611"/>
                              <a:gd name="T77" fmla="*/ T76 w 737"/>
                              <a:gd name="T78" fmla="+- 0 1671 1671"/>
                              <a:gd name="T79" fmla="*/ 1671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7" h="1180">
                                <a:moveTo>
                                  <a:pt x="737" y="930"/>
                                </a:moveTo>
                                <a:lnTo>
                                  <a:pt x="0" y="930"/>
                                </a:lnTo>
                                <a:lnTo>
                                  <a:pt x="0" y="1179"/>
                                </a:lnTo>
                                <a:lnTo>
                                  <a:pt x="737" y="1179"/>
                                </a:lnTo>
                                <a:lnTo>
                                  <a:pt x="737" y="930"/>
                                </a:lnTo>
                                <a:close/>
                                <a:moveTo>
                                  <a:pt x="737" y="620"/>
                                </a:moveTo>
                                <a:lnTo>
                                  <a:pt x="0" y="620"/>
                                </a:lnTo>
                                <a:lnTo>
                                  <a:pt x="0" y="869"/>
                                </a:lnTo>
                                <a:lnTo>
                                  <a:pt x="737" y="869"/>
                                </a:lnTo>
                                <a:lnTo>
                                  <a:pt x="737" y="620"/>
                                </a:lnTo>
                                <a:close/>
                                <a:moveTo>
                                  <a:pt x="737" y="310"/>
                                </a:moveTo>
                                <a:lnTo>
                                  <a:pt x="0" y="310"/>
                                </a:lnTo>
                                <a:lnTo>
                                  <a:pt x="0" y="559"/>
                                </a:lnTo>
                                <a:lnTo>
                                  <a:pt x="737" y="559"/>
                                </a:lnTo>
                                <a:lnTo>
                                  <a:pt x="737" y="310"/>
                                </a:lnTo>
                                <a:close/>
                                <a:moveTo>
                                  <a:pt x="737" y="0"/>
                                </a:moveTo>
                                <a:lnTo>
                                  <a:pt x="0" y="0"/>
                                </a:lnTo>
                                <a:lnTo>
                                  <a:pt x="0" y="249"/>
                                </a:lnTo>
                                <a:lnTo>
                                  <a:pt x="737" y="249"/>
                                </a:lnTo>
                                <a:lnTo>
                                  <a:pt x="7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6" name="Freeform 307"/>
                        <wps:cNvSpPr>
                          <a:spLocks/>
                        </wps:cNvSpPr>
                        <wps:spPr bwMode="auto">
                          <a:xfrm>
                            <a:off x="2311" y="4236"/>
                            <a:ext cx="5192" cy="349"/>
                          </a:xfrm>
                          <a:custGeom>
                            <a:avLst/>
                            <a:gdLst>
                              <a:gd name="T0" fmla="+- 0 2312 2312"/>
                              <a:gd name="T1" fmla="*/ T0 w 5192"/>
                              <a:gd name="T2" fmla="+- 0 4584 4236"/>
                              <a:gd name="T3" fmla="*/ 4584 h 349"/>
                              <a:gd name="T4" fmla="+- 0 2312 2312"/>
                              <a:gd name="T5" fmla="*/ T4 w 5192"/>
                              <a:gd name="T6" fmla="+- 0 4236 4236"/>
                              <a:gd name="T7" fmla="*/ 4236 h 349"/>
                              <a:gd name="T8" fmla="+- 0 7504 2312"/>
                              <a:gd name="T9" fmla="*/ T8 w 5192"/>
                              <a:gd name="T10" fmla="+- 0 4236 4236"/>
                              <a:gd name="T11" fmla="*/ 4236 h 349"/>
                            </a:gdLst>
                            <a:ahLst/>
                            <a:cxnLst>
                              <a:cxn ang="0">
                                <a:pos x="T1" y="T3"/>
                              </a:cxn>
                              <a:cxn ang="0">
                                <a:pos x="T5" y="T7"/>
                              </a:cxn>
                              <a:cxn ang="0">
                                <a:pos x="T9" y="T11"/>
                              </a:cxn>
                            </a:cxnLst>
                            <a:rect l="0" t="0" r="r" b="b"/>
                            <a:pathLst>
                              <a:path w="5192" h="349">
                                <a:moveTo>
                                  <a:pt x="0" y="348"/>
                                </a:moveTo>
                                <a:lnTo>
                                  <a:pt x="0" y="0"/>
                                </a:lnTo>
                                <a:lnTo>
                                  <a:pt x="5192"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7" name="Freeform 308"/>
                        <wps:cNvSpPr>
                          <a:spLocks/>
                        </wps:cNvSpPr>
                        <wps:spPr bwMode="auto">
                          <a:xfrm>
                            <a:off x="2246" y="4513"/>
                            <a:ext cx="131" cy="71"/>
                          </a:xfrm>
                          <a:custGeom>
                            <a:avLst/>
                            <a:gdLst>
                              <a:gd name="T0" fmla="+- 0 2377 2247"/>
                              <a:gd name="T1" fmla="*/ T0 w 131"/>
                              <a:gd name="T2" fmla="+- 0 4514 4514"/>
                              <a:gd name="T3" fmla="*/ 4514 h 71"/>
                              <a:gd name="T4" fmla="+- 0 2312 2247"/>
                              <a:gd name="T5" fmla="*/ T4 w 131"/>
                              <a:gd name="T6" fmla="+- 0 4584 4514"/>
                              <a:gd name="T7" fmla="*/ 4584 h 71"/>
                              <a:gd name="T8" fmla="+- 0 2247 2247"/>
                              <a:gd name="T9" fmla="*/ T8 w 131"/>
                              <a:gd name="T10" fmla="+- 0 4514 4514"/>
                              <a:gd name="T11" fmla="*/ 4514 h 71"/>
                            </a:gdLst>
                            <a:ahLst/>
                            <a:cxnLst>
                              <a:cxn ang="0">
                                <a:pos x="T1" y="T3"/>
                              </a:cxn>
                              <a:cxn ang="0">
                                <a:pos x="T5" y="T7"/>
                              </a:cxn>
                              <a:cxn ang="0">
                                <a:pos x="T9" y="T11"/>
                              </a:cxn>
                            </a:cxnLst>
                            <a:rect l="0" t="0" r="r" b="b"/>
                            <a:pathLst>
                              <a:path w="131" h="71">
                                <a:moveTo>
                                  <a:pt x="130" y="0"/>
                                </a:moveTo>
                                <a:lnTo>
                                  <a:pt x="65" y="70"/>
                                </a:lnTo>
                                <a:lnTo>
                                  <a:pt x="0"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8" name="Rectangle 309"/>
                        <wps:cNvSpPr>
                          <a:spLocks noChangeArrowheads="1"/>
                        </wps:cNvSpPr>
                        <wps:spPr bwMode="auto">
                          <a:xfrm>
                            <a:off x="5407" y="4650"/>
                            <a:ext cx="1134" cy="420"/>
                          </a:xfrm>
                          <a:prstGeom prst="rect">
                            <a:avLst/>
                          </a:prstGeom>
                          <a:solidFill>
                            <a:srgbClr val="00B7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9" name="Line 310"/>
                        <wps:cNvCnPr>
                          <a:cxnSpLocks noChangeShapeType="1"/>
                        </wps:cNvCnPr>
                        <wps:spPr bwMode="auto">
                          <a:xfrm>
                            <a:off x="5975" y="4574"/>
                            <a:ext cx="0" cy="0"/>
                          </a:xfrm>
                          <a:prstGeom prst="line">
                            <a:avLst/>
                          </a:prstGeom>
                          <a:noFill/>
                          <a:ln w="6871">
                            <a:solidFill>
                              <a:srgbClr val="00B7A2"/>
                            </a:solidFill>
                            <a:round/>
                            <a:headEnd/>
                            <a:tailEnd/>
                          </a:ln>
                          <a:extLst>
                            <a:ext uri="{909E8E84-426E-40DD-AFC4-6F175D3DCCD1}">
                              <a14:hiddenFill xmlns:a14="http://schemas.microsoft.com/office/drawing/2010/main">
                                <a:noFill/>
                              </a14:hiddenFill>
                            </a:ext>
                          </a:extLst>
                        </wps:spPr>
                        <wps:bodyPr/>
                      </wps:wsp>
                      <wps:wsp>
                        <wps:cNvPr id="900" name="Freeform 311"/>
                        <wps:cNvSpPr>
                          <a:spLocks/>
                        </wps:cNvSpPr>
                        <wps:spPr bwMode="auto">
                          <a:xfrm>
                            <a:off x="5909" y="4503"/>
                            <a:ext cx="131" cy="71"/>
                          </a:xfrm>
                          <a:custGeom>
                            <a:avLst/>
                            <a:gdLst>
                              <a:gd name="T0" fmla="+- 0 6040 5909"/>
                              <a:gd name="T1" fmla="*/ T0 w 131"/>
                              <a:gd name="T2" fmla="+- 0 4504 4504"/>
                              <a:gd name="T3" fmla="*/ 4504 h 71"/>
                              <a:gd name="T4" fmla="+- 0 5974 5909"/>
                              <a:gd name="T5" fmla="*/ T4 w 131"/>
                              <a:gd name="T6" fmla="+- 0 4574 4504"/>
                              <a:gd name="T7" fmla="*/ 4574 h 71"/>
                              <a:gd name="T8" fmla="+- 0 5909 5909"/>
                              <a:gd name="T9" fmla="*/ T8 w 131"/>
                              <a:gd name="T10" fmla="+- 0 4504 4504"/>
                              <a:gd name="T11" fmla="*/ 4504 h 71"/>
                            </a:gdLst>
                            <a:ahLst/>
                            <a:cxnLst>
                              <a:cxn ang="0">
                                <a:pos x="T1" y="T3"/>
                              </a:cxn>
                              <a:cxn ang="0">
                                <a:pos x="T5" y="T7"/>
                              </a:cxn>
                              <a:cxn ang="0">
                                <a:pos x="T9" y="T11"/>
                              </a:cxn>
                            </a:cxnLst>
                            <a:rect l="0" t="0" r="r" b="b"/>
                            <a:pathLst>
                              <a:path w="131" h="71">
                                <a:moveTo>
                                  <a:pt x="131" y="0"/>
                                </a:moveTo>
                                <a:lnTo>
                                  <a:pt x="65" y="70"/>
                                </a:lnTo>
                                <a:lnTo>
                                  <a:pt x="0"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 name="Line 312"/>
                        <wps:cNvCnPr>
                          <a:cxnSpLocks noChangeShapeType="1"/>
                        </wps:cNvCnPr>
                        <wps:spPr bwMode="auto">
                          <a:xfrm>
                            <a:off x="7176" y="4574"/>
                            <a:ext cx="0" cy="0"/>
                          </a:xfrm>
                          <a:prstGeom prst="line">
                            <a:avLst/>
                          </a:prstGeom>
                          <a:noFill/>
                          <a:ln w="6871">
                            <a:solidFill>
                              <a:srgbClr val="00B7A2"/>
                            </a:solidFill>
                            <a:round/>
                            <a:headEnd/>
                            <a:tailEnd/>
                          </a:ln>
                          <a:extLst>
                            <a:ext uri="{909E8E84-426E-40DD-AFC4-6F175D3DCCD1}">
                              <a14:hiddenFill xmlns:a14="http://schemas.microsoft.com/office/drawing/2010/main">
                                <a:noFill/>
                              </a14:hiddenFill>
                            </a:ext>
                          </a:extLst>
                        </wps:spPr>
                        <wps:bodyPr/>
                      </wps:wsp>
                      <wps:wsp>
                        <wps:cNvPr id="902" name="Freeform 313"/>
                        <wps:cNvSpPr>
                          <a:spLocks/>
                        </wps:cNvSpPr>
                        <wps:spPr bwMode="auto">
                          <a:xfrm>
                            <a:off x="7110" y="4503"/>
                            <a:ext cx="131" cy="71"/>
                          </a:xfrm>
                          <a:custGeom>
                            <a:avLst/>
                            <a:gdLst>
                              <a:gd name="T0" fmla="+- 0 7241 7111"/>
                              <a:gd name="T1" fmla="*/ T0 w 131"/>
                              <a:gd name="T2" fmla="+- 0 4504 4504"/>
                              <a:gd name="T3" fmla="*/ 4504 h 71"/>
                              <a:gd name="T4" fmla="+- 0 7176 7111"/>
                              <a:gd name="T5" fmla="*/ T4 w 131"/>
                              <a:gd name="T6" fmla="+- 0 4574 4504"/>
                              <a:gd name="T7" fmla="*/ 4574 h 71"/>
                              <a:gd name="T8" fmla="+- 0 7111 7111"/>
                              <a:gd name="T9" fmla="*/ T8 w 131"/>
                              <a:gd name="T10" fmla="+- 0 4504 4504"/>
                              <a:gd name="T11" fmla="*/ 4504 h 71"/>
                            </a:gdLst>
                            <a:ahLst/>
                            <a:cxnLst>
                              <a:cxn ang="0">
                                <a:pos x="T1" y="T3"/>
                              </a:cxn>
                              <a:cxn ang="0">
                                <a:pos x="T5" y="T7"/>
                              </a:cxn>
                              <a:cxn ang="0">
                                <a:pos x="T9" y="T11"/>
                              </a:cxn>
                            </a:cxnLst>
                            <a:rect l="0" t="0" r="r" b="b"/>
                            <a:pathLst>
                              <a:path w="131" h="71">
                                <a:moveTo>
                                  <a:pt x="130" y="0"/>
                                </a:moveTo>
                                <a:lnTo>
                                  <a:pt x="65" y="70"/>
                                </a:lnTo>
                                <a:lnTo>
                                  <a:pt x="0"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 name="Rectangle 314"/>
                        <wps:cNvSpPr>
                          <a:spLocks noChangeArrowheads="1"/>
                        </wps:cNvSpPr>
                        <wps:spPr bwMode="auto">
                          <a:xfrm>
                            <a:off x="4173" y="4650"/>
                            <a:ext cx="1134" cy="420"/>
                          </a:xfrm>
                          <a:prstGeom prst="rect">
                            <a:avLst/>
                          </a:prstGeom>
                          <a:solidFill>
                            <a:srgbClr val="00B7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Line 315"/>
                        <wps:cNvCnPr>
                          <a:cxnSpLocks noChangeShapeType="1"/>
                        </wps:cNvCnPr>
                        <wps:spPr bwMode="auto">
                          <a:xfrm>
                            <a:off x="4740" y="4574"/>
                            <a:ext cx="0" cy="0"/>
                          </a:xfrm>
                          <a:prstGeom prst="line">
                            <a:avLst/>
                          </a:prstGeom>
                          <a:noFill/>
                          <a:ln w="6871">
                            <a:solidFill>
                              <a:srgbClr val="00B7A2"/>
                            </a:solidFill>
                            <a:round/>
                            <a:headEnd/>
                            <a:tailEnd/>
                          </a:ln>
                          <a:extLst>
                            <a:ext uri="{909E8E84-426E-40DD-AFC4-6F175D3DCCD1}">
                              <a14:hiddenFill xmlns:a14="http://schemas.microsoft.com/office/drawing/2010/main">
                                <a:noFill/>
                              </a14:hiddenFill>
                            </a:ext>
                          </a:extLst>
                        </wps:spPr>
                        <wps:bodyPr/>
                      </wps:wsp>
                      <wps:wsp>
                        <wps:cNvPr id="905" name="Freeform 316"/>
                        <wps:cNvSpPr>
                          <a:spLocks/>
                        </wps:cNvSpPr>
                        <wps:spPr bwMode="auto">
                          <a:xfrm>
                            <a:off x="4674" y="4503"/>
                            <a:ext cx="131" cy="71"/>
                          </a:xfrm>
                          <a:custGeom>
                            <a:avLst/>
                            <a:gdLst>
                              <a:gd name="T0" fmla="+- 0 4805 4675"/>
                              <a:gd name="T1" fmla="*/ T0 w 131"/>
                              <a:gd name="T2" fmla="+- 0 4504 4504"/>
                              <a:gd name="T3" fmla="*/ 4504 h 71"/>
                              <a:gd name="T4" fmla="+- 0 4740 4675"/>
                              <a:gd name="T5" fmla="*/ T4 w 131"/>
                              <a:gd name="T6" fmla="+- 0 4574 4504"/>
                              <a:gd name="T7" fmla="*/ 4574 h 71"/>
                              <a:gd name="T8" fmla="+- 0 4675 4675"/>
                              <a:gd name="T9" fmla="*/ T8 w 131"/>
                              <a:gd name="T10" fmla="+- 0 4504 4504"/>
                              <a:gd name="T11" fmla="*/ 4504 h 71"/>
                            </a:gdLst>
                            <a:ahLst/>
                            <a:cxnLst>
                              <a:cxn ang="0">
                                <a:pos x="T1" y="T3"/>
                              </a:cxn>
                              <a:cxn ang="0">
                                <a:pos x="T5" y="T7"/>
                              </a:cxn>
                              <a:cxn ang="0">
                                <a:pos x="T9" y="T11"/>
                              </a:cxn>
                            </a:cxnLst>
                            <a:rect l="0" t="0" r="r" b="b"/>
                            <a:pathLst>
                              <a:path w="131" h="71">
                                <a:moveTo>
                                  <a:pt x="130" y="0"/>
                                </a:moveTo>
                                <a:lnTo>
                                  <a:pt x="65" y="70"/>
                                </a:lnTo>
                                <a:lnTo>
                                  <a:pt x="0"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6" name="Rectangle 317"/>
                        <wps:cNvSpPr>
                          <a:spLocks noChangeArrowheads="1"/>
                        </wps:cNvSpPr>
                        <wps:spPr bwMode="auto">
                          <a:xfrm>
                            <a:off x="2938" y="4650"/>
                            <a:ext cx="1134" cy="420"/>
                          </a:xfrm>
                          <a:prstGeom prst="rect">
                            <a:avLst/>
                          </a:prstGeom>
                          <a:solidFill>
                            <a:srgbClr val="00B7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Line 318"/>
                        <wps:cNvCnPr>
                          <a:cxnSpLocks noChangeShapeType="1"/>
                        </wps:cNvCnPr>
                        <wps:spPr bwMode="auto">
                          <a:xfrm>
                            <a:off x="3506" y="4574"/>
                            <a:ext cx="0" cy="0"/>
                          </a:xfrm>
                          <a:prstGeom prst="line">
                            <a:avLst/>
                          </a:prstGeom>
                          <a:noFill/>
                          <a:ln w="6871">
                            <a:solidFill>
                              <a:srgbClr val="00B7A2"/>
                            </a:solidFill>
                            <a:round/>
                            <a:headEnd/>
                            <a:tailEnd/>
                          </a:ln>
                          <a:extLst>
                            <a:ext uri="{909E8E84-426E-40DD-AFC4-6F175D3DCCD1}">
                              <a14:hiddenFill xmlns:a14="http://schemas.microsoft.com/office/drawing/2010/main">
                                <a:noFill/>
                              </a14:hiddenFill>
                            </a:ext>
                          </a:extLst>
                        </wps:spPr>
                        <wps:bodyPr/>
                      </wps:wsp>
                      <wps:wsp>
                        <wps:cNvPr id="908" name="Freeform 319"/>
                        <wps:cNvSpPr>
                          <a:spLocks/>
                        </wps:cNvSpPr>
                        <wps:spPr bwMode="auto">
                          <a:xfrm>
                            <a:off x="3440" y="4503"/>
                            <a:ext cx="131" cy="71"/>
                          </a:xfrm>
                          <a:custGeom>
                            <a:avLst/>
                            <a:gdLst>
                              <a:gd name="T0" fmla="+- 0 3571 3440"/>
                              <a:gd name="T1" fmla="*/ T0 w 131"/>
                              <a:gd name="T2" fmla="+- 0 4504 4504"/>
                              <a:gd name="T3" fmla="*/ 4504 h 71"/>
                              <a:gd name="T4" fmla="+- 0 3506 3440"/>
                              <a:gd name="T5" fmla="*/ T4 w 131"/>
                              <a:gd name="T6" fmla="+- 0 4574 4504"/>
                              <a:gd name="T7" fmla="*/ 4574 h 71"/>
                              <a:gd name="T8" fmla="+- 0 3440 3440"/>
                              <a:gd name="T9" fmla="*/ T8 w 131"/>
                              <a:gd name="T10" fmla="+- 0 4504 4504"/>
                              <a:gd name="T11" fmla="*/ 4504 h 71"/>
                            </a:gdLst>
                            <a:ahLst/>
                            <a:cxnLst>
                              <a:cxn ang="0">
                                <a:pos x="T1" y="T3"/>
                              </a:cxn>
                              <a:cxn ang="0">
                                <a:pos x="T5" y="T7"/>
                              </a:cxn>
                              <a:cxn ang="0">
                                <a:pos x="T9" y="T11"/>
                              </a:cxn>
                            </a:cxnLst>
                            <a:rect l="0" t="0" r="r" b="b"/>
                            <a:pathLst>
                              <a:path w="131" h="71">
                                <a:moveTo>
                                  <a:pt x="131" y="0"/>
                                </a:moveTo>
                                <a:lnTo>
                                  <a:pt x="66" y="70"/>
                                </a:lnTo>
                                <a:lnTo>
                                  <a:pt x="0"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 name="Line 320"/>
                        <wps:cNvCnPr>
                          <a:cxnSpLocks noChangeShapeType="1"/>
                        </wps:cNvCnPr>
                        <wps:spPr bwMode="auto">
                          <a:xfrm>
                            <a:off x="7680" y="2347"/>
                            <a:ext cx="0" cy="0"/>
                          </a:xfrm>
                          <a:prstGeom prst="line">
                            <a:avLst/>
                          </a:prstGeom>
                          <a:noFill/>
                          <a:ln w="6871">
                            <a:solidFill>
                              <a:srgbClr val="00B7A2"/>
                            </a:solidFill>
                            <a:round/>
                            <a:headEnd/>
                            <a:tailEnd/>
                          </a:ln>
                          <a:extLst>
                            <a:ext uri="{909E8E84-426E-40DD-AFC4-6F175D3DCCD1}">
                              <a14:hiddenFill xmlns:a14="http://schemas.microsoft.com/office/drawing/2010/main">
                                <a:noFill/>
                              </a14:hiddenFill>
                            </a:ext>
                          </a:extLst>
                        </wps:spPr>
                        <wps:bodyPr/>
                      </wps:wsp>
                      <wps:wsp>
                        <wps:cNvPr id="910" name="Freeform 321"/>
                        <wps:cNvSpPr>
                          <a:spLocks/>
                        </wps:cNvSpPr>
                        <wps:spPr bwMode="auto">
                          <a:xfrm>
                            <a:off x="7609" y="2281"/>
                            <a:ext cx="71" cy="131"/>
                          </a:xfrm>
                          <a:custGeom>
                            <a:avLst/>
                            <a:gdLst>
                              <a:gd name="T0" fmla="+- 0 7609 7609"/>
                              <a:gd name="T1" fmla="*/ T0 w 71"/>
                              <a:gd name="T2" fmla="+- 0 2281 2281"/>
                              <a:gd name="T3" fmla="*/ 2281 h 131"/>
                              <a:gd name="T4" fmla="+- 0 7680 7609"/>
                              <a:gd name="T5" fmla="*/ T4 w 71"/>
                              <a:gd name="T6" fmla="+- 0 2347 2281"/>
                              <a:gd name="T7" fmla="*/ 2347 h 131"/>
                              <a:gd name="T8" fmla="+- 0 7609 7609"/>
                              <a:gd name="T9" fmla="*/ T8 w 71"/>
                              <a:gd name="T10" fmla="+- 0 2412 2281"/>
                              <a:gd name="T11" fmla="*/ 2412 h 131"/>
                            </a:gdLst>
                            <a:ahLst/>
                            <a:cxnLst>
                              <a:cxn ang="0">
                                <a:pos x="T1" y="T3"/>
                              </a:cxn>
                              <a:cxn ang="0">
                                <a:pos x="T5" y="T7"/>
                              </a:cxn>
                              <a:cxn ang="0">
                                <a:pos x="T9" y="T11"/>
                              </a:cxn>
                            </a:cxnLst>
                            <a:rect l="0" t="0" r="r" b="b"/>
                            <a:pathLst>
                              <a:path w="71" h="131">
                                <a:moveTo>
                                  <a:pt x="0" y="0"/>
                                </a:moveTo>
                                <a:lnTo>
                                  <a:pt x="71" y="66"/>
                                </a:lnTo>
                                <a:lnTo>
                                  <a:pt x="0" y="131"/>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 name="Line 322"/>
                        <wps:cNvCnPr>
                          <a:cxnSpLocks noChangeShapeType="1"/>
                        </wps:cNvCnPr>
                        <wps:spPr bwMode="auto">
                          <a:xfrm>
                            <a:off x="6509" y="2347"/>
                            <a:ext cx="0" cy="0"/>
                          </a:xfrm>
                          <a:prstGeom prst="line">
                            <a:avLst/>
                          </a:prstGeom>
                          <a:noFill/>
                          <a:ln w="6871">
                            <a:solidFill>
                              <a:srgbClr val="92278F"/>
                            </a:solidFill>
                            <a:round/>
                            <a:headEnd/>
                            <a:tailEnd/>
                          </a:ln>
                          <a:extLst>
                            <a:ext uri="{909E8E84-426E-40DD-AFC4-6F175D3DCCD1}">
                              <a14:hiddenFill xmlns:a14="http://schemas.microsoft.com/office/drawing/2010/main">
                                <a:noFill/>
                              </a14:hiddenFill>
                            </a:ext>
                          </a:extLst>
                        </wps:spPr>
                        <wps:bodyPr/>
                      </wps:wsp>
                      <wps:wsp>
                        <wps:cNvPr id="912" name="Freeform 323"/>
                        <wps:cNvSpPr>
                          <a:spLocks/>
                        </wps:cNvSpPr>
                        <wps:spPr bwMode="auto">
                          <a:xfrm>
                            <a:off x="6439" y="2281"/>
                            <a:ext cx="71" cy="131"/>
                          </a:xfrm>
                          <a:custGeom>
                            <a:avLst/>
                            <a:gdLst>
                              <a:gd name="T0" fmla="+- 0 6439 6439"/>
                              <a:gd name="T1" fmla="*/ T0 w 71"/>
                              <a:gd name="T2" fmla="+- 0 2281 2281"/>
                              <a:gd name="T3" fmla="*/ 2281 h 131"/>
                              <a:gd name="T4" fmla="+- 0 6509 6439"/>
                              <a:gd name="T5" fmla="*/ T4 w 71"/>
                              <a:gd name="T6" fmla="+- 0 2347 2281"/>
                              <a:gd name="T7" fmla="*/ 2347 h 131"/>
                              <a:gd name="T8" fmla="+- 0 6439 6439"/>
                              <a:gd name="T9" fmla="*/ T8 w 71"/>
                              <a:gd name="T10" fmla="+- 0 2412 2281"/>
                              <a:gd name="T11" fmla="*/ 2412 h 131"/>
                            </a:gdLst>
                            <a:ahLst/>
                            <a:cxnLst>
                              <a:cxn ang="0">
                                <a:pos x="T1" y="T3"/>
                              </a:cxn>
                              <a:cxn ang="0">
                                <a:pos x="T5" y="T7"/>
                              </a:cxn>
                              <a:cxn ang="0">
                                <a:pos x="T9" y="T11"/>
                              </a:cxn>
                            </a:cxnLst>
                            <a:rect l="0" t="0" r="r" b="b"/>
                            <a:pathLst>
                              <a:path w="71" h="131">
                                <a:moveTo>
                                  <a:pt x="0" y="0"/>
                                </a:moveTo>
                                <a:lnTo>
                                  <a:pt x="70" y="66"/>
                                </a:lnTo>
                                <a:lnTo>
                                  <a:pt x="0" y="131"/>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3" name="Freeform 324"/>
                        <wps:cNvSpPr>
                          <a:spLocks/>
                        </wps:cNvSpPr>
                        <wps:spPr bwMode="auto">
                          <a:xfrm>
                            <a:off x="6298" y="2515"/>
                            <a:ext cx="1835" cy="647"/>
                          </a:xfrm>
                          <a:custGeom>
                            <a:avLst/>
                            <a:gdLst>
                              <a:gd name="T0" fmla="+- 0 6299 6299"/>
                              <a:gd name="T1" fmla="*/ T0 w 1835"/>
                              <a:gd name="T2" fmla="+- 0 3162 2516"/>
                              <a:gd name="T3" fmla="*/ 3162 h 647"/>
                              <a:gd name="T4" fmla="+- 0 8133 6299"/>
                              <a:gd name="T5" fmla="*/ T4 w 1835"/>
                              <a:gd name="T6" fmla="+- 0 3162 2516"/>
                              <a:gd name="T7" fmla="*/ 3162 h 647"/>
                              <a:gd name="T8" fmla="+- 0 8133 6299"/>
                              <a:gd name="T9" fmla="*/ T8 w 1835"/>
                              <a:gd name="T10" fmla="+- 0 2516 2516"/>
                              <a:gd name="T11" fmla="*/ 2516 h 647"/>
                            </a:gdLst>
                            <a:ahLst/>
                            <a:cxnLst>
                              <a:cxn ang="0">
                                <a:pos x="T1" y="T3"/>
                              </a:cxn>
                              <a:cxn ang="0">
                                <a:pos x="T5" y="T7"/>
                              </a:cxn>
                              <a:cxn ang="0">
                                <a:pos x="T9" y="T11"/>
                              </a:cxn>
                            </a:cxnLst>
                            <a:rect l="0" t="0" r="r" b="b"/>
                            <a:pathLst>
                              <a:path w="1835" h="647">
                                <a:moveTo>
                                  <a:pt x="0" y="646"/>
                                </a:moveTo>
                                <a:lnTo>
                                  <a:pt x="1834" y="646"/>
                                </a:lnTo>
                                <a:lnTo>
                                  <a:pt x="1834" y="0"/>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 name="Freeform 325"/>
                        <wps:cNvSpPr>
                          <a:spLocks/>
                        </wps:cNvSpPr>
                        <wps:spPr bwMode="auto">
                          <a:xfrm>
                            <a:off x="6298" y="3096"/>
                            <a:ext cx="71" cy="131"/>
                          </a:xfrm>
                          <a:custGeom>
                            <a:avLst/>
                            <a:gdLst>
                              <a:gd name="T0" fmla="+- 0 6369 6299"/>
                              <a:gd name="T1" fmla="*/ T0 w 71"/>
                              <a:gd name="T2" fmla="+- 0 3097 3097"/>
                              <a:gd name="T3" fmla="*/ 3097 h 131"/>
                              <a:gd name="T4" fmla="+- 0 6299 6299"/>
                              <a:gd name="T5" fmla="*/ T4 w 71"/>
                              <a:gd name="T6" fmla="+- 0 3162 3097"/>
                              <a:gd name="T7" fmla="*/ 3162 h 131"/>
                              <a:gd name="T8" fmla="+- 0 6369 6299"/>
                              <a:gd name="T9" fmla="*/ T8 w 71"/>
                              <a:gd name="T10" fmla="+- 0 3228 3097"/>
                              <a:gd name="T11" fmla="*/ 3228 h 131"/>
                            </a:gdLst>
                            <a:ahLst/>
                            <a:cxnLst>
                              <a:cxn ang="0">
                                <a:pos x="T1" y="T3"/>
                              </a:cxn>
                              <a:cxn ang="0">
                                <a:pos x="T5" y="T7"/>
                              </a:cxn>
                              <a:cxn ang="0">
                                <a:pos x="T9" y="T11"/>
                              </a:cxn>
                            </a:cxnLst>
                            <a:rect l="0" t="0" r="r" b="b"/>
                            <a:pathLst>
                              <a:path w="71" h="131">
                                <a:moveTo>
                                  <a:pt x="70" y="0"/>
                                </a:moveTo>
                                <a:lnTo>
                                  <a:pt x="0" y="65"/>
                                </a:lnTo>
                                <a:lnTo>
                                  <a:pt x="70" y="131"/>
                                </a:lnTo>
                              </a:path>
                            </a:pathLst>
                          </a:custGeom>
                          <a:noFill/>
                          <a:ln w="6871">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5" name="Rectangle 326"/>
                        <wps:cNvSpPr>
                          <a:spLocks noChangeArrowheads="1"/>
                        </wps:cNvSpPr>
                        <wps:spPr bwMode="auto">
                          <a:xfrm>
                            <a:off x="2784" y="1177"/>
                            <a:ext cx="3481" cy="2263"/>
                          </a:xfrm>
                          <a:prstGeom prst="rect">
                            <a:avLst/>
                          </a:prstGeom>
                          <a:solidFill>
                            <a:srgbClr val="EDE3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327"/>
                        <wps:cNvSpPr>
                          <a:spLocks noChangeArrowheads="1"/>
                        </wps:cNvSpPr>
                        <wps:spPr bwMode="auto">
                          <a:xfrm>
                            <a:off x="5241" y="1342"/>
                            <a:ext cx="908" cy="1684"/>
                          </a:xfrm>
                          <a:prstGeom prst="rect">
                            <a:avLst/>
                          </a:prstGeom>
                          <a:solidFill>
                            <a:srgbClr val="D3B6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7" name="AutoShape 328"/>
                        <wps:cNvSpPr>
                          <a:spLocks/>
                        </wps:cNvSpPr>
                        <wps:spPr bwMode="auto">
                          <a:xfrm>
                            <a:off x="5298" y="1792"/>
                            <a:ext cx="794" cy="1092"/>
                          </a:xfrm>
                          <a:custGeom>
                            <a:avLst/>
                            <a:gdLst>
                              <a:gd name="T0" fmla="+- 0 6092 5298"/>
                              <a:gd name="T1" fmla="*/ T0 w 794"/>
                              <a:gd name="T2" fmla="+- 0 2555 1793"/>
                              <a:gd name="T3" fmla="*/ 2555 h 1092"/>
                              <a:gd name="T4" fmla="+- 0 5298 5298"/>
                              <a:gd name="T5" fmla="*/ T4 w 794"/>
                              <a:gd name="T6" fmla="+- 0 2555 1793"/>
                              <a:gd name="T7" fmla="*/ 2555 h 1092"/>
                              <a:gd name="T8" fmla="+- 0 5298 5298"/>
                              <a:gd name="T9" fmla="*/ T8 w 794"/>
                              <a:gd name="T10" fmla="+- 0 2884 1793"/>
                              <a:gd name="T11" fmla="*/ 2884 h 1092"/>
                              <a:gd name="T12" fmla="+- 0 6092 5298"/>
                              <a:gd name="T13" fmla="*/ T12 w 794"/>
                              <a:gd name="T14" fmla="+- 0 2884 1793"/>
                              <a:gd name="T15" fmla="*/ 2884 h 1092"/>
                              <a:gd name="T16" fmla="+- 0 6092 5298"/>
                              <a:gd name="T17" fmla="*/ T16 w 794"/>
                              <a:gd name="T18" fmla="+- 0 2555 1793"/>
                              <a:gd name="T19" fmla="*/ 2555 h 1092"/>
                              <a:gd name="T20" fmla="+- 0 6092 5298"/>
                              <a:gd name="T21" fmla="*/ T20 w 794"/>
                              <a:gd name="T22" fmla="+- 0 2176 1793"/>
                              <a:gd name="T23" fmla="*/ 2176 h 1092"/>
                              <a:gd name="T24" fmla="+- 0 5298 5298"/>
                              <a:gd name="T25" fmla="*/ T24 w 794"/>
                              <a:gd name="T26" fmla="+- 0 2176 1793"/>
                              <a:gd name="T27" fmla="*/ 2176 h 1092"/>
                              <a:gd name="T28" fmla="+- 0 5298 5298"/>
                              <a:gd name="T29" fmla="*/ T28 w 794"/>
                              <a:gd name="T30" fmla="+- 0 2505 1793"/>
                              <a:gd name="T31" fmla="*/ 2505 h 1092"/>
                              <a:gd name="T32" fmla="+- 0 6092 5298"/>
                              <a:gd name="T33" fmla="*/ T32 w 794"/>
                              <a:gd name="T34" fmla="+- 0 2505 1793"/>
                              <a:gd name="T35" fmla="*/ 2505 h 1092"/>
                              <a:gd name="T36" fmla="+- 0 6092 5298"/>
                              <a:gd name="T37" fmla="*/ T36 w 794"/>
                              <a:gd name="T38" fmla="+- 0 2176 1793"/>
                              <a:gd name="T39" fmla="*/ 2176 h 1092"/>
                              <a:gd name="T40" fmla="+- 0 6092 5298"/>
                              <a:gd name="T41" fmla="*/ T40 w 794"/>
                              <a:gd name="T42" fmla="+- 0 1793 1793"/>
                              <a:gd name="T43" fmla="*/ 1793 h 1092"/>
                              <a:gd name="T44" fmla="+- 0 5298 5298"/>
                              <a:gd name="T45" fmla="*/ T44 w 794"/>
                              <a:gd name="T46" fmla="+- 0 1793 1793"/>
                              <a:gd name="T47" fmla="*/ 1793 h 1092"/>
                              <a:gd name="T48" fmla="+- 0 5298 5298"/>
                              <a:gd name="T49" fmla="*/ T48 w 794"/>
                              <a:gd name="T50" fmla="+- 0 2125 1793"/>
                              <a:gd name="T51" fmla="*/ 2125 h 1092"/>
                              <a:gd name="T52" fmla="+- 0 6092 5298"/>
                              <a:gd name="T53" fmla="*/ T52 w 794"/>
                              <a:gd name="T54" fmla="+- 0 2125 1793"/>
                              <a:gd name="T55" fmla="*/ 2125 h 1092"/>
                              <a:gd name="T56" fmla="+- 0 6092 5298"/>
                              <a:gd name="T57" fmla="*/ T56 w 794"/>
                              <a:gd name="T58" fmla="+- 0 1793 1793"/>
                              <a:gd name="T59" fmla="*/ 1793 h 10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94" h="1092">
                                <a:moveTo>
                                  <a:pt x="794" y="762"/>
                                </a:moveTo>
                                <a:lnTo>
                                  <a:pt x="0" y="762"/>
                                </a:lnTo>
                                <a:lnTo>
                                  <a:pt x="0" y="1091"/>
                                </a:lnTo>
                                <a:lnTo>
                                  <a:pt x="794" y="1091"/>
                                </a:lnTo>
                                <a:lnTo>
                                  <a:pt x="794" y="762"/>
                                </a:lnTo>
                                <a:close/>
                                <a:moveTo>
                                  <a:pt x="794" y="383"/>
                                </a:moveTo>
                                <a:lnTo>
                                  <a:pt x="0" y="383"/>
                                </a:lnTo>
                                <a:lnTo>
                                  <a:pt x="0" y="712"/>
                                </a:lnTo>
                                <a:lnTo>
                                  <a:pt x="794" y="712"/>
                                </a:lnTo>
                                <a:lnTo>
                                  <a:pt x="794" y="383"/>
                                </a:lnTo>
                                <a:close/>
                                <a:moveTo>
                                  <a:pt x="794" y="0"/>
                                </a:moveTo>
                                <a:lnTo>
                                  <a:pt x="0" y="0"/>
                                </a:lnTo>
                                <a:lnTo>
                                  <a:pt x="0" y="332"/>
                                </a:lnTo>
                                <a:lnTo>
                                  <a:pt x="794" y="332"/>
                                </a:lnTo>
                                <a:lnTo>
                                  <a:pt x="7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8" name="Line 329"/>
                        <wps:cNvCnPr>
                          <a:cxnSpLocks noChangeShapeType="1"/>
                        </wps:cNvCnPr>
                        <wps:spPr bwMode="auto">
                          <a:xfrm>
                            <a:off x="5215" y="2347"/>
                            <a:ext cx="0" cy="0"/>
                          </a:xfrm>
                          <a:prstGeom prst="line">
                            <a:avLst/>
                          </a:prstGeom>
                          <a:noFill/>
                          <a:ln w="6871">
                            <a:solidFill>
                              <a:srgbClr val="92278F"/>
                            </a:solidFill>
                            <a:round/>
                            <a:headEnd/>
                            <a:tailEnd/>
                          </a:ln>
                          <a:extLst>
                            <a:ext uri="{909E8E84-426E-40DD-AFC4-6F175D3DCCD1}">
                              <a14:hiddenFill xmlns:a14="http://schemas.microsoft.com/office/drawing/2010/main">
                                <a:noFill/>
                              </a14:hiddenFill>
                            </a:ext>
                          </a:extLst>
                        </wps:spPr>
                        <wps:bodyPr/>
                      </wps:wsp>
                      <wps:wsp>
                        <wps:cNvPr id="919" name="Freeform 330"/>
                        <wps:cNvSpPr>
                          <a:spLocks/>
                        </wps:cNvSpPr>
                        <wps:spPr bwMode="auto">
                          <a:xfrm>
                            <a:off x="5145" y="2281"/>
                            <a:ext cx="71" cy="131"/>
                          </a:xfrm>
                          <a:custGeom>
                            <a:avLst/>
                            <a:gdLst>
                              <a:gd name="T0" fmla="+- 0 5145 5145"/>
                              <a:gd name="T1" fmla="*/ T0 w 71"/>
                              <a:gd name="T2" fmla="+- 0 2281 2281"/>
                              <a:gd name="T3" fmla="*/ 2281 h 131"/>
                              <a:gd name="T4" fmla="+- 0 5215 5145"/>
                              <a:gd name="T5" fmla="*/ T4 w 71"/>
                              <a:gd name="T6" fmla="+- 0 2347 2281"/>
                              <a:gd name="T7" fmla="*/ 2347 h 131"/>
                              <a:gd name="T8" fmla="+- 0 5145 5145"/>
                              <a:gd name="T9" fmla="*/ T8 w 71"/>
                              <a:gd name="T10" fmla="+- 0 2412 2281"/>
                              <a:gd name="T11" fmla="*/ 2412 h 131"/>
                            </a:gdLst>
                            <a:ahLst/>
                            <a:cxnLst>
                              <a:cxn ang="0">
                                <a:pos x="T1" y="T3"/>
                              </a:cxn>
                              <a:cxn ang="0">
                                <a:pos x="T5" y="T7"/>
                              </a:cxn>
                              <a:cxn ang="0">
                                <a:pos x="T9" y="T11"/>
                              </a:cxn>
                            </a:cxnLst>
                            <a:rect l="0" t="0" r="r" b="b"/>
                            <a:pathLst>
                              <a:path w="71" h="131">
                                <a:moveTo>
                                  <a:pt x="0" y="0"/>
                                </a:moveTo>
                                <a:lnTo>
                                  <a:pt x="70" y="66"/>
                                </a:lnTo>
                                <a:lnTo>
                                  <a:pt x="0" y="131"/>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0" name="Freeform 331"/>
                        <wps:cNvSpPr>
                          <a:spLocks/>
                        </wps:cNvSpPr>
                        <wps:spPr bwMode="auto">
                          <a:xfrm>
                            <a:off x="5004" y="2281"/>
                            <a:ext cx="71" cy="131"/>
                          </a:xfrm>
                          <a:custGeom>
                            <a:avLst/>
                            <a:gdLst>
                              <a:gd name="T0" fmla="+- 0 5075 5005"/>
                              <a:gd name="T1" fmla="*/ T0 w 71"/>
                              <a:gd name="T2" fmla="+- 0 2412 2281"/>
                              <a:gd name="T3" fmla="*/ 2412 h 131"/>
                              <a:gd name="T4" fmla="+- 0 5005 5005"/>
                              <a:gd name="T5" fmla="*/ T4 w 71"/>
                              <a:gd name="T6" fmla="+- 0 2347 2281"/>
                              <a:gd name="T7" fmla="*/ 2347 h 131"/>
                              <a:gd name="T8" fmla="+- 0 5075 5005"/>
                              <a:gd name="T9" fmla="*/ T8 w 71"/>
                              <a:gd name="T10" fmla="+- 0 2281 2281"/>
                              <a:gd name="T11" fmla="*/ 2281 h 131"/>
                            </a:gdLst>
                            <a:ahLst/>
                            <a:cxnLst>
                              <a:cxn ang="0">
                                <a:pos x="T1" y="T3"/>
                              </a:cxn>
                              <a:cxn ang="0">
                                <a:pos x="T5" y="T7"/>
                              </a:cxn>
                              <a:cxn ang="0">
                                <a:pos x="T9" y="T11"/>
                              </a:cxn>
                            </a:cxnLst>
                            <a:rect l="0" t="0" r="r" b="b"/>
                            <a:pathLst>
                              <a:path w="71" h="131">
                                <a:moveTo>
                                  <a:pt x="70" y="131"/>
                                </a:moveTo>
                                <a:lnTo>
                                  <a:pt x="0" y="66"/>
                                </a:lnTo>
                                <a:lnTo>
                                  <a:pt x="70" y="0"/>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Line 332"/>
                        <wps:cNvCnPr>
                          <a:cxnSpLocks noChangeShapeType="1"/>
                        </wps:cNvCnPr>
                        <wps:spPr bwMode="auto">
                          <a:xfrm>
                            <a:off x="4045" y="2347"/>
                            <a:ext cx="0" cy="0"/>
                          </a:xfrm>
                          <a:prstGeom prst="line">
                            <a:avLst/>
                          </a:prstGeom>
                          <a:noFill/>
                          <a:ln w="6871">
                            <a:solidFill>
                              <a:srgbClr val="92278F"/>
                            </a:solidFill>
                            <a:round/>
                            <a:headEnd/>
                            <a:tailEnd/>
                          </a:ln>
                          <a:extLst>
                            <a:ext uri="{909E8E84-426E-40DD-AFC4-6F175D3DCCD1}">
                              <a14:hiddenFill xmlns:a14="http://schemas.microsoft.com/office/drawing/2010/main">
                                <a:noFill/>
                              </a14:hiddenFill>
                            </a:ext>
                          </a:extLst>
                        </wps:spPr>
                        <wps:bodyPr/>
                      </wps:wsp>
                      <wps:wsp>
                        <wps:cNvPr id="922" name="Freeform 333"/>
                        <wps:cNvSpPr>
                          <a:spLocks/>
                        </wps:cNvSpPr>
                        <wps:spPr bwMode="auto">
                          <a:xfrm>
                            <a:off x="3974" y="2281"/>
                            <a:ext cx="71" cy="131"/>
                          </a:xfrm>
                          <a:custGeom>
                            <a:avLst/>
                            <a:gdLst>
                              <a:gd name="T0" fmla="+- 0 3974 3974"/>
                              <a:gd name="T1" fmla="*/ T0 w 71"/>
                              <a:gd name="T2" fmla="+- 0 2281 2281"/>
                              <a:gd name="T3" fmla="*/ 2281 h 131"/>
                              <a:gd name="T4" fmla="+- 0 4045 3974"/>
                              <a:gd name="T5" fmla="*/ T4 w 71"/>
                              <a:gd name="T6" fmla="+- 0 2347 2281"/>
                              <a:gd name="T7" fmla="*/ 2347 h 131"/>
                              <a:gd name="T8" fmla="+- 0 3974 3974"/>
                              <a:gd name="T9" fmla="*/ T8 w 71"/>
                              <a:gd name="T10" fmla="+- 0 2412 2281"/>
                              <a:gd name="T11" fmla="*/ 2412 h 131"/>
                            </a:gdLst>
                            <a:ahLst/>
                            <a:cxnLst>
                              <a:cxn ang="0">
                                <a:pos x="T1" y="T3"/>
                              </a:cxn>
                              <a:cxn ang="0">
                                <a:pos x="T5" y="T7"/>
                              </a:cxn>
                              <a:cxn ang="0">
                                <a:pos x="T9" y="T11"/>
                              </a:cxn>
                            </a:cxnLst>
                            <a:rect l="0" t="0" r="r" b="b"/>
                            <a:pathLst>
                              <a:path w="71" h="131">
                                <a:moveTo>
                                  <a:pt x="0" y="0"/>
                                </a:moveTo>
                                <a:lnTo>
                                  <a:pt x="71" y="66"/>
                                </a:lnTo>
                                <a:lnTo>
                                  <a:pt x="0" y="131"/>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3" name="Freeform 334"/>
                        <wps:cNvSpPr>
                          <a:spLocks/>
                        </wps:cNvSpPr>
                        <wps:spPr bwMode="auto">
                          <a:xfrm>
                            <a:off x="3833" y="2281"/>
                            <a:ext cx="71" cy="131"/>
                          </a:xfrm>
                          <a:custGeom>
                            <a:avLst/>
                            <a:gdLst>
                              <a:gd name="T0" fmla="+- 0 3904 3834"/>
                              <a:gd name="T1" fmla="*/ T0 w 71"/>
                              <a:gd name="T2" fmla="+- 0 2412 2281"/>
                              <a:gd name="T3" fmla="*/ 2412 h 131"/>
                              <a:gd name="T4" fmla="+- 0 3834 3834"/>
                              <a:gd name="T5" fmla="*/ T4 w 71"/>
                              <a:gd name="T6" fmla="+- 0 2347 2281"/>
                              <a:gd name="T7" fmla="*/ 2347 h 131"/>
                              <a:gd name="T8" fmla="+- 0 3904 3834"/>
                              <a:gd name="T9" fmla="*/ T8 w 71"/>
                              <a:gd name="T10" fmla="+- 0 2281 2281"/>
                              <a:gd name="T11" fmla="*/ 2281 h 131"/>
                            </a:gdLst>
                            <a:ahLst/>
                            <a:cxnLst>
                              <a:cxn ang="0">
                                <a:pos x="T1" y="T3"/>
                              </a:cxn>
                              <a:cxn ang="0">
                                <a:pos x="T5" y="T7"/>
                              </a:cxn>
                              <a:cxn ang="0">
                                <a:pos x="T9" y="T11"/>
                              </a:cxn>
                            </a:cxnLst>
                            <a:rect l="0" t="0" r="r" b="b"/>
                            <a:pathLst>
                              <a:path w="71" h="131">
                                <a:moveTo>
                                  <a:pt x="70" y="131"/>
                                </a:moveTo>
                                <a:lnTo>
                                  <a:pt x="0" y="66"/>
                                </a:lnTo>
                                <a:lnTo>
                                  <a:pt x="70" y="0"/>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4" name="Freeform 335"/>
                        <wps:cNvSpPr>
                          <a:spLocks/>
                        </wps:cNvSpPr>
                        <wps:spPr bwMode="auto">
                          <a:xfrm>
                            <a:off x="4105" y="232"/>
                            <a:ext cx="839" cy="839"/>
                          </a:xfrm>
                          <a:custGeom>
                            <a:avLst/>
                            <a:gdLst>
                              <a:gd name="T0" fmla="+- 0 4525 4105"/>
                              <a:gd name="T1" fmla="*/ T0 w 839"/>
                              <a:gd name="T2" fmla="+- 0 233 233"/>
                              <a:gd name="T3" fmla="*/ 233 h 839"/>
                              <a:gd name="T4" fmla="+- 0 4449 4105"/>
                              <a:gd name="T5" fmla="*/ T4 w 839"/>
                              <a:gd name="T6" fmla="+- 0 240 233"/>
                              <a:gd name="T7" fmla="*/ 240 h 839"/>
                              <a:gd name="T8" fmla="+- 0 4378 4105"/>
                              <a:gd name="T9" fmla="*/ T8 w 839"/>
                              <a:gd name="T10" fmla="+- 0 259 233"/>
                              <a:gd name="T11" fmla="*/ 259 h 839"/>
                              <a:gd name="T12" fmla="+- 0 4313 4105"/>
                              <a:gd name="T13" fmla="*/ T12 w 839"/>
                              <a:gd name="T14" fmla="+- 0 290 233"/>
                              <a:gd name="T15" fmla="*/ 290 h 839"/>
                              <a:gd name="T16" fmla="+- 0 4255 4105"/>
                              <a:gd name="T17" fmla="*/ T16 w 839"/>
                              <a:gd name="T18" fmla="+- 0 331 233"/>
                              <a:gd name="T19" fmla="*/ 331 h 839"/>
                              <a:gd name="T20" fmla="+- 0 4204 4105"/>
                              <a:gd name="T21" fmla="*/ T20 w 839"/>
                              <a:gd name="T22" fmla="+- 0 382 233"/>
                              <a:gd name="T23" fmla="*/ 382 h 839"/>
                              <a:gd name="T24" fmla="+- 0 4163 4105"/>
                              <a:gd name="T25" fmla="*/ T24 w 839"/>
                              <a:gd name="T26" fmla="+- 0 440 233"/>
                              <a:gd name="T27" fmla="*/ 440 h 839"/>
                              <a:gd name="T28" fmla="+- 0 4132 4105"/>
                              <a:gd name="T29" fmla="*/ T28 w 839"/>
                              <a:gd name="T30" fmla="+- 0 506 233"/>
                              <a:gd name="T31" fmla="*/ 506 h 839"/>
                              <a:gd name="T32" fmla="+- 0 4112 4105"/>
                              <a:gd name="T33" fmla="*/ T32 w 839"/>
                              <a:gd name="T34" fmla="+- 0 577 233"/>
                              <a:gd name="T35" fmla="*/ 577 h 839"/>
                              <a:gd name="T36" fmla="+- 0 4105 4105"/>
                              <a:gd name="T37" fmla="*/ T36 w 839"/>
                              <a:gd name="T38" fmla="+- 0 652 233"/>
                              <a:gd name="T39" fmla="*/ 652 h 839"/>
                              <a:gd name="T40" fmla="+- 0 4112 4105"/>
                              <a:gd name="T41" fmla="*/ T40 w 839"/>
                              <a:gd name="T42" fmla="+- 0 727 233"/>
                              <a:gd name="T43" fmla="*/ 727 h 839"/>
                              <a:gd name="T44" fmla="+- 0 4132 4105"/>
                              <a:gd name="T45" fmla="*/ T44 w 839"/>
                              <a:gd name="T46" fmla="+- 0 798 233"/>
                              <a:gd name="T47" fmla="*/ 798 h 839"/>
                              <a:gd name="T48" fmla="+- 0 4163 4105"/>
                              <a:gd name="T49" fmla="*/ T48 w 839"/>
                              <a:gd name="T50" fmla="+- 0 864 233"/>
                              <a:gd name="T51" fmla="*/ 864 h 839"/>
                              <a:gd name="T52" fmla="+- 0 4204 4105"/>
                              <a:gd name="T53" fmla="*/ T52 w 839"/>
                              <a:gd name="T54" fmla="+- 0 922 233"/>
                              <a:gd name="T55" fmla="*/ 922 h 839"/>
                              <a:gd name="T56" fmla="+- 0 4255 4105"/>
                              <a:gd name="T57" fmla="*/ T56 w 839"/>
                              <a:gd name="T58" fmla="+- 0 973 233"/>
                              <a:gd name="T59" fmla="*/ 973 h 839"/>
                              <a:gd name="T60" fmla="+- 0 4313 4105"/>
                              <a:gd name="T61" fmla="*/ T60 w 839"/>
                              <a:gd name="T62" fmla="+- 0 1014 233"/>
                              <a:gd name="T63" fmla="*/ 1014 h 839"/>
                              <a:gd name="T64" fmla="+- 0 4378 4105"/>
                              <a:gd name="T65" fmla="*/ T64 w 839"/>
                              <a:gd name="T66" fmla="+- 0 1045 233"/>
                              <a:gd name="T67" fmla="*/ 1045 h 839"/>
                              <a:gd name="T68" fmla="+- 0 4449 4105"/>
                              <a:gd name="T69" fmla="*/ T68 w 839"/>
                              <a:gd name="T70" fmla="+- 0 1064 233"/>
                              <a:gd name="T71" fmla="*/ 1064 h 839"/>
                              <a:gd name="T72" fmla="+- 0 4525 4105"/>
                              <a:gd name="T73" fmla="*/ T72 w 839"/>
                              <a:gd name="T74" fmla="+- 0 1071 233"/>
                              <a:gd name="T75" fmla="*/ 1071 h 839"/>
                              <a:gd name="T76" fmla="+- 0 4600 4105"/>
                              <a:gd name="T77" fmla="*/ T76 w 839"/>
                              <a:gd name="T78" fmla="+- 0 1064 233"/>
                              <a:gd name="T79" fmla="*/ 1064 h 839"/>
                              <a:gd name="T80" fmla="+- 0 4671 4105"/>
                              <a:gd name="T81" fmla="*/ T80 w 839"/>
                              <a:gd name="T82" fmla="+- 0 1045 233"/>
                              <a:gd name="T83" fmla="*/ 1045 h 839"/>
                              <a:gd name="T84" fmla="+- 0 4736 4105"/>
                              <a:gd name="T85" fmla="*/ T84 w 839"/>
                              <a:gd name="T86" fmla="+- 0 1014 233"/>
                              <a:gd name="T87" fmla="*/ 1014 h 839"/>
                              <a:gd name="T88" fmla="+- 0 4795 4105"/>
                              <a:gd name="T89" fmla="*/ T88 w 839"/>
                              <a:gd name="T90" fmla="+- 0 973 233"/>
                              <a:gd name="T91" fmla="*/ 973 h 839"/>
                              <a:gd name="T92" fmla="+- 0 4845 4105"/>
                              <a:gd name="T93" fmla="*/ T92 w 839"/>
                              <a:gd name="T94" fmla="+- 0 922 233"/>
                              <a:gd name="T95" fmla="*/ 922 h 839"/>
                              <a:gd name="T96" fmla="+- 0 4887 4105"/>
                              <a:gd name="T97" fmla="*/ T96 w 839"/>
                              <a:gd name="T98" fmla="+- 0 864 233"/>
                              <a:gd name="T99" fmla="*/ 864 h 839"/>
                              <a:gd name="T100" fmla="+- 0 4918 4105"/>
                              <a:gd name="T101" fmla="*/ T100 w 839"/>
                              <a:gd name="T102" fmla="+- 0 798 233"/>
                              <a:gd name="T103" fmla="*/ 798 h 839"/>
                              <a:gd name="T104" fmla="+- 0 4937 4105"/>
                              <a:gd name="T105" fmla="*/ T104 w 839"/>
                              <a:gd name="T106" fmla="+- 0 727 233"/>
                              <a:gd name="T107" fmla="*/ 727 h 839"/>
                              <a:gd name="T108" fmla="+- 0 4944 4105"/>
                              <a:gd name="T109" fmla="*/ T108 w 839"/>
                              <a:gd name="T110" fmla="+- 0 652 233"/>
                              <a:gd name="T111" fmla="*/ 652 h 839"/>
                              <a:gd name="T112" fmla="+- 0 4937 4105"/>
                              <a:gd name="T113" fmla="*/ T112 w 839"/>
                              <a:gd name="T114" fmla="+- 0 577 233"/>
                              <a:gd name="T115" fmla="*/ 577 h 839"/>
                              <a:gd name="T116" fmla="+- 0 4918 4105"/>
                              <a:gd name="T117" fmla="*/ T116 w 839"/>
                              <a:gd name="T118" fmla="+- 0 506 233"/>
                              <a:gd name="T119" fmla="*/ 506 h 839"/>
                              <a:gd name="T120" fmla="+- 0 4887 4105"/>
                              <a:gd name="T121" fmla="*/ T120 w 839"/>
                              <a:gd name="T122" fmla="+- 0 440 233"/>
                              <a:gd name="T123" fmla="*/ 440 h 839"/>
                              <a:gd name="T124" fmla="+- 0 4845 4105"/>
                              <a:gd name="T125" fmla="*/ T124 w 839"/>
                              <a:gd name="T126" fmla="+- 0 382 233"/>
                              <a:gd name="T127" fmla="*/ 382 h 839"/>
                              <a:gd name="T128" fmla="+- 0 4795 4105"/>
                              <a:gd name="T129" fmla="*/ T128 w 839"/>
                              <a:gd name="T130" fmla="+- 0 331 233"/>
                              <a:gd name="T131" fmla="*/ 331 h 839"/>
                              <a:gd name="T132" fmla="+- 0 4736 4105"/>
                              <a:gd name="T133" fmla="*/ T132 w 839"/>
                              <a:gd name="T134" fmla="+- 0 290 233"/>
                              <a:gd name="T135" fmla="*/ 290 h 839"/>
                              <a:gd name="T136" fmla="+- 0 4671 4105"/>
                              <a:gd name="T137" fmla="*/ T136 w 839"/>
                              <a:gd name="T138" fmla="+- 0 259 233"/>
                              <a:gd name="T139" fmla="*/ 259 h 839"/>
                              <a:gd name="T140" fmla="+- 0 4600 4105"/>
                              <a:gd name="T141" fmla="*/ T140 w 839"/>
                              <a:gd name="T142" fmla="+- 0 240 233"/>
                              <a:gd name="T143" fmla="*/ 240 h 839"/>
                              <a:gd name="T144" fmla="+- 0 4525 4105"/>
                              <a:gd name="T145" fmla="*/ T144 w 839"/>
                              <a:gd name="T146" fmla="+- 0 233 233"/>
                              <a:gd name="T147" fmla="*/ 233 h 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39" h="839">
                                <a:moveTo>
                                  <a:pt x="420" y="0"/>
                                </a:moveTo>
                                <a:lnTo>
                                  <a:pt x="344" y="7"/>
                                </a:lnTo>
                                <a:lnTo>
                                  <a:pt x="273" y="26"/>
                                </a:lnTo>
                                <a:lnTo>
                                  <a:pt x="208" y="57"/>
                                </a:lnTo>
                                <a:lnTo>
                                  <a:pt x="150" y="98"/>
                                </a:lnTo>
                                <a:lnTo>
                                  <a:pt x="99" y="149"/>
                                </a:lnTo>
                                <a:lnTo>
                                  <a:pt x="58" y="207"/>
                                </a:lnTo>
                                <a:lnTo>
                                  <a:pt x="27" y="273"/>
                                </a:lnTo>
                                <a:lnTo>
                                  <a:pt x="7" y="344"/>
                                </a:lnTo>
                                <a:lnTo>
                                  <a:pt x="0" y="419"/>
                                </a:lnTo>
                                <a:lnTo>
                                  <a:pt x="7" y="494"/>
                                </a:lnTo>
                                <a:lnTo>
                                  <a:pt x="27" y="565"/>
                                </a:lnTo>
                                <a:lnTo>
                                  <a:pt x="58" y="631"/>
                                </a:lnTo>
                                <a:lnTo>
                                  <a:pt x="99" y="689"/>
                                </a:lnTo>
                                <a:lnTo>
                                  <a:pt x="150" y="740"/>
                                </a:lnTo>
                                <a:lnTo>
                                  <a:pt x="208" y="781"/>
                                </a:lnTo>
                                <a:lnTo>
                                  <a:pt x="273" y="812"/>
                                </a:lnTo>
                                <a:lnTo>
                                  <a:pt x="344" y="831"/>
                                </a:lnTo>
                                <a:lnTo>
                                  <a:pt x="420" y="838"/>
                                </a:lnTo>
                                <a:lnTo>
                                  <a:pt x="495" y="831"/>
                                </a:lnTo>
                                <a:lnTo>
                                  <a:pt x="566" y="812"/>
                                </a:lnTo>
                                <a:lnTo>
                                  <a:pt x="631" y="781"/>
                                </a:lnTo>
                                <a:lnTo>
                                  <a:pt x="690" y="740"/>
                                </a:lnTo>
                                <a:lnTo>
                                  <a:pt x="740" y="689"/>
                                </a:lnTo>
                                <a:lnTo>
                                  <a:pt x="782" y="631"/>
                                </a:lnTo>
                                <a:lnTo>
                                  <a:pt x="813" y="565"/>
                                </a:lnTo>
                                <a:lnTo>
                                  <a:pt x="832" y="494"/>
                                </a:lnTo>
                                <a:lnTo>
                                  <a:pt x="839" y="419"/>
                                </a:lnTo>
                                <a:lnTo>
                                  <a:pt x="832" y="344"/>
                                </a:lnTo>
                                <a:lnTo>
                                  <a:pt x="813" y="273"/>
                                </a:lnTo>
                                <a:lnTo>
                                  <a:pt x="782" y="207"/>
                                </a:lnTo>
                                <a:lnTo>
                                  <a:pt x="740" y="149"/>
                                </a:lnTo>
                                <a:lnTo>
                                  <a:pt x="690" y="98"/>
                                </a:lnTo>
                                <a:lnTo>
                                  <a:pt x="631" y="57"/>
                                </a:lnTo>
                                <a:lnTo>
                                  <a:pt x="566" y="26"/>
                                </a:lnTo>
                                <a:lnTo>
                                  <a:pt x="495" y="7"/>
                                </a:lnTo>
                                <a:lnTo>
                                  <a:pt x="4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336"/>
                        <wps:cNvSpPr>
                          <a:spLocks/>
                        </wps:cNvSpPr>
                        <wps:spPr bwMode="auto">
                          <a:xfrm>
                            <a:off x="4105" y="232"/>
                            <a:ext cx="839" cy="839"/>
                          </a:xfrm>
                          <a:custGeom>
                            <a:avLst/>
                            <a:gdLst>
                              <a:gd name="T0" fmla="+- 0 4525 4105"/>
                              <a:gd name="T1" fmla="*/ T0 w 839"/>
                              <a:gd name="T2" fmla="+- 0 1071 233"/>
                              <a:gd name="T3" fmla="*/ 1071 h 839"/>
                              <a:gd name="T4" fmla="+- 0 4600 4105"/>
                              <a:gd name="T5" fmla="*/ T4 w 839"/>
                              <a:gd name="T6" fmla="+- 0 1064 233"/>
                              <a:gd name="T7" fmla="*/ 1064 h 839"/>
                              <a:gd name="T8" fmla="+- 0 4671 4105"/>
                              <a:gd name="T9" fmla="*/ T8 w 839"/>
                              <a:gd name="T10" fmla="+- 0 1045 233"/>
                              <a:gd name="T11" fmla="*/ 1045 h 839"/>
                              <a:gd name="T12" fmla="+- 0 4736 4105"/>
                              <a:gd name="T13" fmla="*/ T12 w 839"/>
                              <a:gd name="T14" fmla="+- 0 1014 233"/>
                              <a:gd name="T15" fmla="*/ 1014 h 839"/>
                              <a:gd name="T16" fmla="+- 0 4795 4105"/>
                              <a:gd name="T17" fmla="*/ T16 w 839"/>
                              <a:gd name="T18" fmla="+- 0 973 233"/>
                              <a:gd name="T19" fmla="*/ 973 h 839"/>
                              <a:gd name="T20" fmla="+- 0 4845 4105"/>
                              <a:gd name="T21" fmla="*/ T20 w 839"/>
                              <a:gd name="T22" fmla="+- 0 922 233"/>
                              <a:gd name="T23" fmla="*/ 922 h 839"/>
                              <a:gd name="T24" fmla="+- 0 4887 4105"/>
                              <a:gd name="T25" fmla="*/ T24 w 839"/>
                              <a:gd name="T26" fmla="+- 0 864 233"/>
                              <a:gd name="T27" fmla="*/ 864 h 839"/>
                              <a:gd name="T28" fmla="+- 0 4918 4105"/>
                              <a:gd name="T29" fmla="*/ T28 w 839"/>
                              <a:gd name="T30" fmla="+- 0 798 233"/>
                              <a:gd name="T31" fmla="*/ 798 h 839"/>
                              <a:gd name="T32" fmla="+- 0 4937 4105"/>
                              <a:gd name="T33" fmla="*/ T32 w 839"/>
                              <a:gd name="T34" fmla="+- 0 727 233"/>
                              <a:gd name="T35" fmla="*/ 727 h 839"/>
                              <a:gd name="T36" fmla="+- 0 4944 4105"/>
                              <a:gd name="T37" fmla="*/ T36 w 839"/>
                              <a:gd name="T38" fmla="+- 0 652 233"/>
                              <a:gd name="T39" fmla="*/ 652 h 839"/>
                              <a:gd name="T40" fmla="+- 0 4937 4105"/>
                              <a:gd name="T41" fmla="*/ T40 w 839"/>
                              <a:gd name="T42" fmla="+- 0 577 233"/>
                              <a:gd name="T43" fmla="*/ 577 h 839"/>
                              <a:gd name="T44" fmla="+- 0 4918 4105"/>
                              <a:gd name="T45" fmla="*/ T44 w 839"/>
                              <a:gd name="T46" fmla="+- 0 506 233"/>
                              <a:gd name="T47" fmla="*/ 506 h 839"/>
                              <a:gd name="T48" fmla="+- 0 4887 4105"/>
                              <a:gd name="T49" fmla="*/ T48 w 839"/>
                              <a:gd name="T50" fmla="+- 0 440 233"/>
                              <a:gd name="T51" fmla="*/ 440 h 839"/>
                              <a:gd name="T52" fmla="+- 0 4845 4105"/>
                              <a:gd name="T53" fmla="*/ T52 w 839"/>
                              <a:gd name="T54" fmla="+- 0 382 233"/>
                              <a:gd name="T55" fmla="*/ 382 h 839"/>
                              <a:gd name="T56" fmla="+- 0 4795 4105"/>
                              <a:gd name="T57" fmla="*/ T56 w 839"/>
                              <a:gd name="T58" fmla="+- 0 331 233"/>
                              <a:gd name="T59" fmla="*/ 331 h 839"/>
                              <a:gd name="T60" fmla="+- 0 4736 4105"/>
                              <a:gd name="T61" fmla="*/ T60 w 839"/>
                              <a:gd name="T62" fmla="+- 0 290 233"/>
                              <a:gd name="T63" fmla="*/ 290 h 839"/>
                              <a:gd name="T64" fmla="+- 0 4671 4105"/>
                              <a:gd name="T65" fmla="*/ T64 w 839"/>
                              <a:gd name="T66" fmla="+- 0 259 233"/>
                              <a:gd name="T67" fmla="*/ 259 h 839"/>
                              <a:gd name="T68" fmla="+- 0 4600 4105"/>
                              <a:gd name="T69" fmla="*/ T68 w 839"/>
                              <a:gd name="T70" fmla="+- 0 240 233"/>
                              <a:gd name="T71" fmla="*/ 240 h 839"/>
                              <a:gd name="T72" fmla="+- 0 4525 4105"/>
                              <a:gd name="T73" fmla="*/ T72 w 839"/>
                              <a:gd name="T74" fmla="+- 0 233 233"/>
                              <a:gd name="T75" fmla="*/ 233 h 839"/>
                              <a:gd name="T76" fmla="+- 0 4449 4105"/>
                              <a:gd name="T77" fmla="*/ T76 w 839"/>
                              <a:gd name="T78" fmla="+- 0 240 233"/>
                              <a:gd name="T79" fmla="*/ 240 h 839"/>
                              <a:gd name="T80" fmla="+- 0 4378 4105"/>
                              <a:gd name="T81" fmla="*/ T80 w 839"/>
                              <a:gd name="T82" fmla="+- 0 259 233"/>
                              <a:gd name="T83" fmla="*/ 259 h 839"/>
                              <a:gd name="T84" fmla="+- 0 4313 4105"/>
                              <a:gd name="T85" fmla="*/ T84 w 839"/>
                              <a:gd name="T86" fmla="+- 0 290 233"/>
                              <a:gd name="T87" fmla="*/ 290 h 839"/>
                              <a:gd name="T88" fmla="+- 0 4255 4105"/>
                              <a:gd name="T89" fmla="*/ T88 w 839"/>
                              <a:gd name="T90" fmla="+- 0 331 233"/>
                              <a:gd name="T91" fmla="*/ 331 h 839"/>
                              <a:gd name="T92" fmla="+- 0 4204 4105"/>
                              <a:gd name="T93" fmla="*/ T92 w 839"/>
                              <a:gd name="T94" fmla="+- 0 382 233"/>
                              <a:gd name="T95" fmla="*/ 382 h 839"/>
                              <a:gd name="T96" fmla="+- 0 4163 4105"/>
                              <a:gd name="T97" fmla="*/ T96 w 839"/>
                              <a:gd name="T98" fmla="+- 0 440 233"/>
                              <a:gd name="T99" fmla="*/ 440 h 839"/>
                              <a:gd name="T100" fmla="+- 0 4132 4105"/>
                              <a:gd name="T101" fmla="*/ T100 w 839"/>
                              <a:gd name="T102" fmla="+- 0 506 233"/>
                              <a:gd name="T103" fmla="*/ 506 h 839"/>
                              <a:gd name="T104" fmla="+- 0 4112 4105"/>
                              <a:gd name="T105" fmla="*/ T104 w 839"/>
                              <a:gd name="T106" fmla="+- 0 577 233"/>
                              <a:gd name="T107" fmla="*/ 577 h 839"/>
                              <a:gd name="T108" fmla="+- 0 4105 4105"/>
                              <a:gd name="T109" fmla="*/ T108 w 839"/>
                              <a:gd name="T110" fmla="+- 0 652 233"/>
                              <a:gd name="T111" fmla="*/ 652 h 839"/>
                              <a:gd name="T112" fmla="+- 0 4112 4105"/>
                              <a:gd name="T113" fmla="*/ T112 w 839"/>
                              <a:gd name="T114" fmla="+- 0 727 233"/>
                              <a:gd name="T115" fmla="*/ 727 h 839"/>
                              <a:gd name="T116" fmla="+- 0 4132 4105"/>
                              <a:gd name="T117" fmla="*/ T116 w 839"/>
                              <a:gd name="T118" fmla="+- 0 798 233"/>
                              <a:gd name="T119" fmla="*/ 798 h 839"/>
                              <a:gd name="T120" fmla="+- 0 4163 4105"/>
                              <a:gd name="T121" fmla="*/ T120 w 839"/>
                              <a:gd name="T122" fmla="+- 0 864 233"/>
                              <a:gd name="T123" fmla="*/ 864 h 839"/>
                              <a:gd name="T124" fmla="+- 0 4204 4105"/>
                              <a:gd name="T125" fmla="*/ T124 w 839"/>
                              <a:gd name="T126" fmla="+- 0 922 233"/>
                              <a:gd name="T127" fmla="*/ 922 h 839"/>
                              <a:gd name="T128" fmla="+- 0 4255 4105"/>
                              <a:gd name="T129" fmla="*/ T128 w 839"/>
                              <a:gd name="T130" fmla="+- 0 973 233"/>
                              <a:gd name="T131" fmla="*/ 973 h 839"/>
                              <a:gd name="T132" fmla="+- 0 4313 4105"/>
                              <a:gd name="T133" fmla="*/ T132 w 839"/>
                              <a:gd name="T134" fmla="+- 0 1014 233"/>
                              <a:gd name="T135" fmla="*/ 1014 h 839"/>
                              <a:gd name="T136" fmla="+- 0 4378 4105"/>
                              <a:gd name="T137" fmla="*/ T136 w 839"/>
                              <a:gd name="T138" fmla="+- 0 1045 233"/>
                              <a:gd name="T139" fmla="*/ 1045 h 839"/>
                              <a:gd name="T140" fmla="+- 0 4449 4105"/>
                              <a:gd name="T141" fmla="*/ T140 w 839"/>
                              <a:gd name="T142" fmla="+- 0 1064 233"/>
                              <a:gd name="T143" fmla="*/ 1064 h 839"/>
                              <a:gd name="T144" fmla="+- 0 4525 4105"/>
                              <a:gd name="T145" fmla="*/ T144 w 839"/>
                              <a:gd name="T146" fmla="+- 0 1071 233"/>
                              <a:gd name="T147" fmla="*/ 1071 h 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39" h="839">
                                <a:moveTo>
                                  <a:pt x="420" y="838"/>
                                </a:moveTo>
                                <a:lnTo>
                                  <a:pt x="495" y="831"/>
                                </a:lnTo>
                                <a:lnTo>
                                  <a:pt x="566" y="812"/>
                                </a:lnTo>
                                <a:lnTo>
                                  <a:pt x="631" y="781"/>
                                </a:lnTo>
                                <a:lnTo>
                                  <a:pt x="690" y="740"/>
                                </a:lnTo>
                                <a:lnTo>
                                  <a:pt x="740" y="689"/>
                                </a:lnTo>
                                <a:lnTo>
                                  <a:pt x="782" y="631"/>
                                </a:lnTo>
                                <a:lnTo>
                                  <a:pt x="813" y="565"/>
                                </a:lnTo>
                                <a:lnTo>
                                  <a:pt x="832" y="494"/>
                                </a:lnTo>
                                <a:lnTo>
                                  <a:pt x="839" y="419"/>
                                </a:lnTo>
                                <a:lnTo>
                                  <a:pt x="832" y="344"/>
                                </a:lnTo>
                                <a:lnTo>
                                  <a:pt x="813" y="273"/>
                                </a:lnTo>
                                <a:lnTo>
                                  <a:pt x="782" y="207"/>
                                </a:lnTo>
                                <a:lnTo>
                                  <a:pt x="740" y="149"/>
                                </a:lnTo>
                                <a:lnTo>
                                  <a:pt x="690" y="98"/>
                                </a:lnTo>
                                <a:lnTo>
                                  <a:pt x="631" y="57"/>
                                </a:lnTo>
                                <a:lnTo>
                                  <a:pt x="566" y="26"/>
                                </a:lnTo>
                                <a:lnTo>
                                  <a:pt x="495" y="7"/>
                                </a:lnTo>
                                <a:lnTo>
                                  <a:pt x="420" y="0"/>
                                </a:lnTo>
                                <a:lnTo>
                                  <a:pt x="344" y="7"/>
                                </a:lnTo>
                                <a:lnTo>
                                  <a:pt x="273" y="26"/>
                                </a:lnTo>
                                <a:lnTo>
                                  <a:pt x="208" y="57"/>
                                </a:lnTo>
                                <a:lnTo>
                                  <a:pt x="150" y="98"/>
                                </a:lnTo>
                                <a:lnTo>
                                  <a:pt x="99" y="149"/>
                                </a:lnTo>
                                <a:lnTo>
                                  <a:pt x="58" y="207"/>
                                </a:lnTo>
                                <a:lnTo>
                                  <a:pt x="27" y="273"/>
                                </a:lnTo>
                                <a:lnTo>
                                  <a:pt x="7" y="344"/>
                                </a:lnTo>
                                <a:lnTo>
                                  <a:pt x="0" y="419"/>
                                </a:lnTo>
                                <a:lnTo>
                                  <a:pt x="7" y="494"/>
                                </a:lnTo>
                                <a:lnTo>
                                  <a:pt x="27" y="565"/>
                                </a:lnTo>
                                <a:lnTo>
                                  <a:pt x="58" y="631"/>
                                </a:lnTo>
                                <a:lnTo>
                                  <a:pt x="99" y="689"/>
                                </a:lnTo>
                                <a:lnTo>
                                  <a:pt x="150" y="740"/>
                                </a:lnTo>
                                <a:lnTo>
                                  <a:pt x="208" y="781"/>
                                </a:lnTo>
                                <a:lnTo>
                                  <a:pt x="273" y="812"/>
                                </a:lnTo>
                                <a:lnTo>
                                  <a:pt x="344" y="831"/>
                                </a:lnTo>
                                <a:lnTo>
                                  <a:pt x="420" y="838"/>
                                </a:lnTo>
                                <a:close/>
                              </a:path>
                            </a:pathLst>
                          </a:custGeom>
                          <a:noFill/>
                          <a:ln w="8890">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6" name="Picture 3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74" y="475"/>
                            <a:ext cx="132"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7" name="Picture 3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252" y="410"/>
                            <a:ext cx="544" cy="506"/>
                          </a:xfrm>
                          <a:prstGeom prst="rect">
                            <a:avLst/>
                          </a:prstGeom>
                          <a:noFill/>
                          <a:extLst>
                            <a:ext uri="{909E8E84-426E-40DD-AFC4-6F175D3DCCD1}">
                              <a14:hiddenFill xmlns:a14="http://schemas.microsoft.com/office/drawing/2010/main">
                                <a:solidFill>
                                  <a:srgbClr val="FFFFFF"/>
                                </a:solidFill>
                              </a14:hiddenFill>
                            </a:ext>
                          </a:extLst>
                        </pic:spPr>
                      </pic:pic>
                      <wps:wsp>
                        <wps:cNvPr id="928" name="Line 339"/>
                        <wps:cNvCnPr>
                          <a:cxnSpLocks noChangeShapeType="1"/>
                        </wps:cNvCnPr>
                        <wps:spPr bwMode="auto">
                          <a:xfrm>
                            <a:off x="4525" y="1871"/>
                            <a:ext cx="0" cy="211"/>
                          </a:xfrm>
                          <a:prstGeom prst="line">
                            <a:avLst/>
                          </a:prstGeom>
                          <a:noFill/>
                          <a:ln w="6871">
                            <a:solidFill>
                              <a:srgbClr val="92278F"/>
                            </a:solidFill>
                            <a:round/>
                            <a:headEnd/>
                            <a:tailEnd/>
                          </a:ln>
                          <a:extLst>
                            <a:ext uri="{909E8E84-426E-40DD-AFC4-6F175D3DCCD1}">
                              <a14:hiddenFill xmlns:a14="http://schemas.microsoft.com/office/drawing/2010/main">
                                <a:noFill/>
                              </a14:hiddenFill>
                            </a:ext>
                          </a:extLst>
                        </wps:spPr>
                        <wps:bodyPr/>
                      </wps:wsp>
                      <wps:wsp>
                        <wps:cNvPr id="929" name="Freeform 340"/>
                        <wps:cNvSpPr>
                          <a:spLocks/>
                        </wps:cNvSpPr>
                        <wps:spPr bwMode="auto">
                          <a:xfrm>
                            <a:off x="4459" y="1871"/>
                            <a:ext cx="131" cy="71"/>
                          </a:xfrm>
                          <a:custGeom>
                            <a:avLst/>
                            <a:gdLst>
                              <a:gd name="T0" fmla="+- 0 4459 4459"/>
                              <a:gd name="T1" fmla="*/ T0 w 131"/>
                              <a:gd name="T2" fmla="+- 0 1941 1871"/>
                              <a:gd name="T3" fmla="*/ 1941 h 71"/>
                              <a:gd name="T4" fmla="+- 0 4525 4459"/>
                              <a:gd name="T5" fmla="*/ T4 w 131"/>
                              <a:gd name="T6" fmla="+- 0 1871 1871"/>
                              <a:gd name="T7" fmla="*/ 1871 h 71"/>
                              <a:gd name="T8" fmla="+- 0 4590 4459"/>
                              <a:gd name="T9" fmla="*/ T8 w 131"/>
                              <a:gd name="T10" fmla="+- 0 1941 1871"/>
                              <a:gd name="T11" fmla="*/ 1941 h 71"/>
                            </a:gdLst>
                            <a:ahLst/>
                            <a:cxnLst>
                              <a:cxn ang="0">
                                <a:pos x="T1" y="T3"/>
                              </a:cxn>
                              <a:cxn ang="0">
                                <a:pos x="T5" y="T7"/>
                              </a:cxn>
                              <a:cxn ang="0">
                                <a:pos x="T9" y="T11"/>
                              </a:cxn>
                            </a:cxnLst>
                            <a:rect l="0" t="0" r="r" b="b"/>
                            <a:pathLst>
                              <a:path w="131" h="71">
                                <a:moveTo>
                                  <a:pt x="0" y="70"/>
                                </a:moveTo>
                                <a:lnTo>
                                  <a:pt x="66" y="0"/>
                                </a:lnTo>
                                <a:lnTo>
                                  <a:pt x="131" y="70"/>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0" name="Freeform 341"/>
                        <wps:cNvSpPr>
                          <a:spLocks/>
                        </wps:cNvSpPr>
                        <wps:spPr bwMode="auto">
                          <a:xfrm>
                            <a:off x="4459" y="2011"/>
                            <a:ext cx="131" cy="71"/>
                          </a:xfrm>
                          <a:custGeom>
                            <a:avLst/>
                            <a:gdLst>
                              <a:gd name="T0" fmla="+- 0 4590 4459"/>
                              <a:gd name="T1" fmla="*/ T0 w 131"/>
                              <a:gd name="T2" fmla="+- 0 2012 2012"/>
                              <a:gd name="T3" fmla="*/ 2012 h 71"/>
                              <a:gd name="T4" fmla="+- 0 4525 4459"/>
                              <a:gd name="T5" fmla="*/ T4 w 131"/>
                              <a:gd name="T6" fmla="+- 0 2082 2012"/>
                              <a:gd name="T7" fmla="*/ 2082 h 71"/>
                              <a:gd name="T8" fmla="+- 0 4459 4459"/>
                              <a:gd name="T9" fmla="*/ T8 w 131"/>
                              <a:gd name="T10" fmla="+- 0 2012 2012"/>
                              <a:gd name="T11" fmla="*/ 2012 h 71"/>
                            </a:gdLst>
                            <a:ahLst/>
                            <a:cxnLst>
                              <a:cxn ang="0">
                                <a:pos x="T1" y="T3"/>
                              </a:cxn>
                              <a:cxn ang="0">
                                <a:pos x="T5" y="T7"/>
                              </a:cxn>
                              <a:cxn ang="0">
                                <a:pos x="T9" y="T11"/>
                              </a:cxn>
                            </a:cxnLst>
                            <a:rect l="0" t="0" r="r" b="b"/>
                            <a:pathLst>
                              <a:path w="131" h="71">
                                <a:moveTo>
                                  <a:pt x="131" y="0"/>
                                </a:moveTo>
                                <a:lnTo>
                                  <a:pt x="66" y="70"/>
                                </a:lnTo>
                                <a:lnTo>
                                  <a:pt x="0" y="0"/>
                                </a:lnTo>
                              </a:path>
                            </a:pathLst>
                          </a:custGeom>
                          <a:noFill/>
                          <a:ln w="6871">
                            <a:solidFill>
                              <a:srgbClr val="9227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 name="Line 342"/>
                        <wps:cNvCnPr>
                          <a:cxnSpLocks noChangeShapeType="1"/>
                        </wps:cNvCnPr>
                        <wps:spPr bwMode="auto">
                          <a:xfrm>
                            <a:off x="2759" y="2351"/>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2" name="Freeform 343"/>
                        <wps:cNvSpPr>
                          <a:spLocks/>
                        </wps:cNvSpPr>
                        <wps:spPr bwMode="auto">
                          <a:xfrm>
                            <a:off x="2688" y="2286"/>
                            <a:ext cx="71" cy="131"/>
                          </a:xfrm>
                          <a:custGeom>
                            <a:avLst/>
                            <a:gdLst>
                              <a:gd name="T0" fmla="+- 0 2689 2689"/>
                              <a:gd name="T1" fmla="*/ T0 w 71"/>
                              <a:gd name="T2" fmla="+- 0 2286 2286"/>
                              <a:gd name="T3" fmla="*/ 2286 h 131"/>
                              <a:gd name="T4" fmla="+- 0 2759 2689"/>
                              <a:gd name="T5" fmla="*/ T4 w 71"/>
                              <a:gd name="T6" fmla="+- 0 2351 2286"/>
                              <a:gd name="T7" fmla="*/ 2351 h 131"/>
                              <a:gd name="T8" fmla="+- 0 2689 2689"/>
                              <a:gd name="T9" fmla="*/ T8 w 71"/>
                              <a:gd name="T10" fmla="+- 0 2417 2286"/>
                              <a:gd name="T11" fmla="*/ 2417 h 131"/>
                            </a:gdLst>
                            <a:ahLst/>
                            <a:cxnLst>
                              <a:cxn ang="0">
                                <a:pos x="T1" y="T3"/>
                              </a:cxn>
                              <a:cxn ang="0">
                                <a:pos x="T5" y="T7"/>
                              </a:cxn>
                              <a:cxn ang="0">
                                <a:pos x="T9" y="T11"/>
                              </a:cxn>
                            </a:cxnLst>
                            <a:rect l="0" t="0" r="r" b="b"/>
                            <a:pathLst>
                              <a:path w="71" h="131">
                                <a:moveTo>
                                  <a:pt x="0" y="0"/>
                                </a:moveTo>
                                <a:lnTo>
                                  <a:pt x="70" y="65"/>
                                </a:lnTo>
                                <a:lnTo>
                                  <a:pt x="0" y="131"/>
                                </a:lnTo>
                              </a:path>
                            </a:pathLst>
                          </a:custGeom>
                          <a:noFill/>
                          <a:ln w="6871">
                            <a:solidFill>
                              <a:srgbClr val="3D4E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3" name="Line 344"/>
                        <wps:cNvCnPr>
                          <a:cxnSpLocks noChangeShapeType="1"/>
                        </wps:cNvCnPr>
                        <wps:spPr bwMode="auto">
                          <a:xfrm>
                            <a:off x="2583" y="1349"/>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4" name="Line 345"/>
                        <wps:cNvCnPr>
                          <a:cxnSpLocks noChangeShapeType="1"/>
                        </wps:cNvCnPr>
                        <wps:spPr bwMode="auto">
                          <a:xfrm>
                            <a:off x="2583" y="1712"/>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5" name="Line 346"/>
                        <wps:cNvCnPr>
                          <a:cxnSpLocks noChangeShapeType="1"/>
                        </wps:cNvCnPr>
                        <wps:spPr bwMode="auto">
                          <a:xfrm>
                            <a:off x="2583" y="2032"/>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6" name="Line 347"/>
                        <wps:cNvCnPr>
                          <a:cxnSpLocks noChangeShapeType="1"/>
                        </wps:cNvCnPr>
                        <wps:spPr bwMode="auto">
                          <a:xfrm>
                            <a:off x="2583" y="2671"/>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7" name="Line 348"/>
                        <wps:cNvCnPr>
                          <a:cxnSpLocks noChangeShapeType="1"/>
                        </wps:cNvCnPr>
                        <wps:spPr bwMode="auto">
                          <a:xfrm>
                            <a:off x="2583" y="2991"/>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8" name="Line 349"/>
                        <wps:cNvCnPr>
                          <a:cxnSpLocks noChangeShapeType="1"/>
                        </wps:cNvCnPr>
                        <wps:spPr bwMode="auto">
                          <a:xfrm>
                            <a:off x="2583" y="3311"/>
                            <a:ext cx="0" cy="0"/>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39" name="Line 350"/>
                        <wps:cNvCnPr>
                          <a:cxnSpLocks noChangeShapeType="1"/>
                        </wps:cNvCnPr>
                        <wps:spPr bwMode="auto">
                          <a:xfrm>
                            <a:off x="2577" y="1348"/>
                            <a:ext cx="0" cy="1962"/>
                          </a:xfrm>
                          <a:prstGeom prst="line">
                            <a:avLst/>
                          </a:prstGeom>
                          <a:noFill/>
                          <a:ln w="6871">
                            <a:solidFill>
                              <a:srgbClr val="3D4EA2"/>
                            </a:solidFill>
                            <a:round/>
                            <a:headEnd/>
                            <a:tailEnd/>
                          </a:ln>
                          <a:extLst>
                            <a:ext uri="{909E8E84-426E-40DD-AFC4-6F175D3DCCD1}">
                              <a14:hiddenFill xmlns:a14="http://schemas.microsoft.com/office/drawing/2010/main">
                                <a:noFill/>
                              </a14:hiddenFill>
                            </a:ext>
                          </a:extLst>
                        </wps:spPr>
                        <wps:bodyPr/>
                      </wps:wsp>
                      <wps:wsp>
                        <wps:cNvPr id="940" name="Freeform 351"/>
                        <wps:cNvSpPr>
                          <a:spLocks/>
                        </wps:cNvSpPr>
                        <wps:spPr bwMode="auto">
                          <a:xfrm>
                            <a:off x="7388" y="3547"/>
                            <a:ext cx="839" cy="839"/>
                          </a:xfrm>
                          <a:custGeom>
                            <a:avLst/>
                            <a:gdLst>
                              <a:gd name="T0" fmla="+- 0 7807 7388"/>
                              <a:gd name="T1" fmla="*/ T0 w 839"/>
                              <a:gd name="T2" fmla="+- 0 3547 3547"/>
                              <a:gd name="T3" fmla="*/ 3547 h 839"/>
                              <a:gd name="T4" fmla="+- 0 7732 7388"/>
                              <a:gd name="T5" fmla="*/ T4 w 839"/>
                              <a:gd name="T6" fmla="+- 0 3554 3547"/>
                              <a:gd name="T7" fmla="*/ 3554 h 839"/>
                              <a:gd name="T8" fmla="+- 0 7661 7388"/>
                              <a:gd name="T9" fmla="*/ T8 w 839"/>
                              <a:gd name="T10" fmla="+- 0 3574 3547"/>
                              <a:gd name="T11" fmla="*/ 3574 h 839"/>
                              <a:gd name="T12" fmla="+- 0 7596 7388"/>
                              <a:gd name="T13" fmla="*/ T12 w 839"/>
                              <a:gd name="T14" fmla="+- 0 3605 3547"/>
                              <a:gd name="T15" fmla="*/ 3605 h 839"/>
                              <a:gd name="T16" fmla="+- 0 7537 7388"/>
                              <a:gd name="T17" fmla="*/ T16 w 839"/>
                              <a:gd name="T18" fmla="+- 0 3646 3547"/>
                              <a:gd name="T19" fmla="*/ 3646 h 839"/>
                              <a:gd name="T20" fmla="+- 0 7487 7388"/>
                              <a:gd name="T21" fmla="*/ T20 w 839"/>
                              <a:gd name="T22" fmla="+- 0 3696 3547"/>
                              <a:gd name="T23" fmla="*/ 3696 h 839"/>
                              <a:gd name="T24" fmla="+- 0 7445 7388"/>
                              <a:gd name="T25" fmla="*/ T24 w 839"/>
                              <a:gd name="T26" fmla="+- 0 3755 3547"/>
                              <a:gd name="T27" fmla="*/ 3755 h 839"/>
                              <a:gd name="T28" fmla="+- 0 7414 7388"/>
                              <a:gd name="T29" fmla="*/ T28 w 839"/>
                              <a:gd name="T30" fmla="+- 0 3820 3547"/>
                              <a:gd name="T31" fmla="*/ 3820 h 839"/>
                              <a:gd name="T32" fmla="+- 0 7395 7388"/>
                              <a:gd name="T33" fmla="*/ T32 w 839"/>
                              <a:gd name="T34" fmla="+- 0 3891 3547"/>
                              <a:gd name="T35" fmla="*/ 3891 h 839"/>
                              <a:gd name="T36" fmla="+- 0 7388 7388"/>
                              <a:gd name="T37" fmla="*/ T36 w 839"/>
                              <a:gd name="T38" fmla="+- 0 3967 3547"/>
                              <a:gd name="T39" fmla="*/ 3967 h 839"/>
                              <a:gd name="T40" fmla="+- 0 7395 7388"/>
                              <a:gd name="T41" fmla="*/ T40 w 839"/>
                              <a:gd name="T42" fmla="+- 0 4042 3547"/>
                              <a:gd name="T43" fmla="*/ 4042 h 839"/>
                              <a:gd name="T44" fmla="+- 0 7414 7388"/>
                              <a:gd name="T45" fmla="*/ T44 w 839"/>
                              <a:gd name="T46" fmla="+- 0 4113 3547"/>
                              <a:gd name="T47" fmla="*/ 4113 h 839"/>
                              <a:gd name="T48" fmla="+- 0 7445 7388"/>
                              <a:gd name="T49" fmla="*/ T48 w 839"/>
                              <a:gd name="T50" fmla="+- 0 4178 3547"/>
                              <a:gd name="T51" fmla="*/ 4178 h 839"/>
                              <a:gd name="T52" fmla="+- 0 7487 7388"/>
                              <a:gd name="T53" fmla="*/ T52 w 839"/>
                              <a:gd name="T54" fmla="+- 0 4237 3547"/>
                              <a:gd name="T55" fmla="*/ 4237 h 839"/>
                              <a:gd name="T56" fmla="+- 0 7537 7388"/>
                              <a:gd name="T57" fmla="*/ T56 w 839"/>
                              <a:gd name="T58" fmla="+- 0 4287 3547"/>
                              <a:gd name="T59" fmla="*/ 4287 h 839"/>
                              <a:gd name="T60" fmla="+- 0 7596 7388"/>
                              <a:gd name="T61" fmla="*/ T60 w 839"/>
                              <a:gd name="T62" fmla="+- 0 4329 3547"/>
                              <a:gd name="T63" fmla="*/ 4329 h 839"/>
                              <a:gd name="T64" fmla="+- 0 7661 7388"/>
                              <a:gd name="T65" fmla="*/ T64 w 839"/>
                              <a:gd name="T66" fmla="+- 0 4360 3547"/>
                              <a:gd name="T67" fmla="*/ 4360 h 839"/>
                              <a:gd name="T68" fmla="+- 0 7732 7388"/>
                              <a:gd name="T69" fmla="*/ T68 w 839"/>
                              <a:gd name="T70" fmla="+- 0 4379 3547"/>
                              <a:gd name="T71" fmla="*/ 4379 h 839"/>
                              <a:gd name="T72" fmla="+- 0 7807 7388"/>
                              <a:gd name="T73" fmla="*/ T72 w 839"/>
                              <a:gd name="T74" fmla="+- 0 4386 3547"/>
                              <a:gd name="T75" fmla="*/ 4386 h 839"/>
                              <a:gd name="T76" fmla="+- 0 7883 7388"/>
                              <a:gd name="T77" fmla="*/ T76 w 839"/>
                              <a:gd name="T78" fmla="+- 0 4379 3547"/>
                              <a:gd name="T79" fmla="*/ 4379 h 839"/>
                              <a:gd name="T80" fmla="+- 0 7954 7388"/>
                              <a:gd name="T81" fmla="*/ T80 w 839"/>
                              <a:gd name="T82" fmla="+- 0 4360 3547"/>
                              <a:gd name="T83" fmla="*/ 4360 h 839"/>
                              <a:gd name="T84" fmla="+- 0 8019 7388"/>
                              <a:gd name="T85" fmla="*/ T84 w 839"/>
                              <a:gd name="T86" fmla="+- 0 4329 3547"/>
                              <a:gd name="T87" fmla="*/ 4329 h 839"/>
                              <a:gd name="T88" fmla="+- 0 8077 7388"/>
                              <a:gd name="T89" fmla="*/ T88 w 839"/>
                              <a:gd name="T90" fmla="+- 0 4287 3547"/>
                              <a:gd name="T91" fmla="*/ 4287 h 839"/>
                              <a:gd name="T92" fmla="+- 0 8128 7388"/>
                              <a:gd name="T93" fmla="*/ T92 w 839"/>
                              <a:gd name="T94" fmla="+- 0 4237 3547"/>
                              <a:gd name="T95" fmla="*/ 4237 h 839"/>
                              <a:gd name="T96" fmla="+- 0 8169 7388"/>
                              <a:gd name="T97" fmla="*/ T96 w 839"/>
                              <a:gd name="T98" fmla="+- 0 4178 3547"/>
                              <a:gd name="T99" fmla="*/ 4178 h 839"/>
                              <a:gd name="T100" fmla="+- 0 8200 7388"/>
                              <a:gd name="T101" fmla="*/ T100 w 839"/>
                              <a:gd name="T102" fmla="+- 0 4113 3547"/>
                              <a:gd name="T103" fmla="*/ 4113 h 839"/>
                              <a:gd name="T104" fmla="+- 0 8220 7388"/>
                              <a:gd name="T105" fmla="*/ T104 w 839"/>
                              <a:gd name="T106" fmla="+- 0 4042 3547"/>
                              <a:gd name="T107" fmla="*/ 4042 h 839"/>
                              <a:gd name="T108" fmla="+- 0 8227 7388"/>
                              <a:gd name="T109" fmla="*/ T108 w 839"/>
                              <a:gd name="T110" fmla="+- 0 3967 3547"/>
                              <a:gd name="T111" fmla="*/ 3967 h 839"/>
                              <a:gd name="T112" fmla="+- 0 8220 7388"/>
                              <a:gd name="T113" fmla="*/ T112 w 839"/>
                              <a:gd name="T114" fmla="+- 0 3891 3547"/>
                              <a:gd name="T115" fmla="*/ 3891 h 839"/>
                              <a:gd name="T116" fmla="+- 0 8200 7388"/>
                              <a:gd name="T117" fmla="*/ T116 w 839"/>
                              <a:gd name="T118" fmla="+- 0 3820 3547"/>
                              <a:gd name="T119" fmla="*/ 3820 h 839"/>
                              <a:gd name="T120" fmla="+- 0 8169 7388"/>
                              <a:gd name="T121" fmla="*/ T120 w 839"/>
                              <a:gd name="T122" fmla="+- 0 3755 3547"/>
                              <a:gd name="T123" fmla="*/ 3755 h 839"/>
                              <a:gd name="T124" fmla="+- 0 8128 7388"/>
                              <a:gd name="T125" fmla="*/ T124 w 839"/>
                              <a:gd name="T126" fmla="+- 0 3696 3547"/>
                              <a:gd name="T127" fmla="*/ 3696 h 839"/>
                              <a:gd name="T128" fmla="+- 0 8077 7388"/>
                              <a:gd name="T129" fmla="*/ T128 w 839"/>
                              <a:gd name="T130" fmla="+- 0 3646 3547"/>
                              <a:gd name="T131" fmla="*/ 3646 h 839"/>
                              <a:gd name="T132" fmla="+- 0 8019 7388"/>
                              <a:gd name="T133" fmla="*/ T132 w 839"/>
                              <a:gd name="T134" fmla="+- 0 3605 3547"/>
                              <a:gd name="T135" fmla="*/ 3605 h 839"/>
                              <a:gd name="T136" fmla="+- 0 7954 7388"/>
                              <a:gd name="T137" fmla="*/ T136 w 839"/>
                              <a:gd name="T138" fmla="+- 0 3574 3547"/>
                              <a:gd name="T139" fmla="*/ 3574 h 839"/>
                              <a:gd name="T140" fmla="+- 0 7883 7388"/>
                              <a:gd name="T141" fmla="*/ T140 w 839"/>
                              <a:gd name="T142" fmla="+- 0 3554 3547"/>
                              <a:gd name="T143" fmla="*/ 3554 h 839"/>
                              <a:gd name="T144" fmla="+- 0 7807 7388"/>
                              <a:gd name="T145" fmla="*/ T144 w 839"/>
                              <a:gd name="T146" fmla="+- 0 3547 3547"/>
                              <a:gd name="T147" fmla="*/ 3547 h 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39" h="839">
                                <a:moveTo>
                                  <a:pt x="419" y="0"/>
                                </a:moveTo>
                                <a:lnTo>
                                  <a:pt x="344" y="7"/>
                                </a:lnTo>
                                <a:lnTo>
                                  <a:pt x="273" y="27"/>
                                </a:lnTo>
                                <a:lnTo>
                                  <a:pt x="208" y="58"/>
                                </a:lnTo>
                                <a:lnTo>
                                  <a:pt x="149" y="99"/>
                                </a:lnTo>
                                <a:lnTo>
                                  <a:pt x="99" y="149"/>
                                </a:lnTo>
                                <a:lnTo>
                                  <a:pt x="57" y="208"/>
                                </a:lnTo>
                                <a:lnTo>
                                  <a:pt x="26" y="273"/>
                                </a:lnTo>
                                <a:lnTo>
                                  <a:pt x="7" y="344"/>
                                </a:lnTo>
                                <a:lnTo>
                                  <a:pt x="0" y="420"/>
                                </a:lnTo>
                                <a:lnTo>
                                  <a:pt x="7" y="495"/>
                                </a:lnTo>
                                <a:lnTo>
                                  <a:pt x="26" y="566"/>
                                </a:lnTo>
                                <a:lnTo>
                                  <a:pt x="57" y="631"/>
                                </a:lnTo>
                                <a:lnTo>
                                  <a:pt x="99" y="690"/>
                                </a:lnTo>
                                <a:lnTo>
                                  <a:pt x="149" y="740"/>
                                </a:lnTo>
                                <a:lnTo>
                                  <a:pt x="208" y="782"/>
                                </a:lnTo>
                                <a:lnTo>
                                  <a:pt x="273" y="813"/>
                                </a:lnTo>
                                <a:lnTo>
                                  <a:pt x="344" y="832"/>
                                </a:lnTo>
                                <a:lnTo>
                                  <a:pt x="419" y="839"/>
                                </a:lnTo>
                                <a:lnTo>
                                  <a:pt x="495" y="832"/>
                                </a:lnTo>
                                <a:lnTo>
                                  <a:pt x="566" y="813"/>
                                </a:lnTo>
                                <a:lnTo>
                                  <a:pt x="631" y="782"/>
                                </a:lnTo>
                                <a:lnTo>
                                  <a:pt x="689" y="740"/>
                                </a:lnTo>
                                <a:lnTo>
                                  <a:pt x="740" y="690"/>
                                </a:lnTo>
                                <a:lnTo>
                                  <a:pt x="781" y="631"/>
                                </a:lnTo>
                                <a:lnTo>
                                  <a:pt x="812" y="566"/>
                                </a:lnTo>
                                <a:lnTo>
                                  <a:pt x="832" y="495"/>
                                </a:lnTo>
                                <a:lnTo>
                                  <a:pt x="839" y="420"/>
                                </a:lnTo>
                                <a:lnTo>
                                  <a:pt x="832" y="344"/>
                                </a:lnTo>
                                <a:lnTo>
                                  <a:pt x="812" y="273"/>
                                </a:lnTo>
                                <a:lnTo>
                                  <a:pt x="781" y="208"/>
                                </a:lnTo>
                                <a:lnTo>
                                  <a:pt x="740" y="149"/>
                                </a:lnTo>
                                <a:lnTo>
                                  <a:pt x="689" y="99"/>
                                </a:lnTo>
                                <a:lnTo>
                                  <a:pt x="631" y="58"/>
                                </a:lnTo>
                                <a:lnTo>
                                  <a:pt x="566" y="27"/>
                                </a:lnTo>
                                <a:lnTo>
                                  <a:pt x="495" y="7"/>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1" name="Freeform 352"/>
                        <wps:cNvSpPr>
                          <a:spLocks/>
                        </wps:cNvSpPr>
                        <wps:spPr bwMode="auto">
                          <a:xfrm>
                            <a:off x="7388" y="3547"/>
                            <a:ext cx="839" cy="839"/>
                          </a:xfrm>
                          <a:custGeom>
                            <a:avLst/>
                            <a:gdLst>
                              <a:gd name="T0" fmla="+- 0 7807 7388"/>
                              <a:gd name="T1" fmla="*/ T0 w 839"/>
                              <a:gd name="T2" fmla="+- 0 4386 3547"/>
                              <a:gd name="T3" fmla="*/ 4386 h 839"/>
                              <a:gd name="T4" fmla="+- 0 7883 7388"/>
                              <a:gd name="T5" fmla="*/ T4 w 839"/>
                              <a:gd name="T6" fmla="+- 0 4379 3547"/>
                              <a:gd name="T7" fmla="*/ 4379 h 839"/>
                              <a:gd name="T8" fmla="+- 0 7954 7388"/>
                              <a:gd name="T9" fmla="*/ T8 w 839"/>
                              <a:gd name="T10" fmla="+- 0 4360 3547"/>
                              <a:gd name="T11" fmla="*/ 4360 h 839"/>
                              <a:gd name="T12" fmla="+- 0 8019 7388"/>
                              <a:gd name="T13" fmla="*/ T12 w 839"/>
                              <a:gd name="T14" fmla="+- 0 4329 3547"/>
                              <a:gd name="T15" fmla="*/ 4329 h 839"/>
                              <a:gd name="T16" fmla="+- 0 8077 7388"/>
                              <a:gd name="T17" fmla="*/ T16 w 839"/>
                              <a:gd name="T18" fmla="+- 0 4287 3547"/>
                              <a:gd name="T19" fmla="*/ 4287 h 839"/>
                              <a:gd name="T20" fmla="+- 0 8128 7388"/>
                              <a:gd name="T21" fmla="*/ T20 w 839"/>
                              <a:gd name="T22" fmla="+- 0 4237 3547"/>
                              <a:gd name="T23" fmla="*/ 4237 h 839"/>
                              <a:gd name="T24" fmla="+- 0 8169 7388"/>
                              <a:gd name="T25" fmla="*/ T24 w 839"/>
                              <a:gd name="T26" fmla="+- 0 4178 3547"/>
                              <a:gd name="T27" fmla="*/ 4178 h 839"/>
                              <a:gd name="T28" fmla="+- 0 8200 7388"/>
                              <a:gd name="T29" fmla="*/ T28 w 839"/>
                              <a:gd name="T30" fmla="+- 0 4113 3547"/>
                              <a:gd name="T31" fmla="*/ 4113 h 839"/>
                              <a:gd name="T32" fmla="+- 0 8220 7388"/>
                              <a:gd name="T33" fmla="*/ T32 w 839"/>
                              <a:gd name="T34" fmla="+- 0 4042 3547"/>
                              <a:gd name="T35" fmla="*/ 4042 h 839"/>
                              <a:gd name="T36" fmla="+- 0 8227 7388"/>
                              <a:gd name="T37" fmla="*/ T36 w 839"/>
                              <a:gd name="T38" fmla="+- 0 3967 3547"/>
                              <a:gd name="T39" fmla="*/ 3967 h 839"/>
                              <a:gd name="T40" fmla="+- 0 8220 7388"/>
                              <a:gd name="T41" fmla="*/ T40 w 839"/>
                              <a:gd name="T42" fmla="+- 0 3891 3547"/>
                              <a:gd name="T43" fmla="*/ 3891 h 839"/>
                              <a:gd name="T44" fmla="+- 0 8200 7388"/>
                              <a:gd name="T45" fmla="*/ T44 w 839"/>
                              <a:gd name="T46" fmla="+- 0 3820 3547"/>
                              <a:gd name="T47" fmla="*/ 3820 h 839"/>
                              <a:gd name="T48" fmla="+- 0 8169 7388"/>
                              <a:gd name="T49" fmla="*/ T48 w 839"/>
                              <a:gd name="T50" fmla="+- 0 3755 3547"/>
                              <a:gd name="T51" fmla="*/ 3755 h 839"/>
                              <a:gd name="T52" fmla="+- 0 8128 7388"/>
                              <a:gd name="T53" fmla="*/ T52 w 839"/>
                              <a:gd name="T54" fmla="+- 0 3696 3547"/>
                              <a:gd name="T55" fmla="*/ 3696 h 839"/>
                              <a:gd name="T56" fmla="+- 0 8077 7388"/>
                              <a:gd name="T57" fmla="*/ T56 w 839"/>
                              <a:gd name="T58" fmla="+- 0 3646 3547"/>
                              <a:gd name="T59" fmla="*/ 3646 h 839"/>
                              <a:gd name="T60" fmla="+- 0 8019 7388"/>
                              <a:gd name="T61" fmla="*/ T60 w 839"/>
                              <a:gd name="T62" fmla="+- 0 3605 3547"/>
                              <a:gd name="T63" fmla="*/ 3605 h 839"/>
                              <a:gd name="T64" fmla="+- 0 7954 7388"/>
                              <a:gd name="T65" fmla="*/ T64 w 839"/>
                              <a:gd name="T66" fmla="+- 0 3574 3547"/>
                              <a:gd name="T67" fmla="*/ 3574 h 839"/>
                              <a:gd name="T68" fmla="+- 0 7883 7388"/>
                              <a:gd name="T69" fmla="*/ T68 w 839"/>
                              <a:gd name="T70" fmla="+- 0 3554 3547"/>
                              <a:gd name="T71" fmla="*/ 3554 h 839"/>
                              <a:gd name="T72" fmla="+- 0 7807 7388"/>
                              <a:gd name="T73" fmla="*/ T72 w 839"/>
                              <a:gd name="T74" fmla="+- 0 3547 3547"/>
                              <a:gd name="T75" fmla="*/ 3547 h 839"/>
                              <a:gd name="T76" fmla="+- 0 7732 7388"/>
                              <a:gd name="T77" fmla="*/ T76 w 839"/>
                              <a:gd name="T78" fmla="+- 0 3554 3547"/>
                              <a:gd name="T79" fmla="*/ 3554 h 839"/>
                              <a:gd name="T80" fmla="+- 0 7661 7388"/>
                              <a:gd name="T81" fmla="*/ T80 w 839"/>
                              <a:gd name="T82" fmla="+- 0 3574 3547"/>
                              <a:gd name="T83" fmla="*/ 3574 h 839"/>
                              <a:gd name="T84" fmla="+- 0 7596 7388"/>
                              <a:gd name="T85" fmla="*/ T84 w 839"/>
                              <a:gd name="T86" fmla="+- 0 3605 3547"/>
                              <a:gd name="T87" fmla="*/ 3605 h 839"/>
                              <a:gd name="T88" fmla="+- 0 7537 7388"/>
                              <a:gd name="T89" fmla="*/ T88 w 839"/>
                              <a:gd name="T90" fmla="+- 0 3646 3547"/>
                              <a:gd name="T91" fmla="*/ 3646 h 839"/>
                              <a:gd name="T92" fmla="+- 0 7487 7388"/>
                              <a:gd name="T93" fmla="*/ T92 w 839"/>
                              <a:gd name="T94" fmla="+- 0 3696 3547"/>
                              <a:gd name="T95" fmla="*/ 3696 h 839"/>
                              <a:gd name="T96" fmla="+- 0 7445 7388"/>
                              <a:gd name="T97" fmla="*/ T96 w 839"/>
                              <a:gd name="T98" fmla="+- 0 3755 3547"/>
                              <a:gd name="T99" fmla="*/ 3755 h 839"/>
                              <a:gd name="T100" fmla="+- 0 7414 7388"/>
                              <a:gd name="T101" fmla="*/ T100 w 839"/>
                              <a:gd name="T102" fmla="+- 0 3820 3547"/>
                              <a:gd name="T103" fmla="*/ 3820 h 839"/>
                              <a:gd name="T104" fmla="+- 0 7395 7388"/>
                              <a:gd name="T105" fmla="*/ T104 w 839"/>
                              <a:gd name="T106" fmla="+- 0 3891 3547"/>
                              <a:gd name="T107" fmla="*/ 3891 h 839"/>
                              <a:gd name="T108" fmla="+- 0 7388 7388"/>
                              <a:gd name="T109" fmla="*/ T108 w 839"/>
                              <a:gd name="T110" fmla="+- 0 3967 3547"/>
                              <a:gd name="T111" fmla="*/ 3967 h 839"/>
                              <a:gd name="T112" fmla="+- 0 7395 7388"/>
                              <a:gd name="T113" fmla="*/ T112 w 839"/>
                              <a:gd name="T114" fmla="+- 0 4042 3547"/>
                              <a:gd name="T115" fmla="*/ 4042 h 839"/>
                              <a:gd name="T116" fmla="+- 0 7414 7388"/>
                              <a:gd name="T117" fmla="*/ T116 w 839"/>
                              <a:gd name="T118" fmla="+- 0 4113 3547"/>
                              <a:gd name="T119" fmla="*/ 4113 h 839"/>
                              <a:gd name="T120" fmla="+- 0 7445 7388"/>
                              <a:gd name="T121" fmla="*/ T120 w 839"/>
                              <a:gd name="T122" fmla="+- 0 4178 3547"/>
                              <a:gd name="T123" fmla="*/ 4178 h 839"/>
                              <a:gd name="T124" fmla="+- 0 7487 7388"/>
                              <a:gd name="T125" fmla="*/ T124 w 839"/>
                              <a:gd name="T126" fmla="+- 0 4237 3547"/>
                              <a:gd name="T127" fmla="*/ 4237 h 839"/>
                              <a:gd name="T128" fmla="+- 0 7537 7388"/>
                              <a:gd name="T129" fmla="*/ T128 w 839"/>
                              <a:gd name="T130" fmla="+- 0 4287 3547"/>
                              <a:gd name="T131" fmla="*/ 4287 h 839"/>
                              <a:gd name="T132" fmla="+- 0 7596 7388"/>
                              <a:gd name="T133" fmla="*/ T132 w 839"/>
                              <a:gd name="T134" fmla="+- 0 4329 3547"/>
                              <a:gd name="T135" fmla="*/ 4329 h 839"/>
                              <a:gd name="T136" fmla="+- 0 7661 7388"/>
                              <a:gd name="T137" fmla="*/ T136 w 839"/>
                              <a:gd name="T138" fmla="+- 0 4360 3547"/>
                              <a:gd name="T139" fmla="*/ 4360 h 839"/>
                              <a:gd name="T140" fmla="+- 0 7732 7388"/>
                              <a:gd name="T141" fmla="*/ T140 w 839"/>
                              <a:gd name="T142" fmla="+- 0 4379 3547"/>
                              <a:gd name="T143" fmla="*/ 4379 h 839"/>
                              <a:gd name="T144" fmla="+- 0 7807 7388"/>
                              <a:gd name="T145" fmla="*/ T144 w 839"/>
                              <a:gd name="T146" fmla="+- 0 4386 3547"/>
                              <a:gd name="T147" fmla="*/ 4386 h 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39" h="839">
                                <a:moveTo>
                                  <a:pt x="419" y="839"/>
                                </a:moveTo>
                                <a:lnTo>
                                  <a:pt x="495" y="832"/>
                                </a:lnTo>
                                <a:lnTo>
                                  <a:pt x="566" y="813"/>
                                </a:lnTo>
                                <a:lnTo>
                                  <a:pt x="631" y="782"/>
                                </a:lnTo>
                                <a:lnTo>
                                  <a:pt x="689" y="740"/>
                                </a:lnTo>
                                <a:lnTo>
                                  <a:pt x="740" y="690"/>
                                </a:lnTo>
                                <a:lnTo>
                                  <a:pt x="781" y="631"/>
                                </a:lnTo>
                                <a:lnTo>
                                  <a:pt x="812" y="566"/>
                                </a:lnTo>
                                <a:lnTo>
                                  <a:pt x="832" y="495"/>
                                </a:lnTo>
                                <a:lnTo>
                                  <a:pt x="839" y="420"/>
                                </a:lnTo>
                                <a:lnTo>
                                  <a:pt x="832" y="344"/>
                                </a:lnTo>
                                <a:lnTo>
                                  <a:pt x="812" y="273"/>
                                </a:lnTo>
                                <a:lnTo>
                                  <a:pt x="781" y="208"/>
                                </a:lnTo>
                                <a:lnTo>
                                  <a:pt x="740" y="149"/>
                                </a:lnTo>
                                <a:lnTo>
                                  <a:pt x="689" y="99"/>
                                </a:lnTo>
                                <a:lnTo>
                                  <a:pt x="631" y="58"/>
                                </a:lnTo>
                                <a:lnTo>
                                  <a:pt x="566" y="27"/>
                                </a:lnTo>
                                <a:lnTo>
                                  <a:pt x="495" y="7"/>
                                </a:lnTo>
                                <a:lnTo>
                                  <a:pt x="419" y="0"/>
                                </a:lnTo>
                                <a:lnTo>
                                  <a:pt x="344" y="7"/>
                                </a:lnTo>
                                <a:lnTo>
                                  <a:pt x="273" y="27"/>
                                </a:lnTo>
                                <a:lnTo>
                                  <a:pt x="208" y="58"/>
                                </a:lnTo>
                                <a:lnTo>
                                  <a:pt x="149" y="99"/>
                                </a:lnTo>
                                <a:lnTo>
                                  <a:pt x="99" y="149"/>
                                </a:lnTo>
                                <a:lnTo>
                                  <a:pt x="57" y="208"/>
                                </a:lnTo>
                                <a:lnTo>
                                  <a:pt x="26" y="273"/>
                                </a:lnTo>
                                <a:lnTo>
                                  <a:pt x="7" y="344"/>
                                </a:lnTo>
                                <a:lnTo>
                                  <a:pt x="0" y="420"/>
                                </a:lnTo>
                                <a:lnTo>
                                  <a:pt x="7" y="495"/>
                                </a:lnTo>
                                <a:lnTo>
                                  <a:pt x="26" y="566"/>
                                </a:lnTo>
                                <a:lnTo>
                                  <a:pt x="57" y="631"/>
                                </a:lnTo>
                                <a:lnTo>
                                  <a:pt x="99" y="690"/>
                                </a:lnTo>
                                <a:lnTo>
                                  <a:pt x="149" y="740"/>
                                </a:lnTo>
                                <a:lnTo>
                                  <a:pt x="208" y="782"/>
                                </a:lnTo>
                                <a:lnTo>
                                  <a:pt x="273" y="813"/>
                                </a:lnTo>
                                <a:lnTo>
                                  <a:pt x="344" y="832"/>
                                </a:lnTo>
                                <a:lnTo>
                                  <a:pt x="419" y="839"/>
                                </a:lnTo>
                                <a:close/>
                              </a:path>
                            </a:pathLst>
                          </a:custGeom>
                          <a:noFill/>
                          <a:ln w="8890">
                            <a:solidFill>
                              <a:srgbClr val="00B7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2" name="Picture 3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506" y="3628"/>
                            <a:ext cx="659" cy="653"/>
                          </a:xfrm>
                          <a:prstGeom prst="rect">
                            <a:avLst/>
                          </a:prstGeom>
                          <a:noFill/>
                          <a:extLst>
                            <a:ext uri="{909E8E84-426E-40DD-AFC4-6F175D3DCCD1}">
                              <a14:hiddenFill xmlns:a14="http://schemas.microsoft.com/office/drawing/2010/main">
                                <a:solidFill>
                                  <a:srgbClr val="FFFFFF"/>
                                </a:solidFill>
                              </a14:hiddenFill>
                            </a:ext>
                          </a:extLst>
                        </pic:spPr>
                      </pic:pic>
                      <wps:wsp>
                        <wps:cNvPr id="943" name="Text Box 354"/>
                        <wps:cNvSpPr txBox="1">
                          <a:spLocks noChangeArrowheads="1"/>
                        </wps:cNvSpPr>
                        <wps:spPr bwMode="auto">
                          <a:xfrm>
                            <a:off x="4304" y="18"/>
                            <a:ext cx="465"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90297" w14:textId="77777777" w:rsidR="007D4D62" w:rsidRDefault="007D4D62" w:rsidP="007D4D62">
                              <w:pPr>
                                <w:rPr>
                                  <w:rFonts w:ascii="OpenSans-Semibold"/>
                                  <w:b/>
                                  <w:sz w:val="14"/>
                                </w:rPr>
                              </w:pPr>
                              <w:r>
                                <w:rPr>
                                  <w:rFonts w:ascii="OpenSans-Semibold"/>
                                  <w:b/>
                                  <w:color w:val="92278F"/>
                                  <w:sz w:val="14"/>
                                </w:rPr>
                                <w:t>THINK</w:t>
                              </w:r>
                            </w:p>
                          </w:txbxContent>
                        </wps:txbx>
                        <wps:bodyPr rot="0" vert="horz" wrap="square" lIns="0" tIns="0" rIns="0" bIns="0" anchor="t" anchorCtr="0" upright="1">
                          <a:noAutofit/>
                        </wps:bodyPr>
                      </wps:wsp>
                      <wps:wsp>
                        <wps:cNvPr id="944" name="Text Box 355"/>
                        <wps:cNvSpPr txBox="1">
                          <a:spLocks noChangeArrowheads="1"/>
                        </wps:cNvSpPr>
                        <wps:spPr bwMode="auto">
                          <a:xfrm>
                            <a:off x="167" y="585"/>
                            <a:ext cx="743"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528A1" w14:textId="77777777" w:rsidR="007D4D62" w:rsidRDefault="007D4D62" w:rsidP="007D4D62">
                              <w:pPr>
                                <w:spacing w:before="2" w:line="235" w:lineRule="auto"/>
                                <w:rPr>
                                  <w:rFonts w:ascii="OpenSans-Semibold"/>
                                  <w:b/>
                                  <w:sz w:val="12"/>
                                </w:rPr>
                              </w:pPr>
                              <w:r>
                                <w:rPr>
                                  <w:rFonts w:ascii="OpenSans-Semibold"/>
                                  <w:b/>
                                  <w:color w:val="3D4EA2"/>
                                  <w:sz w:val="12"/>
                                </w:rPr>
                                <w:t>Surrounding information</w:t>
                              </w:r>
                            </w:p>
                          </w:txbxContent>
                        </wps:txbx>
                        <wps:bodyPr rot="0" vert="horz" wrap="square" lIns="0" tIns="0" rIns="0" bIns="0" anchor="t" anchorCtr="0" upright="1">
                          <a:noAutofit/>
                        </wps:bodyPr>
                      </wps:wsp>
                      <wps:wsp>
                        <wps:cNvPr id="945" name="Text Box 356"/>
                        <wps:cNvSpPr txBox="1">
                          <a:spLocks noChangeArrowheads="1"/>
                        </wps:cNvSpPr>
                        <wps:spPr bwMode="auto">
                          <a:xfrm>
                            <a:off x="6649" y="1424"/>
                            <a:ext cx="709"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49729" w14:textId="77777777" w:rsidR="007D4D62" w:rsidRDefault="007D4D62" w:rsidP="007D4D62">
                              <w:pPr>
                                <w:ind w:right="18"/>
                                <w:jc w:val="center"/>
                                <w:rPr>
                                  <w:rFonts w:ascii="OpenSans-Semibold"/>
                                  <w:b/>
                                  <w:sz w:val="12"/>
                                </w:rPr>
                              </w:pPr>
                              <w:r>
                                <w:rPr>
                                  <w:rFonts w:ascii="OpenSans-Semibold"/>
                                  <w:b/>
                                  <w:color w:val="FFFFFF"/>
                                  <w:sz w:val="12"/>
                                </w:rPr>
                                <w:t>ACTUATION</w:t>
                              </w:r>
                            </w:p>
                            <w:p w14:paraId="0237BE3D" w14:textId="77777777" w:rsidR="007D4D62" w:rsidRDefault="007D4D62" w:rsidP="007D4D62">
                              <w:pPr>
                                <w:spacing w:before="1" w:line="310" w:lineRule="exact"/>
                                <w:ind w:right="48"/>
                                <w:jc w:val="center"/>
                                <w:rPr>
                                  <w:rFonts w:ascii="OpenSans-Semibold"/>
                                  <w:b/>
                                  <w:sz w:val="11"/>
                                </w:rPr>
                              </w:pPr>
                              <w:r>
                                <w:rPr>
                                  <w:rFonts w:ascii="OpenSans-Semibold"/>
                                  <w:b/>
                                  <w:color w:val="00B7A2"/>
                                  <w:w w:val="95"/>
                                  <w:sz w:val="11"/>
                                </w:rPr>
                                <w:t xml:space="preserve">Steering </w:t>
                              </w:r>
                              <w:r>
                                <w:rPr>
                                  <w:rFonts w:ascii="OpenSans-Semibold"/>
                                  <w:b/>
                                  <w:color w:val="00B7A2"/>
                                  <w:sz w:val="11"/>
                                </w:rPr>
                                <w:t>Brakes Engine</w:t>
                              </w:r>
                            </w:p>
                          </w:txbxContent>
                        </wps:txbx>
                        <wps:bodyPr rot="0" vert="horz" wrap="square" lIns="0" tIns="0" rIns="0" bIns="0" anchor="t" anchorCtr="0" upright="1">
                          <a:noAutofit/>
                        </wps:bodyPr>
                      </wps:wsp>
                      <wps:wsp>
                        <wps:cNvPr id="946" name="Text Box 357"/>
                        <wps:cNvSpPr txBox="1">
                          <a:spLocks noChangeArrowheads="1"/>
                        </wps:cNvSpPr>
                        <wps:spPr bwMode="auto">
                          <a:xfrm>
                            <a:off x="7829" y="2179"/>
                            <a:ext cx="489"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E26F" w14:textId="77777777" w:rsidR="007D4D62" w:rsidRDefault="007D4D62" w:rsidP="007D4D62">
                              <w:pPr>
                                <w:spacing w:before="5" w:line="247" w:lineRule="auto"/>
                                <w:ind w:left="20" w:right="11" w:hanging="21"/>
                                <w:rPr>
                                  <w:rFonts w:ascii="OpenSans-Semibold"/>
                                  <w:b/>
                                  <w:sz w:val="11"/>
                                </w:rPr>
                              </w:pPr>
                              <w:r>
                                <w:rPr>
                                  <w:rFonts w:ascii="OpenSans-Semibold"/>
                                  <w:b/>
                                  <w:color w:val="FFFFFF"/>
                                  <w:w w:val="105"/>
                                  <w:sz w:val="11"/>
                                </w:rPr>
                                <w:t>VEHICLE STATUS</w:t>
                              </w:r>
                            </w:p>
                          </w:txbxContent>
                        </wps:txbx>
                        <wps:bodyPr rot="0" vert="horz" wrap="square" lIns="0" tIns="0" rIns="0" bIns="0" anchor="t" anchorCtr="0" upright="1">
                          <a:noAutofit/>
                        </wps:bodyPr>
                      </wps:wsp>
                      <wps:wsp>
                        <wps:cNvPr id="947" name="Text Box 358"/>
                        <wps:cNvSpPr txBox="1">
                          <a:spLocks noChangeArrowheads="1"/>
                        </wps:cNvSpPr>
                        <wps:spPr bwMode="auto">
                          <a:xfrm>
                            <a:off x="6756" y="2649"/>
                            <a:ext cx="467"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0969B" w14:textId="77777777" w:rsidR="007D4D62" w:rsidRDefault="007D4D62" w:rsidP="007D4D62">
                              <w:pPr>
                                <w:rPr>
                                  <w:rFonts w:ascii="OpenSans-Semibold"/>
                                  <w:b/>
                                  <w:sz w:val="11"/>
                                </w:rPr>
                              </w:pPr>
                              <w:r>
                                <w:rPr>
                                  <w:rFonts w:ascii="OpenSans-Semibold"/>
                                  <w:b/>
                                  <w:color w:val="00B7A2"/>
                                  <w:sz w:val="11"/>
                                </w:rPr>
                                <w:t>Gearbox</w:t>
                              </w:r>
                            </w:p>
                          </w:txbxContent>
                        </wps:txbx>
                        <wps:bodyPr rot="0" vert="horz" wrap="square" lIns="0" tIns="0" rIns="0" bIns="0" anchor="t" anchorCtr="0" upright="1">
                          <a:noAutofit/>
                        </wps:bodyPr>
                      </wps:wsp>
                      <wps:wsp>
                        <wps:cNvPr id="948" name="Text Box 359"/>
                        <wps:cNvSpPr txBox="1">
                          <a:spLocks noChangeArrowheads="1"/>
                        </wps:cNvSpPr>
                        <wps:spPr bwMode="auto">
                          <a:xfrm>
                            <a:off x="549" y="3332"/>
                            <a:ext cx="455"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EAC27" w14:textId="77777777" w:rsidR="007D4D62" w:rsidRDefault="007D4D62" w:rsidP="007D4D62">
                              <w:pPr>
                                <w:rPr>
                                  <w:rFonts w:ascii="OpenSans-Semibold"/>
                                  <w:b/>
                                  <w:sz w:val="14"/>
                                </w:rPr>
                              </w:pPr>
                              <w:r>
                                <w:rPr>
                                  <w:rFonts w:ascii="OpenSans-Semibold"/>
                                  <w:b/>
                                  <w:color w:val="3D4EA2"/>
                                  <w:sz w:val="14"/>
                                </w:rPr>
                                <w:t>SENSE</w:t>
                              </w:r>
                            </w:p>
                          </w:txbxContent>
                        </wps:txbx>
                        <wps:bodyPr rot="0" vert="horz" wrap="square" lIns="0" tIns="0" rIns="0" bIns="0" anchor="t" anchorCtr="0" upright="1">
                          <a:noAutofit/>
                        </wps:bodyPr>
                      </wps:wsp>
                      <wps:wsp>
                        <wps:cNvPr id="949" name="Text Box 360"/>
                        <wps:cNvSpPr txBox="1">
                          <a:spLocks noChangeArrowheads="1"/>
                        </wps:cNvSpPr>
                        <wps:spPr bwMode="auto">
                          <a:xfrm>
                            <a:off x="7672" y="3332"/>
                            <a:ext cx="29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F0099" w14:textId="77777777" w:rsidR="007D4D62" w:rsidRDefault="007D4D62" w:rsidP="007D4D62">
                              <w:pPr>
                                <w:rPr>
                                  <w:rFonts w:ascii="OpenSans-Semibold"/>
                                  <w:b/>
                                  <w:sz w:val="14"/>
                                </w:rPr>
                              </w:pPr>
                              <w:r>
                                <w:rPr>
                                  <w:rFonts w:ascii="OpenSans-Semibold"/>
                                  <w:b/>
                                  <w:color w:val="00B7A2"/>
                                  <w:sz w:val="14"/>
                                </w:rPr>
                                <w:t>ACT</w:t>
                              </w:r>
                            </w:p>
                          </w:txbxContent>
                        </wps:txbx>
                        <wps:bodyPr rot="0" vert="horz" wrap="square" lIns="0" tIns="0" rIns="0" bIns="0" anchor="t" anchorCtr="0" upright="1">
                          <a:noAutofit/>
                        </wps:bodyPr>
                      </wps:wsp>
                      <wps:wsp>
                        <wps:cNvPr id="950" name="Text Box 361"/>
                        <wps:cNvSpPr txBox="1">
                          <a:spLocks noChangeArrowheads="1"/>
                        </wps:cNvSpPr>
                        <wps:spPr bwMode="auto">
                          <a:xfrm>
                            <a:off x="2324" y="4019"/>
                            <a:ext cx="1083"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E2C5" w14:textId="77777777" w:rsidR="007D4D62" w:rsidRDefault="007D4D62" w:rsidP="007D4D62">
                              <w:pPr>
                                <w:rPr>
                                  <w:rFonts w:ascii="OpenSans-Semibold"/>
                                  <w:b/>
                                  <w:sz w:val="12"/>
                                </w:rPr>
                              </w:pPr>
                              <w:r>
                                <w:rPr>
                                  <w:rFonts w:ascii="OpenSans-Semibold"/>
                                  <w:b/>
                                  <w:color w:val="00B7A2"/>
                                  <w:sz w:val="12"/>
                                </w:rPr>
                                <w:t>Actuation System</w:t>
                              </w:r>
                            </w:p>
                          </w:txbxContent>
                        </wps:txbx>
                        <wps:bodyPr rot="0" vert="horz" wrap="square" lIns="0" tIns="0" rIns="0" bIns="0" anchor="t" anchorCtr="0" upright="1">
                          <a:noAutofit/>
                        </wps:bodyPr>
                      </wps:wsp>
                      <wps:wsp>
                        <wps:cNvPr id="951" name="Text Box 362"/>
                        <wps:cNvSpPr txBox="1">
                          <a:spLocks noChangeArrowheads="1"/>
                        </wps:cNvSpPr>
                        <wps:spPr bwMode="auto">
                          <a:xfrm>
                            <a:off x="2040" y="4697"/>
                            <a:ext cx="48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67CB4" w14:textId="77777777" w:rsidR="007D4D62" w:rsidRDefault="007D4D62" w:rsidP="007D4D62">
                              <w:pPr>
                                <w:spacing w:before="2" w:line="235" w:lineRule="auto"/>
                                <w:ind w:right="17" w:firstLine="36"/>
                                <w:rPr>
                                  <w:rFonts w:ascii="OpenSans-Semibold"/>
                                  <w:b/>
                                  <w:sz w:val="12"/>
                                </w:rPr>
                              </w:pPr>
                              <w:r>
                                <w:rPr>
                                  <w:rFonts w:ascii="OpenSans-Semibold"/>
                                  <w:b/>
                                  <w:color w:val="FFFFFF"/>
                                  <w:sz w:val="12"/>
                                </w:rPr>
                                <w:t>BRAKE SYSTEM</w:t>
                              </w:r>
                            </w:p>
                          </w:txbxContent>
                        </wps:txbx>
                        <wps:bodyPr rot="0" vert="horz" wrap="square" lIns="0" tIns="0" rIns="0" bIns="0" anchor="t" anchorCtr="0" upright="1">
                          <a:noAutofit/>
                        </wps:bodyPr>
                      </wps:wsp>
                      <wps:wsp>
                        <wps:cNvPr id="952" name="Text Box 363"/>
                        <wps:cNvSpPr txBox="1">
                          <a:spLocks noChangeArrowheads="1"/>
                        </wps:cNvSpPr>
                        <wps:spPr bwMode="auto">
                          <a:xfrm>
                            <a:off x="3214" y="4697"/>
                            <a:ext cx="60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AD6C4" w14:textId="77777777" w:rsidR="007D4D62" w:rsidRDefault="007D4D62" w:rsidP="007D4D62">
                              <w:pPr>
                                <w:spacing w:before="2" w:line="235" w:lineRule="auto"/>
                                <w:ind w:left="59" w:hanging="60"/>
                                <w:rPr>
                                  <w:rFonts w:ascii="OpenSans-Semibold"/>
                                  <w:b/>
                                  <w:sz w:val="12"/>
                                </w:rPr>
                              </w:pPr>
                              <w:r>
                                <w:rPr>
                                  <w:rFonts w:ascii="OpenSans-Semibold"/>
                                  <w:b/>
                                  <w:color w:val="FFFFFF"/>
                                  <w:sz w:val="12"/>
                                </w:rPr>
                                <w:t>STEERING SYSTEM</w:t>
                              </w:r>
                            </w:p>
                          </w:txbxContent>
                        </wps:txbx>
                        <wps:bodyPr rot="0" vert="horz" wrap="square" lIns="0" tIns="0" rIns="0" bIns="0" anchor="t" anchorCtr="0" upright="1">
                          <a:noAutofit/>
                        </wps:bodyPr>
                      </wps:wsp>
                      <wps:wsp>
                        <wps:cNvPr id="953" name="Text Box 364"/>
                        <wps:cNvSpPr txBox="1">
                          <a:spLocks noChangeArrowheads="1"/>
                        </wps:cNvSpPr>
                        <wps:spPr bwMode="auto">
                          <a:xfrm>
                            <a:off x="4354" y="4697"/>
                            <a:ext cx="79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DDAB7" w14:textId="77777777" w:rsidR="007D4D62" w:rsidRDefault="007D4D62" w:rsidP="007D4D62">
                              <w:pPr>
                                <w:spacing w:before="2" w:line="235" w:lineRule="auto"/>
                                <w:ind w:left="154" w:hanging="155"/>
                                <w:rPr>
                                  <w:rFonts w:ascii="OpenSans-Semibold"/>
                                  <w:b/>
                                  <w:sz w:val="12"/>
                                </w:rPr>
                              </w:pPr>
                              <w:r>
                                <w:rPr>
                                  <w:rFonts w:ascii="OpenSans-Semibold"/>
                                  <w:b/>
                                  <w:color w:val="FFFFFF"/>
                                  <w:sz w:val="12"/>
                                </w:rPr>
                                <w:t>SUSPENSION SYSTEM</w:t>
                              </w:r>
                            </w:p>
                          </w:txbxContent>
                        </wps:txbx>
                        <wps:bodyPr rot="0" vert="horz" wrap="square" lIns="0" tIns="0" rIns="0" bIns="0" anchor="t" anchorCtr="0" upright="1">
                          <a:noAutofit/>
                        </wps:bodyPr>
                      </wps:wsp>
                      <wps:wsp>
                        <wps:cNvPr id="954" name="Text Box 365"/>
                        <wps:cNvSpPr txBox="1">
                          <a:spLocks noChangeArrowheads="1"/>
                        </wps:cNvSpPr>
                        <wps:spPr bwMode="auto">
                          <a:xfrm>
                            <a:off x="5643" y="4697"/>
                            <a:ext cx="68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CA38D" w14:textId="77777777" w:rsidR="007D4D62" w:rsidRDefault="007D4D62" w:rsidP="007D4D62">
                              <w:pPr>
                                <w:spacing w:before="2" w:line="235" w:lineRule="auto"/>
                                <w:ind w:left="99" w:hanging="100"/>
                                <w:rPr>
                                  <w:rFonts w:ascii="OpenSans-Semibold"/>
                                  <w:b/>
                                  <w:sz w:val="12"/>
                                </w:rPr>
                              </w:pPr>
                              <w:r>
                                <w:rPr>
                                  <w:rFonts w:ascii="OpenSans-Semibold"/>
                                  <w:b/>
                                  <w:color w:val="FFFFFF"/>
                                  <w:sz w:val="12"/>
                                </w:rPr>
                                <w:t>POWERING SYSTEM</w:t>
                              </w:r>
                            </w:p>
                          </w:txbxContent>
                        </wps:txbx>
                        <wps:bodyPr rot="0" vert="horz" wrap="square" lIns="0" tIns="0" rIns="0" bIns="0" anchor="t" anchorCtr="0" upright="1">
                          <a:noAutofit/>
                        </wps:bodyPr>
                      </wps:wsp>
                      <wps:wsp>
                        <wps:cNvPr id="955" name="Text Box 366"/>
                        <wps:cNvSpPr txBox="1">
                          <a:spLocks noChangeArrowheads="1"/>
                        </wps:cNvSpPr>
                        <wps:spPr bwMode="auto">
                          <a:xfrm>
                            <a:off x="6946" y="4697"/>
                            <a:ext cx="54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B48D6" w14:textId="77777777" w:rsidR="007D4D62" w:rsidRDefault="007D4D62" w:rsidP="007D4D62">
                              <w:pPr>
                                <w:spacing w:before="2" w:line="235" w:lineRule="auto"/>
                                <w:ind w:left="31" w:hanging="32"/>
                                <w:rPr>
                                  <w:rFonts w:ascii="OpenSans-Semibold"/>
                                  <w:b/>
                                  <w:sz w:val="12"/>
                                </w:rPr>
                              </w:pPr>
                              <w:r>
                                <w:rPr>
                                  <w:rFonts w:ascii="OpenSans-Semibold"/>
                                  <w:b/>
                                  <w:color w:val="FFFFFF"/>
                                  <w:sz w:val="12"/>
                                </w:rPr>
                                <w:t>BATTERY SYSTEM</w:t>
                              </w:r>
                            </w:p>
                          </w:txbxContent>
                        </wps:txbx>
                        <wps:bodyPr rot="0" vert="horz" wrap="square" lIns="0" tIns="0" rIns="0" bIns="0" anchor="t" anchorCtr="0" upright="1">
                          <a:noAutofit/>
                        </wps:bodyPr>
                      </wps:wsp>
                      <wps:wsp>
                        <wps:cNvPr id="956" name="Text Box 367"/>
                        <wps:cNvSpPr txBox="1">
                          <a:spLocks noChangeArrowheads="1"/>
                        </wps:cNvSpPr>
                        <wps:spPr bwMode="auto">
                          <a:xfrm>
                            <a:off x="1176" y="3184"/>
                            <a:ext cx="1259" cy="250"/>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63A2C" w14:textId="77777777" w:rsidR="007D4D62" w:rsidRDefault="007D4D62" w:rsidP="007D4D62">
                              <w:pPr>
                                <w:spacing w:before="49"/>
                                <w:ind w:left="84"/>
                                <w:rPr>
                                  <w:rFonts w:ascii="OpenSans-Semibold"/>
                                  <w:b/>
                                  <w:sz w:val="11"/>
                                </w:rPr>
                              </w:pPr>
                              <w:r>
                                <w:rPr>
                                  <w:rFonts w:ascii="OpenSans-Semibold"/>
                                  <w:b/>
                                  <w:color w:val="3D4EA2"/>
                                  <w:sz w:val="11"/>
                                </w:rPr>
                                <w:t>Road model and map</w:t>
                              </w:r>
                            </w:p>
                          </w:txbxContent>
                        </wps:txbx>
                        <wps:bodyPr rot="0" vert="horz" wrap="square" lIns="0" tIns="0" rIns="0" bIns="0" anchor="t" anchorCtr="0" upright="1">
                          <a:noAutofit/>
                        </wps:bodyPr>
                      </wps:wsp>
                      <wps:wsp>
                        <wps:cNvPr id="957" name="Text Box 368"/>
                        <wps:cNvSpPr txBox="1">
                          <a:spLocks noChangeArrowheads="1"/>
                        </wps:cNvSpPr>
                        <wps:spPr bwMode="auto">
                          <a:xfrm>
                            <a:off x="1176" y="2863"/>
                            <a:ext cx="1259" cy="250"/>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26A59" w14:textId="77777777" w:rsidR="007D4D62" w:rsidRDefault="007D4D62" w:rsidP="007D4D62">
                              <w:pPr>
                                <w:spacing w:before="49"/>
                                <w:ind w:left="190"/>
                                <w:rPr>
                                  <w:rFonts w:ascii="OpenSans-Semibold"/>
                                  <w:b/>
                                  <w:sz w:val="11"/>
                                </w:rPr>
                              </w:pPr>
                              <w:r>
                                <w:rPr>
                                  <w:rFonts w:ascii="OpenSans-Semibold"/>
                                  <w:b/>
                                  <w:color w:val="3D4EA2"/>
                                  <w:sz w:val="11"/>
                                </w:rPr>
                                <w:t>Navigation input</w:t>
                              </w:r>
                            </w:p>
                          </w:txbxContent>
                        </wps:txbx>
                        <wps:bodyPr rot="0" vert="horz" wrap="square" lIns="0" tIns="0" rIns="0" bIns="0" anchor="t" anchorCtr="0" upright="1">
                          <a:noAutofit/>
                        </wps:bodyPr>
                      </wps:wsp>
                      <wps:wsp>
                        <wps:cNvPr id="958" name="Text Box 369"/>
                        <wps:cNvSpPr txBox="1">
                          <a:spLocks noChangeArrowheads="1"/>
                        </wps:cNvSpPr>
                        <wps:spPr bwMode="auto">
                          <a:xfrm>
                            <a:off x="1176" y="2542"/>
                            <a:ext cx="1259" cy="250"/>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6B34C" w14:textId="77777777" w:rsidR="007D4D62" w:rsidRDefault="007D4D62" w:rsidP="007D4D62">
                              <w:pPr>
                                <w:spacing w:before="49"/>
                                <w:ind w:left="294"/>
                                <w:rPr>
                                  <w:rFonts w:ascii="OpenSans-Semibold"/>
                                  <w:b/>
                                  <w:sz w:val="11"/>
                                </w:rPr>
                              </w:pPr>
                              <w:r>
                                <w:rPr>
                                  <w:rFonts w:ascii="OpenSans-Semibold"/>
                                  <w:b/>
                                  <w:color w:val="3D4EA2"/>
                                  <w:sz w:val="11"/>
                                </w:rPr>
                                <w:t>Vehicle state</w:t>
                              </w:r>
                            </w:p>
                          </w:txbxContent>
                        </wps:txbx>
                        <wps:bodyPr rot="0" vert="horz" wrap="square" lIns="0" tIns="0" rIns="0" bIns="0" anchor="t" anchorCtr="0" upright="1">
                          <a:noAutofit/>
                        </wps:bodyPr>
                      </wps:wsp>
                      <wps:wsp>
                        <wps:cNvPr id="959" name="Text Box 370"/>
                        <wps:cNvSpPr txBox="1">
                          <a:spLocks noChangeArrowheads="1"/>
                        </wps:cNvSpPr>
                        <wps:spPr bwMode="auto">
                          <a:xfrm>
                            <a:off x="1176" y="2220"/>
                            <a:ext cx="1259" cy="250"/>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31B7" w14:textId="77777777" w:rsidR="007D4D62" w:rsidRDefault="007D4D62" w:rsidP="007D4D62">
                              <w:pPr>
                                <w:spacing w:before="49"/>
                                <w:ind w:left="199"/>
                                <w:rPr>
                                  <w:rFonts w:ascii="OpenSans-Semibold"/>
                                  <w:b/>
                                  <w:sz w:val="11"/>
                                </w:rPr>
                              </w:pPr>
                              <w:r>
                                <w:rPr>
                                  <w:rFonts w:ascii="OpenSans-Semibold"/>
                                  <w:b/>
                                  <w:color w:val="3D4EA2"/>
                                  <w:sz w:val="11"/>
                                </w:rPr>
                                <w:t>Lidar processing</w:t>
                              </w:r>
                            </w:p>
                          </w:txbxContent>
                        </wps:txbx>
                        <wps:bodyPr rot="0" vert="horz" wrap="square" lIns="0" tIns="0" rIns="0" bIns="0" anchor="t" anchorCtr="0" upright="1">
                          <a:noAutofit/>
                        </wps:bodyPr>
                      </wps:wsp>
                      <wps:wsp>
                        <wps:cNvPr id="960" name="Text Box 371"/>
                        <wps:cNvSpPr txBox="1">
                          <a:spLocks noChangeArrowheads="1"/>
                        </wps:cNvSpPr>
                        <wps:spPr bwMode="auto">
                          <a:xfrm>
                            <a:off x="1176" y="1899"/>
                            <a:ext cx="1259" cy="250"/>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521C8" w14:textId="77777777" w:rsidR="007D4D62" w:rsidRDefault="007D4D62" w:rsidP="007D4D62">
                              <w:pPr>
                                <w:spacing w:before="49"/>
                                <w:ind w:left="174"/>
                                <w:rPr>
                                  <w:rFonts w:ascii="OpenSans-Semibold"/>
                                  <w:b/>
                                  <w:sz w:val="11"/>
                                </w:rPr>
                              </w:pPr>
                              <w:r>
                                <w:rPr>
                                  <w:rFonts w:ascii="OpenSans-Semibold"/>
                                  <w:b/>
                                  <w:color w:val="3D4EA2"/>
                                  <w:sz w:val="11"/>
                                </w:rPr>
                                <w:t>Vision processing</w:t>
                              </w:r>
                            </w:p>
                          </w:txbxContent>
                        </wps:txbx>
                        <wps:bodyPr rot="0" vert="horz" wrap="square" lIns="0" tIns="0" rIns="0" bIns="0" anchor="t" anchorCtr="0" upright="1">
                          <a:noAutofit/>
                        </wps:bodyPr>
                      </wps:wsp>
                      <wps:wsp>
                        <wps:cNvPr id="961" name="Text Box 372"/>
                        <wps:cNvSpPr txBox="1">
                          <a:spLocks noChangeArrowheads="1"/>
                        </wps:cNvSpPr>
                        <wps:spPr bwMode="auto">
                          <a:xfrm>
                            <a:off x="1176" y="1578"/>
                            <a:ext cx="1259" cy="250"/>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DC980" w14:textId="77777777" w:rsidR="007D4D62" w:rsidRDefault="007D4D62" w:rsidP="007D4D62">
                              <w:pPr>
                                <w:spacing w:before="49"/>
                                <w:ind w:left="177"/>
                                <w:rPr>
                                  <w:rFonts w:ascii="OpenSans-Semibold"/>
                                  <w:b/>
                                  <w:sz w:val="11"/>
                                </w:rPr>
                              </w:pPr>
                              <w:r>
                                <w:rPr>
                                  <w:rFonts w:ascii="OpenSans-Semibold"/>
                                  <w:b/>
                                  <w:color w:val="3D4EA2"/>
                                  <w:sz w:val="11"/>
                                </w:rPr>
                                <w:t>Radar processing</w:t>
                              </w:r>
                            </w:p>
                          </w:txbxContent>
                        </wps:txbx>
                        <wps:bodyPr rot="0" vert="horz" wrap="square" lIns="0" tIns="0" rIns="0" bIns="0" anchor="t" anchorCtr="0" upright="1">
                          <a:noAutofit/>
                        </wps:bodyPr>
                      </wps:wsp>
                      <wps:wsp>
                        <wps:cNvPr id="962" name="Text Box 373"/>
                        <wps:cNvSpPr txBox="1">
                          <a:spLocks noChangeArrowheads="1"/>
                        </wps:cNvSpPr>
                        <wps:spPr bwMode="auto">
                          <a:xfrm>
                            <a:off x="4071" y="2110"/>
                            <a:ext cx="908" cy="511"/>
                          </a:xfrm>
                          <a:prstGeom prst="rect">
                            <a:avLst/>
                          </a:prstGeom>
                          <a:solidFill>
                            <a:srgbClr val="A967A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81727" w14:textId="77777777" w:rsidR="007D4D62" w:rsidRDefault="007D4D62" w:rsidP="007D4D62">
                              <w:pPr>
                                <w:spacing w:before="79" w:line="235" w:lineRule="auto"/>
                                <w:ind w:left="110" w:right="104" w:firstLine="54"/>
                                <w:rPr>
                                  <w:rFonts w:ascii="OpenSans-Semibold"/>
                                  <w:b/>
                                  <w:sz w:val="12"/>
                                </w:rPr>
                              </w:pPr>
                              <w:r>
                                <w:rPr>
                                  <w:rFonts w:ascii="OpenSans-Semibold"/>
                                  <w:b/>
                                  <w:color w:val="FFFFFF"/>
                                  <w:sz w:val="12"/>
                                </w:rPr>
                                <w:t>CONTROL AUTHORITY</w:t>
                              </w:r>
                            </w:p>
                          </w:txbxContent>
                        </wps:txbx>
                        <wps:bodyPr rot="0" vert="horz" wrap="square" lIns="0" tIns="0" rIns="0" bIns="0" anchor="t" anchorCtr="0" upright="1">
                          <a:noAutofit/>
                        </wps:bodyPr>
                      </wps:wsp>
                      <wps:wsp>
                        <wps:cNvPr id="963" name="Text Box 374"/>
                        <wps:cNvSpPr txBox="1">
                          <a:spLocks noChangeArrowheads="1"/>
                        </wps:cNvSpPr>
                        <wps:spPr bwMode="auto">
                          <a:xfrm>
                            <a:off x="5241" y="1342"/>
                            <a:ext cx="908" cy="1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D2356" w14:textId="77777777" w:rsidR="007D4D62" w:rsidRDefault="007D4D62" w:rsidP="007D4D62">
                              <w:pPr>
                                <w:spacing w:before="95" w:line="206" w:lineRule="auto"/>
                                <w:ind w:left="148" w:right="143"/>
                                <w:jc w:val="center"/>
                                <w:rPr>
                                  <w:rFonts w:ascii="OpenSans-Semibold"/>
                                  <w:b/>
                                  <w:sz w:val="12"/>
                                </w:rPr>
                              </w:pPr>
                              <w:r>
                                <w:rPr>
                                  <w:rFonts w:ascii="OpenSans-Semibold"/>
                                  <w:b/>
                                  <w:color w:val="92278F"/>
                                  <w:sz w:val="12"/>
                                </w:rPr>
                                <w:t xml:space="preserve">DECISION- </w:t>
                              </w:r>
                              <w:r>
                                <w:rPr>
                                  <w:rFonts w:ascii="OpenSans-Semibold"/>
                                  <w:b/>
                                  <w:color w:val="92278F"/>
                                  <w:spacing w:val="2"/>
                                  <w:sz w:val="12"/>
                                </w:rPr>
                                <w:t>MAKING</w:t>
                              </w:r>
                            </w:p>
                            <w:p w14:paraId="712170EE" w14:textId="77777777" w:rsidR="007D4D62" w:rsidRDefault="007D4D62" w:rsidP="007D4D62">
                              <w:pPr>
                                <w:spacing w:before="116" w:line="208" w:lineRule="auto"/>
                                <w:ind w:left="144" w:right="143"/>
                                <w:jc w:val="center"/>
                                <w:rPr>
                                  <w:rFonts w:ascii="OpenSans-Semibold"/>
                                  <w:b/>
                                  <w:sz w:val="11"/>
                                </w:rPr>
                              </w:pPr>
                              <w:r>
                                <w:rPr>
                                  <w:rFonts w:ascii="OpenSans-Semibold"/>
                                  <w:b/>
                                  <w:color w:val="92278F"/>
                                  <w:w w:val="95"/>
                                  <w:sz w:val="11"/>
                                </w:rPr>
                                <w:t xml:space="preserve">Global path </w:t>
                              </w:r>
                              <w:r>
                                <w:rPr>
                                  <w:rFonts w:ascii="OpenSans-Semibold"/>
                                  <w:b/>
                                  <w:color w:val="92278F"/>
                                  <w:sz w:val="11"/>
                                </w:rPr>
                                <w:t>planning</w:t>
                              </w:r>
                            </w:p>
                            <w:p w14:paraId="2AF660BC" w14:textId="77777777" w:rsidR="007D4D62" w:rsidRDefault="007D4D62" w:rsidP="007D4D62">
                              <w:pPr>
                                <w:spacing w:before="120" w:line="208" w:lineRule="auto"/>
                                <w:ind w:left="144" w:right="143"/>
                                <w:jc w:val="center"/>
                                <w:rPr>
                                  <w:rFonts w:ascii="OpenSans-Semibold"/>
                                  <w:b/>
                                  <w:sz w:val="11"/>
                                </w:rPr>
                              </w:pPr>
                              <w:r>
                                <w:rPr>
                                  <w:rFonts w:ascii="OpenSans-Semibold"/>
                                  <w:b/>
                                  <w:color w:val="92278F"/>
                                  <w:spacing w:val="-1"/>
                                  <w:w w:val="95"/>
                                  <w:sz w:val="11"/>
                                </w:rPr>
                                <w:t xml:space="preserve">Behaviour </w:t>
                              </w:r>
                              <w:r>
                                <w:rPr>
                                  <w:rFonts w:ascii="OpenSans-Semibold"/>
                                  <w:b/>
                                  <w:color w:val="92278F"/>
                                  <w:sz w:val="11"/>
                                </w:rPr>
                                <w:t>planning</w:t>
                              </w:r>
                            </w:p>
                            <w:p w14:paraId="48E9D2F4" w14:textId="77777777" w:rsidR="007D4D62" w:rsidRDefault="007D4D62" w:rsidP="007D4D62">
                              <w:pPr>
                                <w:spacing w:before="119" w:line="208" w:lineRule="auto"/>
                                <w:ind w:left="145" w:right="143"/>
                                <w:jc w:val="center"/>
                                <w:rPr>
                                  <w:rFonts w:ascii="OpenSans-Semibold"/>
                                  <w:b/>
                                  <w:sz w:val="11"/>
                                </w:rPr>
                              </w:pPr>
                              <w:r>
                                <w:rPr>
                                  <w:rFonts w:ascii="OpenSans-Semibold"/>
                                  <w:b/>
                                  <w:color w:val="92278F"/>
                                  <w:sz w:val="11"/>
                                </w:rPr>
                                <w:t xml:space="preserve">Motion </w:t>
                              </w:r>
                              <w:r>
                                <w:rPr>
                                  <w:rFonts w:ascii="OpenSans-Semibold"/>
                                  <w:b/>
                                  <w:color w:val="92278F"/>
                                  <w:w w:val="95"/>
                                  <w:sz w:val="11"/>
                                </w:rPr>
                                <w:t>planning</w:t>
                              </w:r>
                            </w:p>
                          </w:txbxContent>
                        </wps:txbx>
                        <wps:bodyPr rot="0" vert="horz" wrap="square" lIns="0" tIns="0" rIns="0" bIns="0" anchor="t" anchorCtr="0" upright="1">
                          <a:noAutofit/>
                        </wps:bodyPr>
                      </wps:wsp>
                      <wps:wsp>
                        <wps:cNvPr id="964" name="Text Box 375"/>
                        <wps:cNvSpPr txBox="1">
                          <a:spLocks noChangeArrowheads="1"/>
                        </wps:cNvSpPr>
                        <wps:spPr bwMode="auto">
                          <a:xfrm>
                            <a:off x="2897" y="1342"/>
                            <a:ext cx="908" cy="1684"/>
                          </a:xfrm>
                          <a:prstGeom prst="rect">
                            <a:avLst/>
                          </a:prstGeom>
                          <a:solidFill>
                            <a:srgbClr val="D3B6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EBF7E" w14:textId="77777777" w:rsidR="007D4D62" w:rsidRDefault="007D4D62" w:rsidP="007D4D62">
                              <w:pPr>
                                <w:spacing w:before="77"/>
                                <w:ind w:left="88"/>
                                <w:rPr>
                                  <w:rFonts w:ascii="OpenSans-Semibold"/>
                                  <w:b/>
                                  <w:sz w:val="12"/>
                                </w:rPr>
                              </w:pPr>
                              <w:r>
                                <w:rPr>
                                  <w:rFonts w:ascii="OpenSans-Semibold"/>
                                  <w:b/>
                                  <w:color w:val="92278F"/>
                                  <w:sz w:val="12"/>
                                </w:rPr>
                                <w:t>PERCEPTION</w:t>
                              </w:r>
                            </w:p>
                          </w:txbxContent>
                        </wps:txbx>
                        <wps:bodyPr rot="0" vert="horz" wrap="square" lIns="0" tIns="0" rIns="0" bIns="0" anchor="t" anchorCtr="0" upright="1">
                          <a:noAutofit/>
                        </wps:bodyPr>
                      </wps:wsp>
                      <wps:wsp>
                        <wps:cNvPr id="965" name="Text Box 376"/>
                        <wps:cNvSpPr txBox="1">
                          <a:spLocks noChangeArrowheads="1"/>
                        </wps:cNvSpPr>
                        <wps:spPr bwMode="auto">
                          <a:xfrm>
                            <a:off x="1176" y="1183"/>
                            <a:ext cx="1259" cy="324"/>
                          </a:xfrm>
                          <a:prstGeom prst="rect">
                            <a:avLst/>
                          </a:prstGeom>
                          <a:solidFill>
                            <a:srgbClr val="AEC4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153158" w14:textId="77777777" w:rsidR="007D4D62" w:rsidRDefault="007D4D62" w:rsidP="007D4D62">
                              <w:pPr>
                                <w:spacing w:before="36" w:line="208" w:lineRule="auto"/>
                                <w:ind w:left="463" w:hanging="359"/>
                                <w:rPr>
                                  <w:rFonts w:ascii="OpenSans-Semibold"/>
                                  <w:b/>
                                  <w:sz w:val="11"/>
                                </w:rPr>
                              </w:pPr>
                              <w:r>
                                <w:rPr>
                                  <w:rFonts w:ascii="OpenSans-Semibold"/>
                                  <w:b/>
                                  <w:color w:val="3D4EA2"/>
                                  <w:sz w:val="11"/>
                                </w:rPr>
                                <w:t>V2X communication inputs</w:t>
                              </w:r>
                            </w:p>
                          </w:txbxContent>
                        </wps:txbx>
                        <wps:bodyPr rot="0" vert="horz" wrap="square" lIns="0" tIns="0" rIns="0" bIns="0" anchor="t" anchorCtr="0" upright="1">
                          <a:noAutofit/>
                        </wps:bodyPr>
                      </wps:wsp>
                      <wps:wsp>
                        <wps:cNvPr id="966" name="Text Box 377"/>
                        <wps:cNvSpPr txBox="1">
                          <a:spLocks noChangeArrowheads="1"/>
                        </wps:cNvSpPr>
                        <wps:spPr bwMode="auto">
                          <a:xfrm>
                            <a:off x="2982" y="2110"/>
                            <a:ext cx="737" cy="5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2DE61" w14:textId="77777777" w:rsidR="007D4D62" w:rsidRDefault="007D4D62" w:rsidP="007D4D62">
                              <w:pPr>
                                <w:spacing w:before="65" w:line="208" w:lineRule="auto"/>
                                <w:ind w:left="182" w:right="157" w:hanging="24"/>
                                <w:jc w:val="both"/>
                                <w:rPr>
                                  <w:rFonts w:ascii="OpenSans-Semibold"/>
                                  <w:b/>
                                  <w:sz w:val="11"/>
                                </w:rPr>
                              </w:pPr>
                              <w:r>
                                <w:rPr>
                                  <w:rFonts w:ascii="OpenSans-Semibold"/>
                                  <w:b/>
                                  <w:color w:val="92278F"/>
                                  <w:w w:val="95"/>
                                  <w:sz w:val="11"/>
                                </w:rPr>
                                <w:t xml:space="preserve">Environ- </w:t>
                              </w:r>
                              <w:r>
                                <w:rPr>
                                  <w:rFonts w:ascii="OpenSans-Semibold"/>
                                  <w:b/>
                                  <w:color w:val="92278F"/>
                                  <w:sz w:val="11"/>
                                </w:rPr>
                                <w:t>mental model</w:t>
                              </w:r>
                            </w:p>
                          </w:txbxContent>
                        </wps:txbx>
                        <wps:bodyPr rot="0" vert="horz" wrap="square" lIns="0" tIns="0" rIns="0" bIns="0" anchor="t" anchorCtr="0" upright="1">
                          <a:noAutofit/>
                        </wps:bodyPr>
                      </wps:wsp>
                      <wps:wsp>
                        <wps:cNvPr id="967" name="Text Box 378"/>
                        <wps:cNvSpPr txBox="1">
                          <a:spLocks noChangeArrowheads="1"/>
                        </wps:cNvSpPr>
                        <wps:spPr bwMode="auto">
                          <a:xfrm>
                            <a:off x="4071" y="1333"/>
                            <a:ext cx="908" cy="511"/>
                          </a:xfrm>
                          <a:prstGeom prst="rect">
                            <a:avLst/>
                          </a:prstGeom>
                          <a:solidFill>
                            <a:srgbClr val="9227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9E7CF" w14:textId="77777777" w:rsidR="007D4D62" w:rsidRDefault="007D4D62" w:rsidP="007D4D62">
                              <w:pPr>
                                <w:spacing w:before="79" w:line="235" w:lineRule="auto"/>
                                <w:ind w:left="228" w:right="104" w:firstLine="8"/>
                                <w:rPr>
                                  <w:rFonts w:ascii="OpenSans-Semibold"/>
                                  <w:b/>
                                  <w:sz w:val="12"/>
                                </w:rPr>
                              </w:pPr>
                              <w:r>
                                <w:rPr>
                                  <w:rFonts w:ascii="OpenSans-Semibold"/>
                                  <w:b/>
                                  <w:color w:val="FFFFFF"/>
                                  <w:sz w:val="12"/>
                                </w:rPr>
                                <w:t>DRIVER STATUS</w:t>
                              </w:r>
                            </w:p>
                          </w:txbxContent>
                        </wps:txbx>
                        <wps:bodyPr rot="0" vert="horz" wrap="square" lIns="0" tIns="0" rIns="0" bIns="0" anchor="t" anchorCtr="0" upright="1">
                          <a:noAutofit/>
                        </wps:bodyPr>
                      </wps:wsp>
                      <wps:wsp>
                        <wps:cNvPr id="968" name="Text Box 379"/>
                        <wps:cNvSpPr txBox="1">
                          <a:spLocks noChangeArrowheads="1"/>
                        </wps:cNvSpPr>
                        <wps:spPr bwMode="auto">
                          <a:xfrm>
                            <a:off x="179" y="1347"/>
                            <a:ext cx="899" cy="1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ECF5D" w14:textId="77777777" w:rsidR="007D4D62" w:rsidRDefault="007D4D62" w:rsidP="007D4D62">
                              <w:pPr>
                                <w:spacing w:before="77"/>
                                <w:ind w:left="155" w:right="152"/>
                                <w:jc w:val="center"/>
                                <w:rPr>
                                  <w:rFonts w:ascii="OpenSans-Semibold"/>
                                  <w:b/>
                                  <w:sz w:val="12"/>
                                </w:rPr>
                              </w:pPr>
                              <w:r>
                                <w:rPr>
                                  <w:rFonts w:ascii="OpenSans-Semibold"/>
                                  <w:b/>
                                  <w:color w:val="FFFFFF"/>
                                  <w:spacing w:val="3"/>
                                  <w:sz w:val="12"/>
                                </w:rPr>
                                <w:t>SENSORS</w:t>
                              </w:r>
                            </w:p>
                            <w:p w14:paraId="3515CA20" w14:textId="77777777" w:rsidR="007D4D62" w:rsidRDefault="007D4D62" w:rsidP="007D4D62">
                              <w:pPr>
                                <w:spacing w:before="132" w:line="496" w:lineRule="auto"/>
                                <w:ind w:left="158" w:right="156"/>
                                <w:jc w:val="center"/>
                                <w:rPr>
                                  <w:rFonts w:ascii="OpenSans-Semibold"/>
                                  <w:b/>
                                  <w:sz w:val="11"/>
                                </w:rPr>
                              </w:pPr>
                              <w:r>
                                <w:rPr>
                                  <w:rFonts w:ascii="OpenSans-Semibold"/>
                                  <w:b/>
                                  <w:color w:val="3D4EA2"/>
                                  <w:w w:val="95"/>
                                  <w:sz w:val="11"/>
                                </w:rPr>
                                <w:t xml:space="preserve">Ultrasound </w:t>
                              </w:r>
                              <w:r>
                                <w:rPr>
                                  <w:rFonts w:ascii="OpenSans-Semibold"/>
                                  <w:b/>
                                  <w:color w:val="3D4EA2"/>
                                  <w:sz w:val="11"/>
                                </w:rPr>
                                <w:t>Lidar Radar Cameras</w:t>
                              </w:r>
                            </w:p>
                          </w:txbxContent>
                        </wps:txbx>
                        <wps:bodyPr rot="0" vert="horz" wrap="square" lIns="0" tIns="0" rIns="0" bIns="0" anchor="t" anchorCtr="0" upright="1">
                          <a:noAutofit/>
                        </wps:bodyPr>
                      </wps:wsp>
                    </wpg:wgp>
                  </a:graphicData>
                </a:graphic>
              </wp:inline>
            </w:drawing>
          </mc:Choice>
          <mc:Fallback>
            <w:pict>
              <v:group w14:anchorId="3183FE7C" id="Group 296" o:spid="_x0000_s1026" style="width:384pt;height:228.7pt;mso-position-horizontal-relative:char;mso-position-vertical-relative:line" coordsize="8525,5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">
                <v:shape id="Freeform 297" o:spid="_x0000_s1027" style="position:absolute;width:4263;height:4802;visibility:visible;mso-wrap-style:square;v-text-anchor:top" coordsize="4263,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" path="m,l,4802,4262,3377,4252,1179,,xe" fillcolor="#d4deed" stroked="f">
                  <v:path arrowok="t" o:connecttype="custom" o:connectlocs="0,0;0,4802;4262,3377;4252,1179;0,0" o:connectangles="0,0,0,0,0"/>
                </v:shape>
                <v:shape id="Freeform 298" o:spid="_x0000_s1028" style="position:absolute;left:4262;width:4263;height:4802;visibility:visible;mso-wrap-style:square;v-text-anchor:top" coordsize="4263,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" path="m4262,l10,1179,,3377,4262,4802,4262,xe" fillcolor="#d5ede8" stroked="f">
                  <v:path arrowok="t" o:connecttype="custom" o:connectlocs="4262,0;10,1179;0,3377;4262,4802;4262,0" o:connectangles="0,0,0,0,0"/>
                </v:shape>
                <v:shape id="Freeform 299" o:spid="_x0000_s1029" style="position:absolute;left:347;top:3547;width:839;height:839;visibility:visible;mso-wrap-style:square;v-text-anchor:top" coordsize="83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" path="m419,l343,7,273,27,207,58,149,99,98,149,57,208,26,273,6,344,,420r6,75l26,566r31,65l98,690r51,50l207,782r66,31l343,832r76,7l494,832r71,-19l630,782r59,-42l739,690r42,-59l812,566r19,-71l838,420r-7,-76l812,273,781,208,739,149,689,99,630,58,565,27,494,7,419,xe" stroked="f">
                  <v:path arrowok="t" o:connecttype="custom" o:connectlocs="419,3547;343,3554;273,3574;207,3605;149,3646;98,3696;57,3755;26,3820;6,3891;0,3967;6,4042;26,4113;57,4178;98,4237;149,4287;207,4329;273,4360;343,4379;419,4386;494,4379;565,4360;630,4329;689,4287;739,4237;781,4178;812,4113;831,4042;838,3967;831,3891;812,3820;781,3755;739,3696;689,3646;630,3605;565,3574;494,3554;419,3547" o:connectangles="0,0,0,0,0,0,0,0,0,0,0,0,0,0,0,0,0,0,0,0,0,0,0,0,0,0,0,0,0,0,0,0,0,0,0,0,0"/>
                </v:shape>
                <v:shape id="Freeform 300" o:spid="_x0000_s1030" style="position:absolute;left:347;top:3547;width:839;height:839;visibility:visible;mso-wrap-style:square;v-text-anchor:top" coordsize="83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" path="m419,839r75,-7l565,813r65,-31l689,740r50,-50l781,631r31,-65l831,495r7,-75l831,344,812,273,781,208,739,149,689,99,630,58,565,27,494,7,419,,343,7,273,27,207,58,149,99,98,149,57,208,26,273,6,344,,420r6,75l26,566r31,65l98,690r51,50l207,782r66,31l343,832r76,7xe" filled="f" strokecolor="#3d4ea2" strokeweight=".7pt">
                  <v:path arrowok="t" o:connecttype="custom" o:connectlocs="419,4386;494,4379;565,4360;630,4329;689,4287;739,4237;781,4178;812,4113;831,4042;838,3967;831,3891;812,3820;781,3755;739,3696;689,3646;630,3605;565,3574;494,3554;419,3547;343,3554;273,3574;207,3605;149,3646;98,3696;57,3755;26,3820;6,3891;0,3967;6,4042;26,4113;57,4178;98,4237;149,4287;207,4329;273,4360;343,4379;419,4386" o:connectangles="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1" o:spid="_x0000_s1031" type="#_x0000_t75" style="position:absolute;left:409;top:3661;width:715;height: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">
                  <v:imagedata r:id="rId20" o:title=""/>
                </v:shape>
                <v:shape id="AutoShape 302" o:spid="_x0000_s1032" style="position:absolute;left:1704;top:2108;width:6699;height:2962;visibility:visible;mso-wrap-style:square;v-text-anchor:top" coordsize="6699,2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" path="m1134,2542l,2542r,420l1134,2962r,-420xm6072,2542r-1134,l4938,2962r1134,l6072,2542xm6699,l6018,r,454l6699,454,6699,xe" fillcolor="#00b7a2" stroked="f">
                  <v:path arrowok="t" o:connecttype="custom" o:connectlocs="1134,4650;0,4650;0,5070;1134,5070;1134,4650;6072,4650;4938,4650;4938,5070;6072,5070;6072,4650;6699,2108;6018,2108;6018,2562;6699,2562;6699,2108" o:connectangles="0,0,0,0,0,0,0,0,0,0,0,0,0,0,0"/>
                </v:shape>
                <v:rect id="Rectangle 303" o:spid="_x0000_s1033" style="position:absolute;left:179;top:1347;width:89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" fillcolor="#3d4ea2" stroked="f"/>
                <v:shape id="AutoShape 304" o:spid="_x0000_s1034" style="position:absolute;left:264;top:1670;width:729;height:1180;visibility:visible;mso-wrap-style:square;v-text-anchor:top" coordsize="729,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" path="m729,930l,930r,249l729,1179r,-249xm729,620l,620,,869r729,l729,620xm729,310l,310,,559r729,l729,310xm729,l,,,249r729,l729,xe" stroked="f">
                  <v:path arrowok="t" o:connecttype="custom" o:connectlocs="729,2601;0,2601;0,2850;729,2850;729,2601;729,2291;0,2291;0,2540;729,2540;729,2291;729,1981;0,1981;0,2230;729,2230;729,1981;729,1671;0,1671;0,1920;729,1920;729,1671" o:connectangles="0,0,0,0,0,0,0,0,0,0,0,0,0,0,0,0,0,0,0,0"/>
                </v:shape>
                <v:rect id="Rectangle 305" o:spid="_x0000_s1035" style="position:absolute;left:6554;top:1347;width:87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" fillcolor="#00b7a2" stroked="f"/>
                <v:shape id="AutoShape 306" o:spid="_x0000_s1036" style="position:absolute;left:6610;top:1670;width:737;height:1180;visibility:visible;mso-wrap-style:square;v-text-anchor:top" coordsize="737,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" path="m737,930l,930r,249l737,1179r,-249xm737,620l,620,,869r737,l737,620xm737,310l,310,,559r737,l737,310xm737,l,,,249r737,l737,xe" stroked="f">
                  <v:path arrowok="t" o:connecttype="custom" o:connectlocs="737,2601;0,2601;0,2850;737,2850;737,2601;737,2291;0,2291;0,2540;737,2540;737,2291;737,1981;0,1981;0,2230;737,2230;737,1981;737,1671;0,1671;0,1920;737,1920;737,1671" o:connectangles="0,0,0,0,0,0,0,0,0,0,0,0,0,0,0,0,0,0,0,0"/>
                </v:shape>
                <v:shape id="Freeform 307" o:spid="_x0000_s1037" style="position:absolute;left:2311;top:4236;width:5192;height:349;visibility:visible;mso-wrap-style:square;v-text-anchor:top" coordsize="519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" path="m,348l,,5192,e" filled="f" strokecolor="#00b7a2" strokeweight=".19086mm">
                  <v:path arrowok="t" o:connecttype="custom" o:connectlocs="0,4584;0,4236;5192,4236" o:connectangles="0,0,0"/>
                </v:shape>
                <v:shape id="Freeform 308" o:spid="_x0000_s1038" style="position:absolute;left:2246;top:4513;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" path="m130,l65,70,,e" filled="f" strokecolor="#00b7a2" strokeweight=".19086mm">
                  <v:path arrowok="t" o:connecttype="custom" o:connectlocs="130,4514;65,4584;0,4514" o:connectangles="0,0,0"/>
                </v:shape>
                <v:rect id="Rectangle 309" o:spid="_x0000_s1039" style="position:absolute;left:5407;top:4650;width:113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" fillcolor="#00b7a2" stroked="f"/>
                <v:line id="Line 310" o:spid="_x0000_s1040" style="position:absolute;visibility:visible;mso-wrap-style:square" from="5975,4574" to="5975,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" strokecolor="#00b7a2" strokeweight=".19086mm"/>
                <v:shape id="Freeform 311" o:spid="_x0000_s1041" style="position:absolute;left:5909;top:4503;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" path="m131,l65,70,,e" filled="f" strokecolor="#00b7a2" strokeweight=".19086mm">
                  <v:path arrowok="t" o:connecttype="custom" o:connectlocs="131,4504;65,4574;0,4504" o:connectangles="0,0,0"/>
                </v:shape>
                <v:line id="Line 312" o:spid="_x0000_s1042" style="position:absolute;visibility:visible;mso-wrap-style:square" from="7176,4574" to="7176,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" strokecolor="#00b7a2" strokeweight=".19086mm"/>
                <v:shape id="Freeform 313" o:spid="_x0000_s1043" style="position:absolute;left:7110;top:4503;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" path="m130,l65,70,,e" filled="f" strokecolor="#00b7a2" strokeweight=".19086mm">
                  <v:path arrowok="t" o:connecttype="custom" o:connectlocs="130,4504;65,4574;0,4504" o:connectangles="0,0,0"/>
                </v:shape>
                <v:rect id="Rectangle 314" o:spid="_x0000_s1044" style="position:absolute;left:4173;top:4650;width:113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" fillcolor="#00b7a2" stroked="f"/>
                <v:line id="Line 315" o:spid="_x0000_s1045" style="position:absolute;visibility:visible;mso-wrap-style:square" from="4740,4574" to="4740,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" strokecolor="#00b7a2" strokeweight=".19086mm"/>
                <v:shape id="Freeform 316" o:spid="_x0000_s1046" style="position:absolute;left:4674;top:4503;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" path="m130,l65,70,,e" filled="f" strokecolor="#00b7a2" strokeweight=".19086mm">
                  <v:path arrowok="t" o:connecttype="custom" o:connectlocs="130,4504;65,4574;0,4504" o:connectangles="0,0,0"/>
                </v:shape>
                <v:rect id="Rectangle 317" o:spid="_x0000_s1047" style="position:absolute;left:2938;top:4650;width:113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" fillcolor="#00b7a2" stroked="f"/>
                <v:line id="Line 318" o:spid="_x0000_s1048" style="position:absolute;visibility:visible;mso-wrap-style:square" from="3506,4574" to="3506,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" strokecolor="#00b7a2" strokeweight=".19086mm"/>
                <v:shape id="Freeform 319" o:spid="_x0000_s1049" style="position:absolute;left:3440;top:4503;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" path="m131,l66,70,,e" filled="f" strokecolor="#00b7a2" strokeweight=".19086mm">
                  <v:path arrowok="t" o:connecttype="custom" o:connectlocs="131,4504;66,4574;0,4504" o:connectangles="0,0,0"/>
                </v:shape>
                <v:line id="Line 320" o:spid="_x0000_s1050" style="position:absolute;visibility:visible;mso-wrap-style:square" from="7680,2347" to="7680,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" strokecolor="#00b7a2" strokeweight=".19086mm"/>
                <v:shape id="Freeform 321" o:spid="_x0000_s1051" style="position:absolute;left:7609;top:2281;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" path="m,l71,66,,131e" filled="f" strokecolor="#00b7a2" strokeweight=".19086mm">
                  <v:path arrowok="t" o:connecttype="custom" o:connectlocs="0,2281;71,2347;0,2412" o:connectangles="0,0,0"/>
                </v:shape>
                <v:line id="Line 322" o:spid="_x0000_s1052" style="position:absolute;visibility:visible;mso-wrap-style:square" from="6509,2347" to="6509,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" strokecolor="#92278f" strokeweight=".19086mm"/>
                <v:shape id="Freeform 323" o:spid="_x0000_s1053" style="position:absolute;left:6439;top:2281;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" path="m,l70,66,,131e" filled="f" strokecolor="#92278f" strokeweight=".19086mm">
                  <v:path arrowok="t" o:connecttype="custom" o:connectlocs="0,2281;70,2347;0,2412" o:connectangles="0,0,0"/>
                </v:shape>
                <v:shape id="Freeform 324" o:spid="_x0000_s1054" style="position:absolute;left:6298;top:2515;width:1835;height:647;visibility:visible;mso-wrap-style:square;v-text-anchor:top" coordsize="183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" path="m,646r1834,l1834,e" filled="f" strokecolor="#00b7a2" strokeweight=".19086mm">
                  <v:path arrowok="t" o:connecttype="custom" o:connectlocs="0,3162;1834,3162;1834,2516" o:connectangles="0,0,0"/>
                </v:shape>
                <v:shape id="Freeform 325" o:spid="_x0000_s1055" style="position:absolute;left:6298;top:3096;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" path="m70,l,65r70,66e" filled="f" strokecolor="#00b7a2" strokeweight=".19086mm">
                  <v:path arrowok="t" o:connecttype="custom" o:connectlocs="70,3097;0,3162;70,3228" o:connectangles="0,0,0"/>
                </v:shape>
                <v:rect id="Rectangle 326" o:spid="_x0000_s1056" style="position:absolute;left:2784;top:1177;width:348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" fillcolor="#ede3f0" stroked="f"/>
                <v:rect id="Rectangle 327" o:spid="_x0000_s1057" style="position:absolute;left:5241;top:1342;width:908;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" fillcolor="#d3b6d7" stroked="f"/>
                <v:shape id="AutoShape 328" o:spid="_x0000_s1058" style="position:absolute;left:5298;top:1792;width:794;height:1092;visibility:visible;mso-wrap-style:square;v-text-anchor:top" coordsize="794,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" path="m794,762l,762r,329l794,1091r,-329xm794,383l,383,,712r794,l794,383xm794,l,,,332r794,l794,xe" stroked="f">
                  <v:path arrowok="t" o:connecttype="custom" o:connectlocs="794,2555;0,2555;0,2884;794,2884;794,2555;794,2176;0,2176;0,2505;794,2505;794,2176;794,1793;0,1793;0,2125;794,2125;794,1793" o:connectangles="0,0,0,0,0,0,0,0,0,0,0,0,0,0,0"/>
                </v:shape>
                <v:line id="Line 329" o:spid="_x0000_s1059" style="position:absolute;visibility:visible;mso-wrap-style:square" from="5215,2347" to="5215,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" strokecolor="#92278f" strokeweight=".19086mm"/>
                <v:shape id="Freeform 330" o:spid="_x0000_s1060" style="position:absolute;left:5145;top:2281;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" path="m,l70,66,,131e" filled="f" strokecolor="#92278f" strokeweight=".19086mm">
                  <v:path arrowok="t" o:connecttype="custom" o:connectlocs="0,2281;70,2347;0,2412" o:connectangles="0,0,0"/>
                </v:shape>
                <v:shape id="Freeform 331" o:spid="_x0000_s1061" style="position:absolute;left:5004;top:2281;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" path="m70,131l,66,70,e" filled="f" strokecolor="#92278f" strokeweight=".19086mm">
                  <v:path arrowok="t" o:connecttype="custom" o:connectlocs="70,2412;0,2347;70,2281" o:connectangles="0,0,0"/>
                </v:shape>
                <v:line id="Line 332" o:spid="_x0000_s1062" style="position:absolute;visibility:visible;mso-wrap-style:square" from="4045,2347" to="4045,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" strokecolor="#92278f" strokeweight=".19086mm"/>
                <v:shape id="Freeform 333" o:spid="_x0000_s1063" style="position:absolute;left:3974;top:2281;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" path="m,l71,66,,131e" filled="f" strokecolor="#92278f" strokeweight=".19086mm">
                  <v:path arrowok="t" o:connecttype="custom" o:connectlocs="0,2281;71,2347;0,2412" o:connectangles="0,0,0"/>
                </v:shape>
                <v:shape id="Freeform 334" o:spid="_x0000_s1064" style="position:absolute;left:3833;top:2281;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" path="m70,131l,66,70,e" filled="f" strokecolor="#92278f" strokeweight=".19086mm">
                  <v:path arrowok="t" o:connecttype="custom" o:connectlocs="70,2412;0,2347;70,2281" o:connectangles="0,0,0"/>
                </v:shape>
                <v:shape id="Freeform 335" o:spid="_x0000_s1065" style="position:absolute;left:4105;top:232;width:839;height:839;visibility:visible;mso-wrap-style:square;v-text-anchor:top" coordsize="83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" path="m420,l344,7,273,26,208,57,150,98,99,149,58,207,27,273,7,344,,419r7,75l27,565r31,66l99,689r51,51l208,781r65,31l344,831r76,7l495,831r71,-19l631,781r59,-41l740,689r42,-58l813,565r19,-71l839,419r-7,-75l813,273,782,207,740,149,690,98,631,57,566,26,495,7,420,xe" stroked="f">
                  <v:path arrowok="t" o:connecttype="custom" o:connectlocs="420,233;344,240;273,259;208,290;150,331;99,382;58,440;27,506;7,577;0,652;7,727;27,798;58,864;99,922;150,973;208,1014;273,1045;344,1064;420,1071;495,1064;566,1045;631,1014;690,973;740,922;782,864;813,798;832,727;839,652;832,577;813,506;782,440;740,382;690,331;631,290;566,259;495,240;420,233" o:connectangles="0,0,0,0,0,0,0,0,0,0,0,0,0,0,0,0,0,0,0,0,0,0,0,0,0,0,0,0,0,0,0,0,0,0,0,0,0"/>
                </v:shape>
                <v:shape id="Freeform 336" o:spid="_x0000_s1066" style="position:absolute;left:4105;top:232;width:839;height:839;visibility:visible;mso-wrap-style:square;v-text-anchor:top" coordsize="83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" path="m420,838r75,-7l566,812r65,-31l690,740r50,-51l782,631r31,-66l832,494r7,-75l832,344,813,273,782,207,740,149,690,98,631,57,566,26,495,7,420,,344,7,273,26,208,57,150,98,99,149,58,207,27,273,7,344,,419r7,75l27,565r31,66l99,689r51,51l208,781r65,31l344,831r76,7xe" filled="f" strokecolor="#92278f" strokeweight=".7pt">
                  <v:path arrowok="t" o:connecttype="custom" o:connectlocs="420,1071;495,1064;566,1045;631,1014;690,973;740,922;782,864;813,798;832,727;839,652;832,577;813,506;782,440;740,382;690,331;631,290;566,259;495,240;420,233;344,240;273,259;208,290;150,331;99,382;58,440;27,506;7,577;0,652;7,727;27,798;58,864;99,922;150,973;208,1014;273,1045;344,1064;420,1071" o:connectangles="0,0,0,0,0,0,0,0,0,0,0,0,0,0,0,0,0,0,0,0,0,0,0,0,0,0,0,0,0,0,0,0,0,0,0,0,0"/>
                </v:shape>
                <v:shape id="Picture 337" o:spid="_x0000_s1067" type="#_x0000_t75" style="position:absolute;left:4374;top:475;width:132;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">
                  <v:imagedata r:id="rId21" o:title=""/>
                </v:shape>
                <v:shape id="Picture 338" o:spid="_x0000_s1068" type="#_x0000_t75" style="position:absolute;left:4252;top:410;width:544;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">
                  <v:imagedata r:id="rId22" o:title=""/>
                </v:shape>
                <v:line id="Line 339" o:spid="_x0000_s1069" style="position:absolute;visibility:visible;mso-wrap-style:square" from="4525,1871" to="4525,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" strokecolor="#92278f" strokeweight=".19086mm"/>
                <v:shape id="Freeform 340" o:spid="_x0000_s1070" style="position:absolute;left:4459;top:1871;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" path="m,70l66,r65,70e" filled="f" strokecolor="#92278f" strokeweight=".19086mm">
                  <v:path arrowok="t" o:connecttype="custom" o:connectlocs="0,1941;66,1871;131,1941" o:connectangles="0,0,0"/>
                </v:shape>
                <v:shape id="Freeform 341" o:spid="_x0000_s1071" style="position:absolute;left:4459;top:2011;width:131;height:71;visibility:visible;mso-wrap-style:square;v-text-anchor:top" coordsize="1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" path="m131,l66,70,,e" filled="f" strokecolor="#92278f" strokeweight=".19086mm">
                  <v:path arrowok="t" o:connecttype="custom" o:connectlocs="131,2012;66,2082;0,2012" o:connectangles="0,0,0"/>
                </v:shape>
                <v:line id="Line 342" o:spid="_x0000_s1072" style="position:absolute;visibility:visible;mso-wrap-style:square" from="2759,2351" to="2759,2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" strokecolor="#3d4ea2" strokeweight=".19086mm"/>
                <v:shape id="Freeform 343" o:spid="_x0000_s1073" style="position:absolute;left:2688;top:2286;width:71;height:131;visibility:visible;mso-wrap-style:square;v-text-anchor:top" coordsize="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" path="m,l70,65,,131e" filled="f" strokecolor="#3d4ea2" strokeweight=".19086mm">
                  <v:path arrowok="t" o:connecttype="custom" o:connectlocs="0,2286;70,2351;0,2417" o:connectangles="0,0,0"/>
                </v:shape>
                <v:line id="Line 344" o:spid="_x0000_s1074" style="position:absolute;visibility:visible;mso-wrap-style:square" from="2583,1349" to="2583,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" strokecolor="#3d4ea2" strokeweight=".19086mm"/>
                <v:line id="Line 345" o:spid="_x0000_s1075" style="position:absolute;visibility:visible;mso-wrap-style:square" from="2583,1712" to="2583,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" strokecolor="#3d4ea2" strokeweight=".19086mm"/>
                <v:line id="Line 346" o:spid="_x0000_s1076" style="position:absolute;visibility:visible;mso-wrap-style:square" from="2583,2032" to="2583,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" strokecolor="#3d4ea2" strokeweight=".19086mm"/>
                <v:line id="Line 347" o:spid="_x0000_s1077" style="position:absolute;visibility:visible;mso-wrap-style:square" from="2583,2671" to="2583,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" strokecolor="#3d4ea2" strokeweight=".19086mm"/>
                <v:line id="Line 348" o:spid="_x0000_s1078" style="position:absolute;visibility:visible;mso-wrap-style:square" from="2583,2991" to="2583,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" strokecolor="#3d4ea2" strokeweight=".19086mm"/>
                <v:line id="Line 349" o:spid="_x0000_s1079" style="position:absolute;visibility:visible;mso-wrap-style:square" from="2583,3311" to="2583,3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" strokecolor="#3d4ea2" strokeweight=".19086mm"/>
                <v:line id="Line 350" o:spid="_x0000_s1080" style="position:absolute;visibility:visible;mso-wrap-style:square" from="2577,1348" to="2577,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" strokecolor="#3d4ea2" strokeweight=".19086mm"/>
                <v:shape id="Freeform 351" o:spid="_x0000_s1081" style="position:absolute;left:7388;top:3547;width:839;height:839;visibility:visible;mso-wrap-style:square;v-text-anchor:top" coordsize="83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" path="m419,l344,7,273,27,208,58,149,99,99,149,57,208,26,273,7,344,,420r7,75l26,566r31,65l99,690r50,50l208,782r65,31l344,832r75,7l495,832r71,-19l631,782r58,-42l740,690r41,-59l812,566r20,-71l839,420r-7,-76l812,273,781,208,740,149,689,99,631,58,566,27,495,7,419,xe" stroked="f">
                  <v:path arrowok="t" o:connecttype="custom" o:connectlocs="419,3547;344,3554;273,3574;208,3605;149,3646;99,3696;57,3755;26,3820;7,3891;0,3967;7,4042;26,4113;57,4178;99,4237;149,4287;208,4329;273,4360;344,4379;419,4386;495,4379;566,4360;631,4329;689,4287;740,4237;781,4178;812,4113;832,4042;839,3967;832,3891;812,3820;781,3755;740,3696;689,3646;631,3605;566,3574;495,3554;419,3547" o:connectangles="0,0,0,0,0,0,0,0,0,0,0,0,0,0,0,0,0,0,0,0,0,0,0,0,0,0,0,0,0,0,0,0,0,0,0,0,0"/>
                </v:shape>
                <v:shape id="Freeform 352" o:spid="_x0000_s1082" style="position:absolute;left:7388;top:3547;width:839;height:839;visibility:visible;mso-wrap-style:square;v-text-anchor:top" coordsize="83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" path="m419,839r76,-7l566,813r65,-31l689,740r51,-50l781,631r31,-65l832,495r7,-75l832,344,812,273,781,208,740,149,689,99,631,58,566,27,495,7,419,,344,7,273,27,208,58,149,99,99,149,57,208,26,273,7,344,,420r7,75l26,566r31,65l99,690r50,50l208,782r65,31l344,832r75,7xe" filled="f" strokecolor="#00b7a2" strokeweight=".7pt">
                  <v:path arrowok="t" o:connecttype="custom" o:connectlocs="419,4386;495,4379;566,4360;631,4329;689,4287;740,4237;781,4178;812,4113;832,4042;839,3967;832,3891;812,3820;781,3755;740,3696;689,3646;631,3605;566,3574;495,3554;419,3547;344,3554;273,3574;208,3605;149,3646;99,3696;57,3755;26,3820;7,3891;0,3967;7,4042;26,4113;57,4178;99,4237;149,4287;208,4329;273,4360;344,4379;419,4386" o:connectangles="0,0,0,0,0,0,0,0,0,0,0,0,0,0,0,0,0,0,0,0,0,0,0,0,0,0,0,0,0,0,0,0,0,0,0,0,0"/>
                </v:shape>
                <v:shape id="Picture 353" o:spid="_x0000_s1083" type="#_x0000_t75" style="position:absolute;left:7506;top:3628;width:659;height: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">
                  <v:imagedata r:id="rId23" o:title=""/>
                </v:shape>
                <v:shapetype id="_x0000_t202" coordsize="21600,21600" o:spt="202" path="m,l,21600r21600,l21600,xe">
                  <v:stroke joinstyle="miter"/>
                  <v:path gradientshapeok="t" o:connecttype="rect"/>
                </v:shapetype>
                <v:shape id="Text Box 354" o:spid="_x0000_s1084" type="#_x0000_t202" style="position:absolute;left:4304;top:18;width:465;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C9rxQAAANwAAAAPAAAAZHJzL2Rvd25yZXYueG1sRI9Ba8JA&#10;FITvBf/D8oTe6sZWRF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AxeC9rxQAAANwAAAAP&#10;AAAAAAAAAAAAAAAAAAcCAABkcnMvZG93bnJldi54bWxQSwUGAAAAAAMAAwC3AAAA+QIAAAAA&#10;" filled="f" stroked="f">
                  <v:textbox inset="0,0,0,0">
                    <w:txbxContent>
                      <w:p w14:paraId="29F90297" w14:textId="77777777" w:rsidR="007D4D62" w:rsidRDefault="007D4D62" w:rsidP="007D4D62">
                        <w:pPr>
                          <w:rPr>
                            <w:rFonts w:ascii="OpenSans-Semibold"/>
                            <w:b/>
                            <w:sz w:val="14"/>
                          </w:rPr>
                        </w:pPr>
                        <w:r>
                          <w:rPr>
                            <w:rFonts w:ascii="OpenSans-Semibold"/>
                            <w:b/>
                            <w:color w:val="92278F"/>
                            <w:sz w:val="14"/>
                          </w:rPr>
                          <w:t>THINK</w:t>
                        </w:r>
                      </w:p>
                    </w:txbxContent>
                  </v:textbox>
                </v:shape>
                <v:shape id="Text Box 355" o:spid="_x0000_s1085" type="#_x0000_t202" style="position:absolute;left:167;top:585;width:743;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" filled="f" stroked="f">
                  <v:textbox inset="0,0,0,0">
                    <w:txbxContent>
                      <w:p w14:paraId="50E528A1" w14:textId="77777777" w:rsidR="007D4D62" w:rsidRDefault="007D4D62" w:rsidP="007D4D62">
                        <w:pPr>
                          <w:spacing w:before="2" w:line="235" w:lineRule="auto"/>
                          <w:rPr>
                            <w:rFonts w:ascii="OpenSans-Semibold"/>
                            <w:b/>
                            <w:sz w:val="12"/>
                          </w:rPr>
                        </w:pPr>
                        <w:r>
                          <w:rPr>
                            <w:rFonts w:ascii="OpenSans-Semibold"/>
                            <w:b/>
                            <w:color w:val="3D4EA2"/>
                            <w:sz w:val="12"/>
                          </w:rPr>
                          <w:t>Surrounding information</w:t>
                        </w:r>
                      </w:p>
                    </w:txbxContent>
                  </v:textbox>
                </v:shape>
                <v:shape id="Text Box 356" o:spid="_x0000_s1086" type="#_x0000_t202" style="position:absolute;left:6649;top:1424;width:70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" filled="f" stroked="f">
                  <v:textbox inset="0,0,0,0">
                    <w:txbxContent>
                      <w:p w14:paraId="02549729" w14:textId="77777777" w:rsidR="007D4D62" w:rsidRDefault="007D4D62" w:rsidP="007D4D62">
                        <w:pPr>
                          <w:ind w:right="18"/>
                          <w:jc w:val="center"/>
                          <w:rPr>
                            <w:rFonts w:ascii="OpenSans-Semibold"/>
                            <w:b/>
                            <w:sz w:val="12"/>
                          </w:rPr>
                        </w:pPr>
                        <w:r>
                          <w:rPr>
                            <w:rFonts w:ascii="OpenSans-Semibold"/>
                            <w:b/>
                            <w:color w:val="FFFFFF"/>
                            <w:sz w:val="12"/>
                          </w:rPr>
                          <w:t>ACTUATION</w:t>
                        </w:r>
                      </w:p>
                      <w:p w14:paraId="0237BE3D" w14:textId="77777777" w:rsidR="007D4D62" w:rsidRDefault="007D4D62" w:rsidP="007D4D62">
                        <w:pPr>
                          <w:spacing w:before="1" w:line="310" w:lineRule="exact"/>
                          <w:ind w:right="48"/>
                          <w:jc w:val="center"/>
                          <w:rPr>
                            <w:rFonts w:ascii="OpenSans-Semibold"/>
                            <w:b/>
                            <w:sz w:val="11"/>
                          </w:rPr>
                        </w:pPr>
                        <w:r>
                          <w:rPr>
                            <w:rFonts w:ascii="OpenSans-Semibold"/>
                            <w:b/>
                            <w:color w:val="00B7A2"/>
                            <w:w w:val="95"/>
                            <w:sz w:val="11"/>
                          </w:rPr>
                          <w:t xml:space="preserve">Steering </w:t>
                        </w:r>
                        <w:r>
                          <w:rPr>
                            <w:rFonts w:ascii="OpenSans-Semibold"/>
                            <w:b/>
                            <w:color w:val="00B7A2"/>
                            <w:sz w:val="11"/>
                          </w:rPr>
                          <w:t>Brakes Engine</w:t>
                        </w:r>
                      </w:p>
                    </w:txbxContent>
                  </v:textbox>
                </v:shape>
                <v:shape id="Text Box 357" o:spid="_x0000_s1087" type="#_x0000_t202" style="position:absolute;left:7829;top:2179;width:489;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" filled="f" stroked="f">
                  <v:textbox inset="0,0,0,0">
                    <w:txbxContent>
                      <w:p w14:paraId="2F89E26F" w14:textId="77777777" w:rsidR="007D4D62" w:rsidRDefault="007D4D62" w:rsidP="007D4D62">
                        <w:pPr>
                          <w:spacing w:before="5" w:line="247" w:lineRule="auto"/>
                          <w:ind w:left="20" w:right="11" w:hanging="21"/>
                          <w:rPr>
                            <w:rFonts w:ascii="OpenSans-Semibold"/>
                            <w:b/>
                            <w:sz w:val="11"/>
                          </w:rPr>
                        </w:pPr>
                        <w:r>
                          <w:rPr>
                            <w:rFonts w:ascii="OpenSans-Semibold"/>
                            <w:b/>
                            <w:color w:val="FFFFFF"/>
                            <w:w w:val="105"/>
                            <w:sz w:val="11"/>
                          </w:rPr>
                          <w:t>VEHICLE STATUS</w:t>
                        </w:r>
                      </w:p>
                    </w:txbxContent>
                  </v:textbox>
                </v:shape>
                <v:shape id="Text Box 358" o:spid="_x0000_s1088" type="#_x0000_t202" style="position:absolute;left:6756;top:2649;width:467;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lo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BOQyloxQAAANwAAAAP&#10;AAAAAAAAAAAAAAAAAAcCAABkcnMvZG93bnJldi54bWxQSwUGAAAAAAMAAwC3AAAA+QIAAAAA&#10;" filled="f" stroked="f">
                  <v:textbox inset="0,0,0,0">
                    <w:txbxContent>
                      <w:p w14:paraId="57C0969B" w14:textId="77777777" w:rsidR="007D4D62" w:rsidRDefault="007D4D62" w:rsidP="007D4D62">
                        <w:pPr>
                          <w:rPr>
                            <w:rFonts w:ascii="OpenSans-Semibold"/>
                            <w:b/>
                            <w:sz w:val="11"/>
                          </w:rPr>
                        </w:pPr>
                        <w:r>
                          <w:rPr>
                            <w:rFonts w:ascii="OpenSans-Semibold"/>
                            <w:b/>
                            <w:color w:val="00B7A2"/>
                            <w:sz w:val="11"/>
                          </w:rPr>
                          <w:t>Gearbox</w:t>
                        </w:r>
                      </w:p>
                    </w:txbxContent>
                  </v:textbox>
                </v:shape>
                <v:shape id="Text Box 359" o:spid="_x0000_s1089" type="#_x0000_t202" style="position:absolute;left:549;top:3332;width:455;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" filled="f" stroked="f">
                  <v:textbox inset="0,0,0,0">
                    <w:txbxContent>
                      <w:p w14:paraId="125EAC27" w14:textId="77777777" w:rsidR="007D4D62" w:rsidRDefault="007D4D62" w:rsidP="007D4D62">
                        <w:pPr>
                          <w:rPr>
                            <w:rFonts w:ascii="OpenSans-Semibold"/>
                            <w:b/>
                            <w:sz w:val="14"/>
                          </w:rPr>
                        </w:pPr>
                        <w:r>
                          <w:rPr>
                            <w:rFonts w:ascii="OpenSans-Semibold"/>
                            <w:b/>
                            <w:color w:val="3D4EA2"/>
                            <w:sz w:val="14"/>
                          </w:rPr>
                          <w:t>SENSE</w:t>
                        </w:r>
                      </w:p>
                    </w:txbxContent>
                  </v:textbox>
                </v:shape>
                <v:shape id="Text Box 360" o:spid="_x0000_s1090" type="#_x0000_t202" style="position:absolute;left:7672;top:3332;width:291;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" filled="f" stroked="f">
                  <v:textbox inset="0,0,0,0">
                    <w:txbxContent>
                      <w:p w14:paraId="54FF0099" w14:textId="77777777" w:rsidR="007D4D62" w:rsidRDefault="007D4D62" w:rsidP="007D4D62">
                        <w:pPr>
                          <w:rPr>
                            <w:rFonts w:ascii="OpenSans-Semibold"/>
                            <w:b/>
                            <w:sz w:val="14"/>
                          </w:rPr>
                        </w:pPr>
                        <w:r>
                          <w:rPr>
                            <w:rFonts w:ascii="OpenSans-Semibold"/>
                            <w:b/>
                            <w:color w:val="00B7A2"/>
                            <w:sz w:val="14"/>
                          </w:rPr>
                          <w:t>ACT</w:t>
                        </w:r>
                      </w:p>
                    </w:txbxContent>
                  </v:textbox>
                </v:shape>
                <v:shape id="Text Box 361" o:spid="_x0000_s1091" type="#_x0000_t202" style="position:absolute;left:2324;top:4019;width:1083;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fBwwAAANwAAAAPAAAAZHJzL2Rvd25yZXYueG1sRE/Pa8Iw&#10;FL4L+x/CE3bTVGG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RHMnwcMAAADcAAAADwAA&#10;AAAAAAAAAAAAAAAHAgAAZHJzL2Rvd25yZXYueG1sUEsFBgAAAAADAAMAtwAAAPcCAAAAAA==&#10;" filled="f" stroked="f">
                  <v:textbox inset="0,0,0,0">
                    <w:txbxContent>
                      <w:p w14:paraId="55C6E2C5" w14:textId="77777777" w:rsidR="007D4D62" w:rsidRDefault="007D4D62" w:rsidP="007D4D62">
                        <w:pPr>
                          <w:rPr>
                            <w:rFonts w:ascii="OpenSans-Semibold"/>
                            <w:b/>
                            <w:sz w:val="12"/>
                          </w:rPr>
                        </w:pPr>
                        <w:r>
                          <w:rPr>
                            <w:rFonts w:ascii="OpenSans-Semibold"/>
                            <w:b/>
                            <w:color w:val="00B7A2"/>
                            <w:sz w:val="12"/>
                          </w:rPr>
                          <w:t>Actuation System</w:t>
                        </w:r>
                      </w:p>
                    </w:txbxContent>
                  </v:textbox>
                </v:shape>
                <v:shape id="Text Box 362" o:spid="_x0000_s1092" type="#_x0000_t202" style="position:absolute;left:2040;top:4697;width:48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" filled="f" stroked="f">
                  <v:textbox inset="0,0,0,0">
                    <w:txbxContent>
                      <w:p w14:paraId="49F67CB4" w14:textId="77777777" w:rsidR="007D4D62" w:rsidRDefault="007D4D62" w:rsidP="007D4D62">
                        <w:pPr>
                          <w:spacing w:before="2" w:line="235" w:lineRule="auto"/>
                          <w:ind w:right="17" w:firstLine="36"/>
                          <w:rPr>
                            <w:rFonts w:ascii="OpenSans-Semibold"/>
                            <w:b/>
                            <w:sz w:val="12"/>
                          </w:rPr>
                        </w:pPr>
                        <w:r>
                          <w:rPr>
                            <w:rFonts w:ascii="OpenSans-Semibold"/>
                            <w:b/>
                            <w:color w:val="FFFFFF"/>
                            <w:sz w:val="12"/>
                          </w:rPr>
                          <w:t>BRAKE SYSTEM</w:t>
                        </w:r>
                      </w:p>
                    </w:txbxContent>
                  </v:textbox>
                </v:shape>
                <v:shape id="Text Box 363" o:spid="_x0000_s1093" type="#_x0000_t202" style="position:absolute;left:3214;top:4697;width:60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101AD6C4" w14:textId="77777777" w:rsidR="007D4D62" w:rsidRDefault="007D4D62" w:rsidP="007D4D62">
                        <w:pPr>
                          <w:spacing w:before="2" w:line="235" w:lineRule="auto"/>
                          <w:ind w:left="59" w:hanging="60"/>
                          <w:rPr>
                            <w:rFonts w:ascii="OpenSans-Semibold"/>
                            <w:b/>
                            <w:sz w:val="12"/>
                          </w:rPr>
                        </w:pPr>
                        <w:r>
                          <w:rPr>
                            <w:rFonts w:ascii="OpenSans-Semibold"/>
                            <w:b/>
                            <w:color w:val="FFFFFF"/>
                            <w:sz w:val="12"/>
                          </w:rPr>
                          <w:t>STEERING SYSTEM</w:t>
                        </w:r>
                      </w:p>
                    </w:txbxContent>
                  </v:textbox>
                </v:shape>
                <v:shape id="Text Box 364" o:spid="_x0000_s1094" type="#_x0000_t202" style="position:absolute;left:4354;top:4697;width:79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bm2xQAAANwAAAAPAAAAZHJzL2Rvd25yZXYueG1sRI9Ba8JA&#10;FITvBf/D8oTe6sYWRV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C0obm2xQAAANwAAAAP&#10;AAAAAAAAAAAAAAAAAAcCAABkcnMvZG93bnJldi54bWxQSwUGAAAAAAMAAwC3AAAA+QIAAAAA&#10;" filled="f" stroked="f">
                  <v:textbox inset="0,0,0,0">
                    <w:txbxContent>
                      <w:p w14:paraId="70ADDAB7" w14:textId="77777777" w:rsidR="007D4D62" w:rsidRDefault="007D4D62" w:rsidP="007D4D62">
                        <w:pPr>
                          <w:spacing w:before="2" w:line="235" w:lineRule="auto"/>
                          <w:ind w:left="154" w:hanging="155"/>
                          <w:rPr>
                            <w:rFonts w:ascii="OpenSans-Semibold"/>
                            <w:b/>
                            <w:sz w:val="12"/>
                          </w:rPr>
                        </w:pPr>
                        <w:r>
                          <w:rPr>
                            <w:rFonts w:ascii="OpenSans-Semibold"/>
                            <w:b/>
                            <w:color w:val="FFFFFF"/>
                            <w:sz w:val="12"/>
                          </w:rPr>
                          <w:t>SUSPENSION SYSTEM</w:t>
                        </w:r>
                      </w:p>
                    </w:txbxContent>
                  </v:textbox>
                </v:shape>
                <v:shape id="Text Box 365" o:spid="_x0000_s1095" type="#_x0000_t202" style="position:absolute;left:5643;top:4697;width:68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HCxQAAANwAAAAPAAAAZHJzL2Rvd25yZXYueG1sRI9Ba8JA&#10;FITvBf/D8oTe6sZSRV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A7SCHCxQAAANwAAAAP&#10;AAAAAAAAAAAAAAAAAAcCAABkcnMvZG93bnJldi54bWxQSwUGAAAAAAMAAwC3AAAA+QIAAAAA&#10;" filled="f" stroked="f">
                  <v:textbox inset="0,0,0,0">
                    <w:txbxContent>
                      <w:p w14:paraId="58ACA38D" w14:textId="77777777" w:rsidR="007D4D62" w:rsidRDefault="007D4D62" w:rsidP="007D4D62">
                        <w:pPr>
                          <w:spacing w:before="2" w:line="235" w:lineRule="auto"/>
                          <w:ind w:left="99" w:hanging="100"/>
                          <w:rPr>
                            <w:rFonts w:ascii="OpenSans-Semibold"/>
                            <w:b/>
                            <w:sz w:val="12"/>
                          </w:rPr>
                        </w:pPr>
                        <w:r>
                          <w:rPr>
                            <w:rFonts w:ascii="OpenSans-Semibold"/>
                            <w:b/>
                            <w:color w:val="FFFFFF"/>
                            <w:sz w:val="12"/>
                          </w:rPr>
                          <w:t>POWERING SYSTEM</w:t>
                        </w:r>
                      </w:p>
                    </w:txbxContent>
                  </v:textbox>
                </v:shape>
                <v:shape id="Text Box 366" o:spid="_x0000_s1096" type="#_x0000_t202" style="position:absolute;left:6946;top:4697;width:54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" filled="f" stroked="f">
                  <v:textbox inset="0,0,0,0">
                    <w:txbxContent>
                      <w:p w14:paraId="720B48D6" w14:textId="77777777" w:rsidR="007D4D62" w:rsidRDefault="007D4D62" w:rsidP="007D4D62">
                        <w:pPr>
                          <w:spacing w:before="2" w:line="235" w:lineRule="auto"/>
                          <w:ind w:left="31" w:hanging="32"/>
                          <w:rPr>
                            <w:rFonts w:ascii="OpenSans-Semibold"/>
                            <w:b/>
                            <w:sz w:val="12"/>
                          </w:rPr>
                        </w:pPr>
                        <w:r>
                          <w:rPr>
                            <w:rFonts w:ascii="OpenSans-Semibold"/>
                            <w:b/>
                            <w:color w:val="FFFFFF"/>
                            <w:sz w:val="12"/>
                          </w:rPr>
                          <w:t>BATTERY SYSTEM</w:t>
                        </w:r>
                      </w:p>
                    </w:txbxContent>
                  </v:textbox>
                </v:shape>
                <v:shape id="Text Box 367" o:spid="_x0000_s1097" type="#_x0000_t202" style="position:absolute;left:1176;top:3184;width:125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" fillcolor="#aec4df" stroked="f">
                  <v:textbox inset="0,0,0,0">
                    <w:txbxContent>
                      <w:p w14:paraId="35F63A2C" w14:textId="77777777" w:rsidR="007D4D62" w:rsidRDefault="007D4D62" w:rsidP="007D4D62">
                        <w:pPr>
                          <w:spacing w:before="49"/>
                          <w:ind w:left="84"/>
                          <w:rPr>
                            <w:rFonts w:ascii="OpenSans-Semibold"/>
                            <w:b/>
                            <w:sz w:val="11"/>
                          </w:rPr>
                        </w:pPr>
                        <w:r>
                          <w:rPr>
                            <w:rFonts w:ascii="OpenSans-Semibold"/>
                            <w:b/>
                            <w:color w:val="3D4EA2"/>
                            <w:sz w:val="11"/>
                          </w:rPr>
                          <w:t>Road model and map</w:t>
                        </w:r>
                      </w:p>
                    </w:txbxContent>
                  </v:textbox>
                </v:shape>
                <v:shape id="Text Box 368" o:spid="_x0000_s1098" type="#_x0000_t202" style="position:absolute;left:1176;top:2863;width:125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" fillcolor="#aec4df" stroked="f">
                  <v:textbox inset="0,0,0,0">
                    <w:txbxContent>
                      <w:p w14:paraId="42226A59" w14:textId="77777777" w:rsidR="007D4D62" w:rsidRDefault="007D4D62" w:rsidP="007D4D62">
                        <w:pPr>
                          <w:spacing w:before="49"/>
                          <w:ind w:left="190"/>
                          <w:rPr>
                            <w:rFonts w:ascii="OpenSans-Semibold"/>
                            <w:b/>
                            <w:sz w:val="11"/>
                          </w:rPr>
                        </w:pPr>
                        <w:r>
                          <w:rPr>
                            <w:rFonts w:ascii="OpenSans-Semibold"/>
                            <w:b/>
                            <w:color w:val="3D4EA2"/>
                            <w:sz w:val="11"/>
                          </w:rPr>
                          <w:t>Navigation input</w:t>
                        </w:r>
                      </w:p>
                    </w:txbxContent>
                  </v:textbox>
                </v:shape>
                <v:shape id="Text Box 369" o:spid="_x0000_s1099" type="#_x0000_t202" style="position:absolute;left:1176;top:2542;width:125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" fillcolor="#aec4df" stroked="f">
                  <v:textbox inset="0,0,0,0">
                    <w:txbxContent>
                      <w:p w14:paraId="3D56B34C" w14:textId="77777777" w:rsidR="007D4D62" w:rsidRDefault="007D4D62" w:rsidP="007D4D62">
                        <w:pPr>
                          <w:spacing w:before="49"/>
                          <w:ind w:left="294"/>
                          <w:rPr>
                            <w:rFonts w:ascii="OpenSans-Semibold"/>
                            <w:b/>
                            <w:sz w:val="11"/>
                          </w:rPr>
                        </w:pPr>
                        <w:r>
                          <w:rPr>
                            <w:rFonts w:ascii="OpenSans-Semibold"/>
                            <w:b/>
                            <w:color w:val="3D4EA2"/>
                            <w:sz w:val="11"/>
                          </w:rPr>
                          <w:t>Vehicle state</w:t>
                        </w:r>
                      </w:p>
                    </w:txbxContent>
                  </v:textbox>
                </v:shape>
                <v:shape id="Text Box 370" o:spid="_x0000_s1100" type="#_x0000_t202" style="position:absolute;left:1176;top:2220;width:125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" fillcolor="#aec4df" stroked="f">
                  <v:textbox inset="0,0,0,0">
                    <w:txbxContent>
                      <w:p w14:paraId="422931B7" w14:textId="77777777" w:rsidR="007D4D62" w:rsidRDefault="007D4D62" w:rsidP="007D4D62">
                        <w:pPr>
                          <w:spacing w:before="49"/>
                          <w:ind w:left="199"/>
                          <w:rPr>
                            <w:rFonts w:ascii="OpenSans-Semibold"/>
                            <w:b/>
                            <w:sz w:val="11"/>
                          </w:rPr>
                        </w:pPr>
                        <w:r>
                          <w:rPr>
                            <w:rFonts w:ascii="OpenSans-Semibold"/>
                            <w:b/>
                            <w:color w:val="3D4EA2"/>
                            <w:sz w:val="11"/>
                          </w:rPr>
                          <w:t>Lidar processing</w:t>
                        </w:r>
                      </w:p>
                    </w:txbxContent>
                  </v:textbox>
                </v:shape>
                <v:shape id="Text Box 371" o:spid="_x0000_s1101" type="#_x0000_t202" style="position:absolute;left:1176;top:1899;width:125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" fillcolor="#aec4df" stroked="f">
                  <v:textbox inset="0,0,0,0">
                    <w:txbxContent>
                      <w:p w14:paraId="416521C8" w14:textId="77777777" w:rsidR="007D4D62" w:rsidRDefault="007D4D62" w:rsidP="007D4D62">
                        <w:pPr>
                          <w:spacing w:before="49"/>
                          <w:ind w:left="174"/>
                          <w:rPr>
                            <w:rFonts w:ascii="OpenSans-Semibold"/>
                            <w:b/>
                            <w:sz w:val="11"/>
                          </w:rPr>
                        </w:pPr>
                        <w:r>
                          <w:rPr>
                            <w:rFonts w:ascii="OpenSans-Semibold"/>
                            <w:b/>
                            <w:color w:val="3D4EA2"/>
                            <w:sz w:val="11"/>
                          </w:rPr>
                          <w:t>Vision processing</w:t>
                        </w:r>
                      </w:p>
                    </w:txbxContent>
                  </v:textbox>
                </v:shape>
                <v:shape id="Text Box 372" o:spid="_x0000_s1102" type="#_x0000_t202" style="position:absolute;left:1176;top:1578;width:125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" fillcolor="#aec4df" stroked="f">
                  <v:textbox inset="0,0,0,0">
                    <w:txbxContent>
                      <w:p w14:paraId="5FCDC980" w14:textId="77777777" w:rsidR="007D4D62" w:rsidRDefault="007D4D62" w:rsidP="007D4D62">
                        <w:pPr>
                          <w:spacing w:before="49"/>
                          <w:ind w:left="177"/>
                          <w:rPr>
                            <w:rFonts w:ascii="OpenSans-Semibold"/>
                            <w:b/>
                            <w:sz w:val="11"/>
                          </w:rPr>
                        </w:pPr>
                        <w:r>
                          <w:rPr>
                            <w:rFonts w:ascii="OpenSans-Semibold"/>
                            <w:b/>
                            <w:color w:val="3D4EA2"/>
                            <w:sz w:val="11"/>
                          </w:rPr>
                          <w:t>Radar processing</w:t>
                        </w:r>
                      </w:p>
                    </w:txbxContent>
                  </v:textbox>
                </v:shape>
                <v:shape id="Text Box 373" o:spid="_x0000_s1103" type="#_x0000_t202" style="position:absolute;left:4071;top:2110;width:90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" fillcolor="#a967aa" stroked="f">
                  <v:textbox inset="0,0,0,0">
                    <w:txbxContent>
                      <w:p w14:paraId="74B81727" w14:textId="77777777" w:rsidR="007D4D62" w:rsidRDefault="007D4D62" w:rsidP="007D4D62">
                        <w:pPr>
                          <w:spacing w:before="79" w:line="235" w:lineRule="auto"/>
                          <w:ind w:left="110" w:right="104" w:firstLine="54"/>
                          <w:rPr>
                            <w:rFonts w:ascii="OpenSans-Semibold"/>
                            <w:b/>
                            <w:sz w:val="12"/>
                          </w:rPr>
                        </w:pPr>
                        <w:r>
                          <w:rPr>
                            <w:rFonts w:ascii="OpenSans-Semibold"/>
                            <w:b/>
                            <w:color w:val="FFFFFF"/>
                            <w:sz w:val="12"/>
                          </w:rPr>
                          <w:t>CONTROL AUTHORITY</w:t>
                        </w:r>
                      </w:p>
                    </w:txbxContent>
                  </v:textbox>
                </v:shape>
                <v:shape id="Text Box 374" o:spid="_x0000_s1104" type="#_x0000_t202" style="position:absolute;left:5241;top:1342;width:908;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MLxQAAANwAAAAPAAAAZHJzL2Rvd25yZXYueG1sRI9Ba8JA&#10;FITvQv/D8oTedKOF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B6zXMLxQAAANwAAAAP&#10;AAAAAAAAAAAAAAAAAAcCAABkcnMvZG93bnJldi54bWxQSwUGAAAAAAMAAwC3AAAA+QIAAAAA&#10;" filled="f" stroked="f">
                  <v:textbox inset="0,0,0,0">
                    <w:txbxContent>
                      <w:p w14:paraId="555D2356" w14:textId="77777777" w:rsidR="007D4D62" w:rsidRDefault="007D4D62" w:rsidP="007D4D62">
                        <w:pPr>
                          <w:spacing w:before="95" w:line="206" w:lineRule="auto"/>
                          <w:ind w:left="148" w:right="143"/>
                          <w:jc w:val="center"/>
                          <w:rPr>
                            <w:rFonts w:ascii="OpenSans-Semibold"/>
                            <w:b/>
                            <w:sz w:val="12"/>
                          </w:rPr>
                        </w:pPr>
                        <w:r>
                          <w:rPr>
                            <w:rFonts w:ascii="OpenSans-Semibold"/>
                            <w:b/>
                            <w:color w:val="92278F"/>
                            <w:sz w:val="12"/>
                          </w:rPr>
                          <w:t xml:space="preserve">DECISION- </w:t>
                        </w:r>
                        <w:r>
                          <w:rPr>
                            <w:rFonts w:ascii="OpenSans-Semibold"/>
                            <w:b/>
                            <w:color w:val="92278F"/>
                            <w:spacing w:val="2"/>
                            <w:sz w:val="12"/>
                          </w:rPr>
                          <w:t>MAKING</w:t>
                        </w:r>
                      </w:p>
                      <w:p w14:paraId="712170EE" w14:textId="77777777" w:rsidR="007D4D62" w:rsidRDefault="007D4D62" w:rsidP="007D4D62">
                        <w:pPr>
                          <w:spacing w:before="116" w:line="208" w:lineRule="auto"/>
                          <w:ind w:left="144" w:right="143"/>
                          <w:jc w:val="center"/>
                          <w:rPr>
                            <w:rFonts w:ascii="OpenSans-Semibold"/>
                            <w:b/>
                            <w:sz w:val="11"/>
                          </w:rPr>
                        </w:pPr>
                        <w:r>
                          <w:rPr>
                            <w:rFonts w:ascii="OpenSans-Semibold"/>
                            <w:b/>
                            <w:color w:val="92278F"/>
                            <w:w w:val="95"/>
                            <w:sz w:val="11"/>
                          </w:rPr>
                          <w:t xml:space="preserve">Global path </w:t>
                        </w:r>
                        <w:r>
                          <w:rPr>
                            <w:rFonts w:ascii="OpenSans-Semibold"/>
                            <w:b/>
                            <w:color w:val="92278F"/>
                            <w:sz w:val="11"/>
                          </w:rPr>
                          <w:t>planning</w:t>
                        </w:r>
                      </w:p>
                      <w:p w14:paraId="2AF660BC" w14:textId="77777777" w:rsidR="007D4D62" w:rsidRDefault="007D4D62" w:rsidP="007D4D62">
                        <w:pPr>
                          <w:spacing w:before="120" w:line="208" w:lineRule="auto"/>
                          <w:ind w:left="144" w:right="143"/>
                          <w:jc w:val="center"/>
                          <w:rPr>
                            <w:rFonts w:ascii="OpenSans-Semibold"/>
                            <w:b/>
                            <w:sz w:val="11"/>
                          </w:rPr>
                        </w:pPr>
                        <w:r>
                          <w:rPr>
                            <w:rFonts w:ascii="OpenSans-Semibold"/>
                            <w:b/>
                            <w:color w:val="92278F"/>
                            <w:spacing w:val="-1"/>
                            <w:w w:val="95"/>
                            <w:sz w:val="11"/>
                          </w:rPr>
                          <w:t xml:space="preserve">Behaviour </w:t>
                        </w:r>
                        <w:r>
                          <w:rPr>
                            <w:rFonts w:ascii="OpenSans-Semibold"/>
                            <w:b/>
                            <w:color w:val="92278F"/>
                            <w:sz w:val="11"/>
                          </w:rPr>
                          <w:t>planning</w:t>
                        </w:r>
                      </w:p>
                      <w:p w14:paraId="48E9D2F4" w14:textId="77777777" w:rsidR="007D4D62" w:rsidRDefault="007D4D62" w:rsidP="007D4D62">
                        <w:pPr>
                          <w:spacing w:before="119" w:line="208" w:lineRule="auto"/>
                          <w:ind w:left="145" w:right="143"/>
                          <w:jc w:val="center"/>
                          <w:rPr>
                            <w:rFonts w:ascii="OpenSans-Semibold"/>
                            <w:b/>
                            <w:sz w:val="11"/>
                          </w:rPr>
                        </w:pPr>
                        <w:r>
                          <w:rPr>
                            <w:rFonts w:ascii="OpenSans-Semibold"/>
                            <w:b/>
                            <w:color w:val="92278F"/>
                            <w:sz w:val="11"/>
                          </w:rPr>
                          <w:t xml:space="preserve">Motion </w:t>
                        </w:r>
                        <w:r>
                          <w:rPr>
                            <w:rFonts w:ascii="OpenSans-Semibold"/>
                            <w:b/>
                            <w:color w:val="92278F"/>
                            <w:w w:val="95"/>
                            <w:sz w:val="11"/>
                          </w:rPr>
                          <w:t>planning</w:t>
                        </w:r>
                      </w:p>
                    </w:txbxContent>
                  </v:textbox>
                </v:shape>
                <v:shape id="Text Box 375" o:spid="_x0000_s1105" type="#_x0000_t202" style="position:absolute;left:2897;top:1342;width:908;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" fillcolor="#d3b6d7" stroked="f">
                  <v:textbox inset="0,0,0,0">
                    <w:txbxContent>
                      <w:p w14:paraId="4D4EBF7E" w14:textId="77777777" w:rsidR="007D4D62" w:rsidRDefault="007D4D62" w:rsidP="007D4D62">
                        <w:pPr>
                          <w:spacing w:before="77"/>
                          <w:ind w:left="88"/>
                          <w:rPr>
                            <w:rFonts w:ascii="OpenSans-Semibold"/>
                            <w:b/>
                            <w:sz w:val="12"/>
                          </w:rPr>
                        </w:pPr>
                        <w:r>
                          <w:rPr>
                            <w:rFonts w:ascii="OpenSans-Semibold"/>
                            <w:b/>
                            <w:color w:val="92278F"/>
                            <w:sz w:val="12"/>
                          </w:rPr>
                          <w:t>PERCEPTION</w:t>
                        </w:r>
                      </w:p>
                    </w:txbxContent>
                  </v:textbox>
                </v:shape>
                <v:shape id="Text Box 376" o:spid="_x0000_s1106" type="#_x0000_t202" style="position:absolute;left:1176;top:1183;width:125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" fillcolor="#aec4df" stroked="f">
                  <v:textbox inset="0,0,0,0">
                    <w:txbxContent>
                      <w:p w14:paraId="61153158" w14:textId="77777777" w:rsidR="007D4D62" w:rsidRDefault="007D4D62" w:rsidP="007D4D62">
                        <w:pPr>
                          <w:spacing w:before="36" w:line="208" w:lineRule="auto"/>
                          <w:ind w:left="463" w:hanging="359"/>
                          <w:rPr>
                            <w:rFonts w:ascii="OpenSans-Semibold"/>
                            <w:b/>
                            <w:sz w:val="11"/>
                          </w:rPr>
                        </w:pPr>
                        <w:r>
                          <w:rPr>
                            <w:rFonts w:ascii="OpenSans-Semibold"/>
                            <w:b/>
                            <w:color w:val="3D4EA2"/>
                            <w:sz w:val="11"/>
                          </w:rPr>
                          <w:t>V2X communication inputs</w:t>
                        </w:r>
                      </w:p>
                    </w:txbxContent>
                  </v:textbox>
                </v:shape>
                <v:shape id="Text Box 377" o:spid="_x0000_s1107" type="#_x0000_t202" style="position:absolute;left:2982;top:2110;width:737;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" stroked="f">
                  <v:textbox inset="0,0,0,0">
                    <w:txbxContent>
                      <w:p w14:paraId="0512DE61" w14:textId="77777777" w:rsidR="007D4D62" w:rsidRDefault="007D4D62" w:rsidP="007D4D62">
                        <w:pPr>
                          <w:spacing w:before="65" w:line="208" w:lineRule="auto"/>
                          <w:ind w:left="182" w:right="157" w:hanging="24"/>
                          <w:jc w:val="both"/>
                          <w:rPr>
                            <w:rFonts w:ascii="OpenSans-Semibold"/>
                            <w:b/>
                            <w:sz w:val="11"/>
                          </w:rPr>
                        </w:pPr>
                        <w:r>
                          <w:rPr>
                            <w:rFonts w:ascii="OpenSans-Semibold"/>
                            <w:b/>
                            <w:color w:val="92278F"/>
                            <w:w w:val="95"/>
                            <w:sz w:val="11"/>
                          </w:rPr>
                          <w:t xml:space="preserve">Environ- </w:t>
                        </w:r>
                        <w:r>
                          <w:rPr>
                            <w:rFonts w:ascii="OpenSans-Semibold"/>
                            <w:b/>
                            <w:color w:val="92278F"/>
                            <w:sz w:val="11"/>
                          </w:rPr>
                          <w:t>mental model</w:t>
                        </w:r>
                      </w:p>
                    </w:txbxContent>
                  </v:textbox>
                </v:shape>
                <v:shape id="Text Box 378" o:spid="_x0000_s1108" type="#_x0000_t202" style="position:absolute;left:4071;top:1333;width:90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" fillcolor="#92278f" stroked="f">
                  <v:textbox inset="0,0,0,0">
                    <w:txbxContent>
                      <w:p w14:paraId="3FE9E7CF" w14:textId="77777777" w:rsidR="007D4D62" w:rsidRDefault="007D4D62" w:rsidP="007D4D62">
                        <w:pPr>
                          <w:spacing w:before="79" w:line="235" w:lineRule="auto"/>
                          <w:ind w:left="228" w:right="104" w:firstLine="8"/>
                          <w:rPr>
                            <w:rFonts w:ascii="OpenSans-Semibold"/>
                            <w:b/>
                            <w:sz w:val="12"/>
                          </w:rPr>
                        </w:pPr>
                        <w:r>
                          <w:rPr>
                            <w:rFonts w:ascii="OpenSans-Semibold"/>
                            <w:b/>
                            <w:color w:val="FFFFFF"/>
                            <w:sz w:val="12"/>
                          </w:rPr>
                          <w:t>DRIVER STATUS</w:t>
                        </w:r>
                      </w:p>
                    </w:txbxContent>
                  </v:textbox>
                </v:shape>
                <v:shape id="Text Box 379" o:spid="_x0000_s1109" type="#_x0000_t202" style="position:absolute;left:179;top:1347;width:89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" filled="f" stroked="f">
                  <v:textbox inset="0,0,0,0">
                    <w:txbxContent>
                      <w:p w14:paraId="0B6ECF5D" w14:textId="77777777" w:rsidR="007D4D62" w:rsidRDefault="007D4D62" w:rsidP="007D4D62">
                        <w:pPr>
                          <w:spacing w:before="77"/>
                          <w:ind w:left="155" w:right="152"/>
                          <w:jc w:val="center"/>
                          <w:rPr>
                            <w:rFonts w:ascii="OpenSans-Semibold"/>
                            <w:b/>
                            <w:sz w:val="12"/>
                          </w:rPr>
                        </w:pPr>
                        <w:r>
                          <w:rPr>
                            <w:rFonts w:ascii="OpenSans-Semibold"/>
                            <w:b/>
                            <w:color w:val="FFFFFF"/>
                            <w:spacing w:val="3"/>
                            <w:sz w:val="12"/>
                          </w:rPr>
                          <w:t>SENSORS</w:t>
                        </w:r>
                      </w:p>
                      <w:p w14:paraId="3515CA20" w14:textId="77777777" w:rsidR="007D4D62" w:rsidRDefault="007D4D62" w:rsidP="007D4D62">
                        <w:pPr>
                          <w:spacing w:before="132" w:line="496" w:lineRule="auto"/>
                          <w:ind w:left="158" w:right="156"/>
                          <w:jc w:val="center"/>
                          <w:rPr>
                            <w:rFonts w:ascii="OpenSans-Semibold"/>
                            <w:b/>
                            <w:sz w:val="11"/>
                          </w:rPr>
                        </w:pPr>
                        <w:r>
                          <w:rPr>
                            <w:rFonts w:ascii="OpenSans-Semibold"/>
                            <w:b/>
                            <w:color w:val="3D4EA2"/>
                            <w:w w:val="95"/>
                            <w:sz w:val="11"/>
                          </w:rPr>
                          <w:t xml:space="preserve">Ultrasound </w:t>
                        </w:r>
                        <w:r>
                          <w:rPr>
                            <w:rFonts w:ascii="OpenSans-Semibold"/>
                            <w:b/>
                            <w:color w:val="3D4EA2"/>
                            <w:sz w:val="11"/>
                          </w:rPr>
                          <w:t>Lidar Radar Cameras</w:t>
                        </w:r>
                      </w:p>
                    </w:txbxContent>
                  </v:textbox>
                </v:shape>
                <w10:anchorlock/>
              </v:group>
            </w:pict>
          </mc:Fallback>
        </mc:AlternateContent>
      </w:r>
    </w:p>
    <w:p w14:paraId="4B6D0C77" w14:textId="2B1CC5E0" w:rsidR="007D4D62" w:rsidRDefault="007D4D62" w:rsidP="007D4D62">
      <w:pPr>
        <w:pStyle w:val="Caption"/>
      </w:pPr>
      <w:bookmarkStart w:id="9" w:name="_Ref84844013"/>
      <w:r>
        <w:t xml:space="preserve">Figure </w:t>
      </w:r>
      <w:fldSimple w:instr=" SEQ Figure \* ARABIC ">
        <w:r w:rsidR="00EA2BEB">
          <w:rPr>
            <w:noProof/>
          </w:rPr>
          <w:t>3</w:t>
        </w:r>
      </w:fldSimple>
      <w:bookmarkEnd w:id="9"/>
      <w:r>
        <w:t xml:space="preserve"> ECS-based </w:t>
      </w:r>
      <w:r w:rsidRPr="00AC7DDE">
        <w:t>components of automated vehicle</w:t>
      </w:r>
    </w:p>
    <w:p w14:paraId="7E344C80" w14:textId="77777777" w:rsidR="001720BA" w:rsidRPr="007D4D62" w:rsidRDefault="001720BA" w:rsidP="001720BA"/>
    <w:p w14:paraId="4F8D4968" w14:textId="77777777" w:rsidR="00311294" w:rsidRPr="00983E10" w:rsidRDefault="00BE24E8" w:rsidP="00192116">
      <w:pPr>
        <w:pStyle w:val="Subtitle"/>
      </w:pPr>
      <w:r>
        <w:t>Key focus areas</w:t>
      </w:r>
    </w:p>
    <w:p w14:paraId="694B5442" w14:textId="77777777" w:rsidR="003A3C43" w:rsidRDefault="003A3C43" w:rsidP="003A3C43">
      <w:r>
        <w:t>The following research, development and innovations areas and their subtopics have been identified:</w:t>
      </w:r>
    </w:p>
    <w:p w14:paraId="09EC52E7" w14:textId="77777777" w:rsidR="003A3C43" w:rsidRDefault="003A3C43" w:rsidP="003A3C43">
      <w:pPr>
        <w:pStyle w:val="ListParagraph"/>
        <w:numPr>
          <w:ilvl w:val="0"/>
          <w:numId w:val="12"/>
        </w:numPr>
        <w:suppressAutoHyphens w:val="0"/>
        <w:spacing w:after="0" w:line="240" w:lineRule="auto"/>
      </w:pPr>
      <w:r>
        <w:t xml:space="preserve">Dependable and affordable environment perception and localisation sensors, and </w:t>
      </w:r>
      <w:r w:rsidRPr="00E61F06">
        <w:rPr>
          <w:rStyle w:val="KeywordforindexChar"/>
        </w:rPr>
        <w:t>V2X</w:t>
      </w:r>
      <w:r>
        <w:t xml:space="preserve"> communication.  Attention should be paid to sensor interference, more in particular the robustness of sensors to environmental conditions, to interference by other sensors and to malicious interference.</w:t>
      </w:r>
    </w:p>
    <w:p w14:paraId="4A35231C" w14:textId="77777777" w:rsidR="003A3C43" w:rsidRPr="00B32405" w:rsidRDefault="003A3C43" w:rsidP="003A3C43">
      <w:pPr>
        <w:pStyle w:val="ListParagraph"/>
        <w:numPr>
          <w:ilvl w:val="0"/>
          <w:numId w:val="12"/>
        </w:numPr>
        <w:suppressAutoHyphens w:val="0"/>
        <w:spacing w:after="0" w:line="240" w:lineRule="auto"/>
      </w:pPr>
      <w:r w:rsidRPr="00B32405">
        <w:t>Integrated sensing and communication systems to further evolve towards fully automated transport and safeguar</w:t>
      </w:r>
      <w:r>
        <w:t>d</w:t>
      </w:r>
      <w:r w:rsidRPr="00B32405">
        <w:t xml:space="preserve">ing </w:t>
      </w:r>
      <w:r w:rsidRPr="00597920">
        <w:rPr>
          <w:color w:val="FF0000"/>
        </w:rPr>
        <w:t>VRU</w:t>
      </w:r>
      <w:r w:rsidRPr="00B32405">
        <w:t>’s (Vulnerable Road Users) in all type of traffic situations.</w:t>
      </w:r>
    </w:p>
    <w:p w14:paraId="7390D60A" w14:textId="77777777" w:rsidR="003A3C43" w:rsidRDefault="003A3C43" w:rsidP="003A3C43">
      <w:pPr>
        <w:pStyle w:val="ListParagraph"/>
        <w:numPr>
          <w:ilvl w:val="0"/>
          <w:numId w:val="12"/>
        </w:numPr>
        <w:suppressAutoHyphens w:val="0"/>
        <w:spacing w:after="0" w:line="240" w:lineRule="auto"/>
      </w:pPr>
      <w:r>
        <w:t>Centralised service/function-oriented hardware/software architectures, including open APIs, for road vehicles, ships, trains that are supported by the cloud and edge computing via 5/6G.</w:t>
      </w:r>
    </w:p>
    <w:p w14:paraId="16703AEA" w14:textId="77777777" w:rsidR="003A3C43" w:rsidRDefault="003A3C43" w:rsidP="003A3C43">
      <w:pPr>
        <w:pStyle w:val="ListParagraph"/>
        <w:numPr>
          <w:ilvl w:val="0"/>
          <w:numId w:val="12"/>
        </w:numPr>
        <w:suppressAutoHyphens w:val="0"/>
        <w:spacing w:after="0" w:line="240" w:lineRule="auto"/>
      </w:pPr>
      <w:r>
        <w:t>Dependable and reconfigurable hardware and software, including remote access and Over-The-Air (</w:t>
      </w:r>
      <w:r w:rsidRPr="00E61F06">
        <w:rPr>
          <w:rStyle w:val="KeywordforindexChar"/>
        </w:rPr>
        <w:t>OTA</w:t>
      </w:r>
      <w:r>
        <w:t>) software upgrades.</w:t>
      </w:r>
    </w:p>
    <w:p w14:paraId="6A90F175" w14:textId="77777777" w:rsidR="003A3C43" w:rsidRDefault="003A3C43" w:rsidP="003A3C43">
      <w:pPr>
        <w:pStyle w:val="ListParagraph"/>
        <w:numPr>
          <w:ilvl w:val="0"/>
          <w:numId w:val="12"/>
        </w:numPr>
        <w:suppressAutoHyphens w:val="0"/>
        <w:spacing w:after="0" w:line="240" w:lineRule="auto"/>
      </w:pPr>
      <w:r>
        <w:t>Hardware and software platforms for control and higher performance in-vehicle networking (up to 25Gbit/s) units for automated mobility and transportation (including support for AI) – e.g. IoT integration platforms for automated and connected environmentally friendly vehicles.</w:t>
      </w:r>
    </w:p>
    <w:p w14:paraId="558BF629" w14:textId="77777777" w:rsidR="003A3C43" w:rsidRDefault="003A3C43" w:rsidP="003A3C43">
      <w:pPr>
        <w:pStyle w:val="ListParagraph"/>
        <w:numPr>
          <w:ilvl w:val="0"/>
          <w:numId w:val="12"/>
        </w:numPr>
        <w:suppressAutoHyphens w:val="0"/>
        <w:spacing w:after="0" w:line="240" w:lineRule="auto"/>
      </w:pPr>
      <w:r>
        <w:t>New developments towards higher performance and efficiency.  These are also required to ensure the reliability and safety of the power electronic components and systems for the drivetrain and charging systems, as well as for steering, breaking/suspension/air condition control in automobiles, trains, ships and flying equipment.</w:t>
      </w:r>
    </w:p>
    <w:p w14:paraId="756F68DE" w14:textId="77777777" w:rsidR="003A3C43" w:rsidRDefault="003A3C43" w:rsidP="003A3C43">
      <w:pPr>
        <w:pStyle w:val="ListParagraph"/>
        <w:numPr>
          <w:ilvl w:val="0"/>
          <w:numId w:val="12"/>
        </w:numPr>
        <w:suppressAutoHyphens w:val="0"/>
        <w:spacing w:after="0" w:line="240" w:lineRule="auto"/>
      </w:pPr>
      <w:r w:rsidRPr="00E61F06">
        <w:rPr>
          <w:rStyle w:val="KeywordforindexChar"/>
        </w:rPr>
        <w:t>Trustworthiness</w:t>
      </w:r>
      <w:r>
        <w:t xml:space="preserve"> of vehicles’ data.</w:t>
      </w:r>
    </w:p>
    <w:p w14:paraId="4E171504" w14:textId="77777777" w:rsidR="003A3C43" w:rsidRDefault="003A3C43" w:rsidP="003A3C43">
      <w:pPr>
        <w:pStyle w:val="ListParagraph"/>
        <w:numPr>
          <w:ilvl w:val="0"/>
          <w:numId w:val="12"/>
        </w:numPr>
        <w:suppressAutoHyphens w:val="0"/>
        <w:spacing w:after="0" w:line="240" w:lineRule="auto"/>
      </w:pPr>
      <w:r>
        <w:t>Interaction between humans and vehicles.</w:t>
      </w:r>
    </w:p>
    <w:p w14:paraId="668E2AC5" w14:textId="77777777" w:rsidR="003A3C43" w:rsidRDefault="003A3C43" w:rsidP="003A3C43">
      <w:pPr>
        <w:pStyle w:val="ListParagraph"/>
        <w:numPr>
          <w:ilvl w:val="0"/>
          <w:numId w:val="12"/>
        </w:numPr>
        <w:suppressAutoHyphens w:val="0"/>
        <w:spacing w:after="0" w:line="240" w:lineRule="auto"/>
      </w:pPr>
      <w:r>
        <w:t>Active safety systems.</w:t>
      </w:r>
    </w:p>
    <w:p w14:paraId="770BAC1E" w14:textId="77777777" w:rsidR="003A3C43" w:rsidRDefault="003A3C43" w:rsidP="003A3C43">
      <w:pPr>
        <w:pStyle w:val="ListParagraph"/>
        <w:numPr>
          <w:ilvl w:val="0"/>
          <w:numId w:val="12"/>
        </w:numPr>
        <w:suppressAutoHyphens w:val="0"/>
        <w:spacing w:after="0" w:line="240" w:lineRule="auto"/>
      </w:pPr>
      <w:r>
        <w:t>Vehicle hardware/software and robotics to improve comfort in parallel with safety.</w:t>
      </w:r>
    </w:p>
    <w:p w14:paraId="15D6F1F6" w14:textId="77777777" w:rsidR="003A3C43" w:rsidRDefault="003A3C43" w:rsidP="003A3C43">
      <w:pPr>
        <w:pStyle w:val="ListParagraph"/>
        <w:numPr>
          <w:ilvl w:val="0"/>
          <w:numId w:val="12"/>
        </w:numPr>
        <w:suppressAutoHyphens w:val="0"/>
        <w:spacing w:after="0" w:line="240" w:lineRule="auto"/>
      </w:pPr>
      <w:r>
        <w:t>(Predictive) health monitoring and lifetime analysis for the perception and control systems (including all required sensors, V2X systems and localisation systems) and AI components of (highly) automated vehicles used in the operational phase.</w:t>
      </w:r>
    </w:p>
    <w:p w14:paraId="720D35F8" w14:textId="77777777" w:rsidR="003A3C43" w:rsidRDefault="003A3C43" w:rsidP="003A3C43">
      <w:pPr>
        <w:pStyle w:val="ListParagraph"/>
        <w:numPr>
          <w:ilvl w:val="0"/>
          <w:numId w:val="12"/>
        </w:numPr>
        <w:suppressAutoHyphens w:val="0"/>
        <w:spacing w:after="0" w:line="240" w:lineRule="auto"/>
      </w:pPr>
      <w:r>
        <w:t>Connected maritime systems and automated transport.</w:t>
      </w:r>
    </w:p>
    <w:p w14:paraId="7FDC4F7E" w14:textId="77777777" w:rsidR="003A3C43" w:rsidRDefault="003A3C43" w:rsidP="003A3C43">
      <w:pPr>
        <w:pStyle w:val="ListParagraph"/>
        <w:numPr>
          <w:ilvl w:val="0"/>
          <w:numId w:val="12"/>
        </w:numPr>
        <w:suppressAutoHyphens w:val="0"/>
        <w:spacing w:after="0" w:line="240" w:lineRule="auto"/>
      </w:pPr>
      <w:r>
        <w:t>Smart and autonomous ships.</w:t>
      </w:r>
    </w:p>
    <w:p w14:paraId="41E2A443" w14:textId="77777777" w:rsidR="003A3C43" w:rsidRDefault="003A3C43" w:rsidP="003A3C43">
      <w:pPr>
        <w:pStyle w:val="ListParagraph"/>
        <w:numPr>
          <w:ilvl w:val="0"/>
          <w:numId w:val="12"/>
        </w:numPr>
        <w:suppressAutoHyphens w:val="0"/>
        <w:spacing w:after="0" w:line="240" w:lineRule="auto"/>
      </w:pPr>
      <w:r>
        <w:t>Driverless trains</w:t>
      </w:r>
    </w:p>
    <w:p w14:paraId="2EC47230" w14:textId="77777777" w:rsidR="003A3C43" w:rsidRDefault="003A3C43" w:rsidP="003A3C43"/>
    <w:p w14:paraId="415D58BB" w14:textId="77777777" w:rsidR="003A3C43" w:rsidRDefault="003A3C43" w:rsidP="003A3C43">
      <w:r>
        <w:t>These requirements result in completely new hardware and software architectures for the control systems due to exploding sensor data volumes as well as new power saving hardware and software components. This requires a new decoupling from hardware with drivers and operating system, from the application components, adaptive AI based routing and control algorithms, multimedia components and many more, while at the same time a co-designed process of interface developments. Therefore, the Major Challenge 4 was introduced to create a common middle ware architecture and implementation.</w:t>
      </w:r>
    </w:p>
    <w:p w14:paraId="5B025A26" w14:textId="77777777" w:rsidR="001720BA" w:rsidRPr="00295949" w:rsidRDefault="001720BA" w:rsidP="001720BA"/>
    <w:p w14:paraId="05592375" w14:textId="062E4470" w:rsidR="001720BA" w:rsidRDefault="001720BA" w:rsidP="00192116">
      <w:pPr>
        <w:pStyle w:val="Heading3"/>
      </w:pPr>
      <w:bookmarkStart w:id="10" w:name="_Hlk140088810"/>
      <w:r>
        <w:lastRenderedPageBreak/>
        <w:t xml:space="preserve">Major Challenge </w:t>
      </w:r>
      <w:r w:rsidR="006D4879">
        <w:t>3</w:t>
      </w:r>
      <w:r>
        <w:t xml:space="preserve">: </w:t>
      </w:r>
      <w:bookmarkStart w:id="11" w:name="_Hlk115344246"/>
      <w:r w:rsidR="006D4879">
        <w:t>Modular, scalable, re-usable, flexible, cloud-based, safe&amp;secure end-to-end software</w:t>
      </w:r>
      <w:r w:rsidR="005E25B8">
        <w:t xml:space="preserve"> and hardware</w:t>
      </w:r>
      <w:r w:rsidR="006D4879">
        <w:t xml:space="preserve"> platform </w:t>
      </w:r>
      <w:r w:rsidR="005E25B8">
        <w:t>for the</w:t>
      </w:r>
      <w:r w:rsidR="006D4879">
        <w:t xml:space="preserve"> software-defined </w:t>
      </w:r>
      <w:bookmarkEnd w:id="11"/>
      <w:r w:rsidR="005E25B8">
        <w:t>vehicle</w:t>
      </w:r>
      <w:r w:rsidR="006D4879">
        <w:t xml:space="preserve"> of the future</w:t>
      </w:r>
      <w:r>
        <w:t xml:space="preserve"> </w:t>
      </w:r>
    </w:p>
    <w:bookmarkEnd w:id="10"/>
    <w:p w14:paraId="12DA00CE" w14:textId="77777777" w:rsidR="001720BA" w:rsidRDefault="001720BA" w:rsidP="008A1733">
      <w:pPr>
        <w:pStyle w:val="Subtitle"/>
      </w:pPr>
      <w:r w:rsidRPr="00BE24E8">
        <w:t>Stat</w:t>
      </w:r>
      <w:r>
        <w:t xml:space="preserve">us, vision and expected outcome </w:t>
      </w:r>
    </w:p>
    <w:p w14:paraId="03230AA0" w14:textId="77777777" w:rsidR="006D4879" w:rsidRPr="006D4879" w:rsidRDefault="006D4879" w:rsidP="006D4879">
      <w:pPr>
        <w:suppressAutoHyphens w:val="0"/>
        <w:spacing w:after="100" w:afterAutospacing="1" w:line="240" w:lineRule="auto"/>
        <w:rPr>
          <w:rFonts w:eastAsia="Times New Roman" w:cstheme="minorHAnsi"/>
          <w:sz w:val="24"/>
          <w:szCs w:val="24"/>
        </w:rPr>
      </w:pPr>
      <w:r w:rsidRPr="006D4879">
        <w:rPr>
          <w:rFonts w:eastAsia="Times New Roman" w:cstheme="minorHAnsi"/>
          <w:sz w:val="24"/>
          <w:szCs w:val="24"/>
          <w:lang w:eastAsia="de-DE"/>
        </w:rPr>
        <w:t>Today’s mainly hardware-defined cars are rapidly transforming into software-defined transportation platforms. Currently, OEMs and their suppliers are developing automotive software modules in isolation ending up in a complex software architecture which does not scale at all. The following figure (McKinsey and Company) illustrates the state-of-the-art how proprietary platforms are built at present. Even though integration among different domains and vehicle systems is essential to unlock new use cases, companies are currently missing an end-to-end platform to easily connect everything together.</w:t>
      </w:r>
      <w:r w:rsidRPr="006D4879">
        <w:rPr>
          <w:rFonts w:eastAsia="Times New Roman" w:cstheme="minorHAnsi"/>
          <w:sz w:val="24"/>
          <w:szCs w:val="24"/>
        </w:rPr>
        <w:t xml:space="preserve"> </w:t>
      </w:r>
    </w:p>
    <w:p w14:paraId="725B4D33" w14:textId="77777777" w:rsidR="006D4879" w:rsidRPr="006D4879" w:rsidRDefault="006D4879" w:rsidP="006D4879">
      <w:pPr>
        <w:suppressAutoHyphens w:val="0"/>
        <w:spacing w:after="0" w:line="240" w:lineRule="auto"/>
        <w:rPr>
          <w:rFonts w:cstheme="minorHAnsi"/>
          <w:sz w:val="24"/>
          <w:szCs w:val="24"/>
          <w:lang w:val="en-GB"/>
        </w:rPr>
      </w:pPr>
    </w:p>
    <w:p w14:paraId="33AD9CC2" w14:textId="77777777" w:rsidR="006D4879" w:rsidRPr="006D4879" w:rsidRDefault="006D4879" w:rsidP="006D4879">
      <w:pPr>
        <w:suppressAutoHyphens w:val="0"/>
        <w:spacing w:after="0" w:line="240" w:lineRule="auto"/>
        <w:rPr>
          <w:sz w:val="24"/>
          <w:szCs w:val="24"/>
          <w:lang w:val="en-GB"/>
        </w:rPr>
      </w:pPr>
    </w:p>
    <w:p w14:paraId="2663995E" w14:textId="38041FAE" w:rsidR="006D4879" w:rsidRPr="006D4879" w:rsidRDefault="006D4879" w:rsidP="006D4879">
      <w:pPr>
        <w:suppressAutoHyphens w:val="0"/>
        <w:spacing w:after="0" w:line="240" w:lineRule="auto"/>
        <w:rPr>
          <w:sz w:val="24"/>
          <w:szCs w:val="24"/>
          <w:lang w:val="en-GB"/>
        </w:rPr>
      </w:pPr>
    </w:p>
    <w:p w14:paraId="681E6986" w14:textId="77777777" w:rsidR="00EA2BEB" w:rsidRDefault="005E25B8" w:rsidP="00EA2BEB">
      <w:pPr>
        <w:keepNext/>
        <w:suppressAutoHyphens w:val="0"/>
        <w:spacing w:after="0" w:line="240" w:lineRule="auto"/>
      </w:pPr>
      <w:r>
        <w:rPr>
          <w:noProof/>
          <w:sz w:val="24"/>
          <w:szCs w:val="24"/>
          <w:lang w:val="en-GB"/>
        </w:rPr>
        <w:drawing>
          <wp:inline distT="0" distB="0" distL="0" distR="0" wp14:anchorId="0348B280" wp14:editId="1142DED0">
            <wp:extent cx="6239853" cy="266255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61889" cy="2671958"/>
                    </a:xfrm>
                    <a:prstGeom prst="rect">
                      <a:avLst/>
                    </a:prstGeom>
                    <a:noFill/>
                  </pic:spPr>
                </pic:pic>
              </a:graphicData>
            </a:graphic>
          </wp:inline>
        </w:drawing>
      </w:r>
    </w:p>
    <w:p w14:paraId="55FF6B49" w14:textId="0291A19F" w:rsidR="006D4879" w:rsidRPr="006D4879" w:rsidRDefault="00EA2BEB" w:rsidP="00EA2BEB">
      <w:pPr>
        <w:pStyle w:val="Caption"/>
        <w:rPr>
          <w:sz w:val="24"/>
          <w:szCs w:val="24"/>
          <w:lang w:val="en-GB"/>
        </w:rPr>
      </w:pPr>
      <w:r>
        <w:t xml:space="preserve">Figure </w:t>
      </w:r>
      <w:fldSimple w:instr=" SEQ Figure \* ARABIC ">
        <w:r>
          <w:rPr>
            <w:noProof/>
          </w:rPr>
          <w:t>4</w:t>
        </w:r>
      </w:fldSimple>
      <w:r w:rsidRPr="00EA2BEB">
        <w:t xml:space="preserve"> Layer structure of Software Defined Vehicle building blocks</w:t>
      </w:r>
    </w:p>
    <w:p w14:paraId="6A0DE005" w14:textId="77777777" w:rsidR="006D4879" w:rsidRPr="006D4879" w:rsidRDefault="006D4879" w:rsidP="006D4879">
      <w:pPr>
        <w:suppressAutoHyphens w:val="0"/>
        <w:spacing w:before="100" w:beforeAutospacing="1" w:after="100" w:afterAutospacing="1" w:line="240" w:lineRule="auto"/>
        <w:rPr>
          <w:sz w:val="24"/>
          <w:szCs w:val="24"/>
          <w:lang w:val="en-GB"/>
        </w:rPr>
      </w:pPr>
      <w:r w:rsidRPr="006D4879">
        <w:rPr>
          <w:sz w:val="24"/>
          <w:szCs w:val="24"/>
          <w:lang w:val="en-GB"/>
        </w:rPr>
        <w:t xml:space="preserve">Currently, automotive software developers working on different software stacks across a vehicle do not coordinate their activities on a regular basis. Furthermore, it is difficult to align software updates and patches across modules. Because of the rapid transformation to software-defined vehicles (driven by new vehicle functions, features, properties), the automotive industry is facing a widening and unsustainable gap between software complexity and productivity (see figure below). To succeed in this dynamically changing environment and to be globally </w:t>
      </w:r>
      <w:r w:rsidRPr="006D4879">
        <w:rPr>
          <w:sz w:val="24"/>
          <w:szCs w:val="24"/>
          <w:lang w:val="en-GB"/>
        </w:rPr>
        <w:pgNum/>
      </w:r>
      <w:r w:rsidRPr="006D4879">
        <w:rPr>
          <w:sz w:val="24"/>
          <w:szCs w:val="24"/>
          <w:lang w:val="en-GB"/>
        </w:rPr>
        <w:t>competitive, companies need to minimize (or at least limit) the complexity by reducing the effort required to develop and maintain software. Consequently, the current software operating model needs to be revisited in terms of:</w:t>
      </w:r>
    </w:p>
    <w:p w14:paraId="315806FE" w14:textId="77777777" w:rsidR="006D4879" w:rsidRPr="006D4879" w:rsidRDefault="006D4879" w:rsidP="00101271">
      <w:pPr>
        <w:numPr>
          <w:ilvl w:val="0"/>
          <w:numId w:val="14"/>
        </w:numPr>
        <w:suppressAutoHyphens w:val="0"/>
        <w:spacing w:after="0" w:line="240" w:lineRule="auto"/>
        <w:contextualSpacing/>
        <w:rPr>
          <w:sz w:val="24"/>
          <w:szCs w:val="24"/>
          <w:lang w:val="en-GB"/>
        </w:rPr>
      </w:pPr>
      <w:r w:rsidRPr="006D4879">
        <w:rPr>
          <w:sz w:val="24"/>
          <w:szCs w:val="24"/>
          <w:lang w:val="en-GB"/>
        </w:rPr>
        <w:t>Architecture, design, requirements.</w:t>
      </w:r>
    </w:p>
    <w:p w14:paraId="19111CB0" w14:textId="77777777" w:rsidR="006D4879" w:rsidRPr="006D4879" w:rsidRDefault="006D4879" w:rsidP="00101271">
      <w:pPr>
        <w:numPr>
          <w:ilvl w:val="0"/>
          <w:numId w:val="14"/>
        </w:numPr>
        <w:suppressAutoHyphens w:val="0"/>
        <w:spacing w:after="0" w:line="240" w:lineRule="auto"/>
        <w:contextualSpacing/>
        <w:rPr>
          <w:sz w:val="24"/>
          <w:szCs w:val="24"/>
          <w:lang w:val="en-GB"/>
        </w:rPr>
      </w:pPr>
      <w:r w:rsidRPr="006D4879">
        <w:rPr>
          <w:sz w:val="24"/>
          <w:szCs w:val="24"/>
          <w:lang w:val="en-GB"/>
        </w:rPr>
        <w:t>Development methodologies (e.g., agile-at-scale, or fundamental changes in development and software testing).</w:t>
      </w:r>
    </w:p>
    <w:p w14:paraId="40863A52" w14:textId="77777777" w:rsidR="006D4879" w:rsidRPr="006D4879" w:rsidRDefault="006D4879" w:rsidP="00101271">
      <w:pPr>
        <w:numPr>
          <w:ilvl w:val="0"/>
          <w:numId w:val="13"/>
        </w:numPr>
        <w:suppressAutoHyphens w:val="0"/>
        <w:spacing w:before="100" w:beforeAutospacing="1" w:after="100" w:afterAutospacing="1" w:line="240" w:lineRule="auto"/>
        <w:contextualSpacing/>
        <w:rPr>
          <w:sz w:val="24"/>
          <w:szCs w:val="24"/>
          <w:lang w:val="en-GB"/>
        </w:rPr>
      </w:pPr>
      <w:r w:rsidRPr="006D4879">
        <w:rPr>
          <w:sz w:val="24"/>
          <w:szCs w:val="24"/>
          <w:lang w:val="en-GB"/>
        </w:rPr>
        <w:lastRenderedPageBreak/>
        <w:t>Software performance management, toolchain infrastructure.</w:t>
      </w:r>
    </w:p>
    <w:p w14:paraId="78781FF8" w14:textId="77777777" w:rsidR="006D4879" w:rsidRPr="006D4879" w:rsidRDefault="006D4879" w:rsidP="00101271">
      <w:pPr>
        <w:numPr>
          <w:ilvl w:val="0"/>
          <w:numId w:val="13"/>
        </w:numPr>
        <w:suppressAutoHyphens w:val="0"/>
        <w:spacing w:before="100" w:beforeAutospacing="1" w:after="100" w:afterAutospacing="1" w:line="240" w:lineRule="auto"/>
        <w:contextualSpacing/>
        <w:rPr>
          <w:sz w:val="24"/>
          <w:szCs w:val="24"/>
          <w:lang w:val="en-GB"/>
        </w:rPr>
      </w:pPr>
      <w:r w:rsidRPr="006D4879">
        <w:rPr>
          <w:sz w:val="24"/>
          <w:szCs w:val="24"/>
          <w:lang w:val="en-GB"/>
        </w:rPr>
        <w:t>Where software is developed within the organization, including locations, and partnerships involved.</w:t>
      </w:r>
    </w:p>
    <w:p w14:paraId="336F7889" w14:textId="77777777" w:rsidR="006D4879" w:rsidRPr="006D4879" w:rsidRDefault="006D4879" w:rsidP="006D4879">
      <w:pPr>
        <w:suppressAutoHyphens w:val="0"/>
        <w:spacing w:after="0" w:line="240" w:lineRule="auto"/>
        <w:rPr>
          <w:sz w:val="24"/>
          <w:szCs w:val="24"/>
          <w:lang w:val="en-GB"/>
        </w:rPr>
      </w:pPr>
    </w:p>
    <w:p w14:paraId="566FFAF5" w14:textId="77777777" w:rsidR="006D4879" w:rsidRPr="006D4879" w:rsidRDefault="006D4879" w:rsidP="006D4879">
      <w:pPr>
        <w:suppressAutoHyphens w:val="0"/>
        <w:spacing w:after="0" w:line="240" w:lineRule="auto"/>
        <w:rPr>
          <w:sz w:val="24"/>
          <w:szCs w:val="24"/>
          <w:lang w:val="en-GB"/>
        </w:rPr>
      </w:pPr>
    </w:p>
    <w:p w14:paraId="431E8B50" w14:textId="77777777" w:rsidR="00EA2BEB" w:rsidRDefault="006D4879" w:rsidP="00EA2BEB">
      <w:pPr>
        <w:keepNext/>
        <w:suppressAutoHyphens w:val="0"/>
        <w:spacing w:after="0" w:line="240" w:lineRule="auto"/>
      </w:pPr>
      <w:r w:rsidRPr="006D4879">
        <w:rPr>
          <w:noProof/>
          <w:sz w:val="24"/>
          <w:szCs w:val="24"/>
          <w:lang w:val="en-GB"/>
        </w:rPr>
        <w:drawing>
          <wp:inline distT="0" distB="0" distL="0" distR="0" wp14:anchorId="1040F3E6" wp14:editId="26D967C4">
            <wp:extent cx="5731510" cy="3665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20FB6505" w14:textId="45C154B8" w:rsidR="006D4879" w:rsidRPr="006D4879" w:rsidRDefault="00EA2BEB" w:rsidP="00EA2BEB">
      <w:pPr>
        <w:pStyle w:val="Caption"/>
        <w:rPr>
          <w:sz w:val="24"/>
          <w:szCs w:val="24"/>
          <w:lang w:val="en-GB"/>
        </w:rPr>
      </w:pPr>
      <w:r>
        <w:t xml:space="preserve">Figure </w:t>
      </w:r>
      <w:fldSimple w:instr=" SEQ Figure \* ARABIC ">
        <w:r>
          <w:rPr>
            <w:noProof/>
          </w:rPr>
          <w:t>5</w:t>
        </w:r>
      </w:fldSimple>
      <w:r w:rsidRPr="00EA2BEB">
        <w:t xml:space="preserve"> Gap between software complexity and productivity.</w:t>
      </w:r>
    </w:p>
    <w:p w14:paraId="48509F4C" w14:textId="77777777" w:rsidR="006D4879" w:rsidRPr="006D4879" w:rsidRDefault="006D4879" w:rsidP="006D4879">
      <w:pPr>
        <w:suppressAutoHyphens w:val="0"/>
        <w:spacing w:after="0" w:line="240" w:lineRule="auto"/>
        <w:rPr>
          <w:sz w:val="24"/>
          <w:szCs w:val="24"/>
          <w:lang w:val="en-GB"/>
        </w:rPr>
      </w:pPr>
    </w:p>
    <w:p w14:paraId="43B1A05F" w14:textId="57FBFFB3" w:rsidR="006D4879" w:rsidRPr="006D4879" w:rsidRDefault="006D4879" w:rsidP="006D4879">
      <w:pPr>
        <w:rPr>
          <w:lang w:val="en-GB"/>
        </w:rPr>
      </w:pPr>
      <w:r w:rsidRPr="006D4879">
        <w:rPr>
          <w:sz w:val="24"/>
          <w:szCs w:val="24"/>
          <w:lang w:val="en-GB"/>
        </w:rPr>
        <w:t>Ultimately, an end-to-end software platform, consisting of a an operating system and a middleware layer with standardized interfaces abstracting the hardware layer for the application and function software layer is strongly needed to be able to manage the rising software complexity and to develop future vehicles in an effective and efficient manner. Software should be truly integrated end to end, software modules should be developed on a common code base, and a primary robust operating system should be able to cover all major systems throughout the vehicle.</w:t>
      </w:r>
    </w:p>
    <w:p w14:paraId="505D929C" w14:textId="77777777" w:rsidR="001720BA" w:rsidRPr="00983E10" w:rsidRDefault="001720BA" w:rsidP="00192116">
      <w:pPr>
        <w:pStyle w:val="Subtitle"/>
      </w:pPr>
      <w:r>
        <w:t>Key focus areas</w:t>
      </w:r>
    </w:p>
    <w:p w14:paraId="7D0E22E9" w14:textId="77777777" w:rsidR="006D4879" w:rsidRDefault="006D4879" w:rsidP="006D4879">
      <w:pPr>
        <w:suppressAutoHyphens w:val="0"/>
        <w:spacing w:after="0" w:line="240" w:lineRule="auto"/>
      </w:pPr>
      <w:r>
        <w:t xml:space="preserve">Development of a scalable, cloud-capable, and modular target architecture </w:t>
      </w:r>
      <w:r w:rsidRPr="00B834DF">
        <w:t>that supports decoupling of hardware and software and features a strong middleware layer</w:t>
      </w:r>
      <w:r>
        <w:t xml:space="preserve"> (see illustrative example below)</w:t>
      </w:r>
      <w:r w:rsidRPr="00B834DF">
        <w:t>.</w:t>
      </w:r>
      <w:r>
        <w:t xml:space="preserve"> The target platform (middleware) to be developed needs to support current and future operating systems (proprietary, open-source) and also different E/E architectures (domain-oriented, zone-oriented etc.).</w:t>
      </w:r>
    </w:p>
    <w:p w14:paraId="225E41DA" w14:textId="77777777" w:rsidR="006D4879" w:rsidRDefault="006D4879" w:rsidP="006D4879">
      <w:pPr>
        <w:pStyle w:val="ListParagraph"/>
      </w:pPr>
    </w:p>
    <w:p w14:paraId="0ED0A4D7" w14:textId="77777777" w:rsidR="00EA2BEB" w:rsidRDefault="006D4879" w:rsidP="00EA2BEB">
      <w:pPr>
        <w:pStyle w:val="ListParagraph"/>
        <w:keepNext/>
      </w:pPr>
      <w:r w:rsidRPr="00170411">
        <w:rPr>
          <w:noProof/>
        </w:rPr>
        <w:lastRenderedPageBreak/>
        <w:drawing>
          <wp:inline distT="0" distB="0" distL="0" distR="0" wp14:anchorId="36718AA3" wp14:editId="3CE06B74">
            <wp:extent cx="4933694" cy="298886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9000" cy="2992075"/>
                    </a:xfrm>
                    <a:prstGeom prst="rect">
                      <a:avLst/>
                    </a:prstGeom>
                    <a:noFill/>
                    <a:ln>
                      <a:noFill/>
                    </a:ln>
                  </pic:spPr>
                </pic:pic>
              </a:graphicData>
            </a:graphic>
          </wp:inline>
        </w:drawing>
      </w:r>
    </w:p>
    <w:p w14:paraId="75508A38" w14:textId="2A1801C9" w:rsidR="00EA2BEB" w:rsidRDefault="00EA2BEB" w:rsidP="00EA2BEB">
      <w:pPr>
        <w:pStyle w:val="Caption"/>
      </w:pPr>
      <w:r>
        <w:t xml:space="preserve">Figure </w:t>
      </w:r>
      <w:fldSimple w:instr=" SEQ Figure \* ARABIC ">
        <w:r>
          <w:rPr>
            <w:noProof/>
          </w:rPr>
          <w:t>6</w:t>
        </w:r>
      </w:fldSimple>
      <w:r w:rsidRPr="00EA2BEB">
        <w:t xml:space="preserve"> : Example of architecture decoupling HW and SW and supporting the vehicle middleware layer.</w:t>
      </w:r>
    </w:p>
    <w:p w14:paraId="7D02FD9D" w14:textId="2F8048B2" w:rsidR="006D4879" w:rsidRPr="00EA2BEB" w:rsidRDefault="00EA2BEB" w:rsidP="00EA2BEB">
      <w:pPr>
        <w:pStyle w:val="ListParagraph"/>
        <w:ind w:left="0"/>
      </w:pPr>
      <w:r w:rsidRPr="00EA2BEB">
        <w:t>The following topics have been identified for essential research:</w:t>
      </w:r>
    </w:p>
    <w:p w14:paraId="76C87C4C" w14:textId="77777777" w:rsidR="006D4879" w:rsidRDefault="006D4879" w:rsidP="00EA2BEB">
      <w:pPr>
        <w:pStyle w:val="ListParagraph"/>
        <w:numPr>
          <w:ilvl w:val="0"/>
          <w:numId w:val="21"/>
        </w:numPr>
        <w:suppressAutoHyphens w:val="0"/>
        <w:spacing w:after="0" w:line="240" w:lineRule="auto"/>
      </w:pPr>
      <w:r>
        <w:t>Development of a neutral SDK (cf. the smartphone world before and after the iPhone of 2007) which allows any software application developer to develop and test independently of hardware and operating system.</w:t>
      </w:r>
    </w:p>
    <w:p w14:paraId="04557104" w14:textId="77777777" w:rsidR="006D4879" w:rsidRDefault="006D4879" w:rsidP="00EA2BEB">
      <w:pPr>
        <w:pStyle w:val="ListParagraph"/>
        <w:numPr>
          <w:ilvl w:val="0"/>
          <w:numId w:val="21"/>
        </w:numPr>
        <w:suppressAutoHyphens w:val="0"/>
        <w:spacing w:after="0" w:line="240" w:lineRule="auto"/>
      </w:pPr>
      <w:r>
        <w:t>Abstraction of the complexity of underlying hardware, middleware, kernel, interfaces, and drivers into simple to use and to re-use, robust, safe&amp;secure APIs.</w:t>
      </w:r>
    </w:p>
    <w:p w14:paraId="5CDD4E3D" w14:textId="77777777" w:rsidR="006D4879" w:rsidRDefault="006D4879" w:rsidP="00EA2BEB">
      <w:pPr>
        <w:pStyle w:val="ListParagraph"/>
        <w:numPr>
          <w:ilvl w:val="0"/>
          <w:numId w:val="21"/>
        </w:numPr>
        <w:suppressAutoHyphens w:val="0"/>
        <w:spacing w:after="0" w:line="240" w:lineRule="auto"/>
      </w:pPr>
      <w:r>
        <w:t>Support of safety and security according to automotive standards (safety-criticality is the main difference to the smartphone and consumer electronics market).</w:t>
      </w:r>
    </w:p>
    <w:p w14:paraId="310F654F" w14:textId="77777777" w:rsidR="006D4879" w:rsidRDefault="006D4879" w:rsidP="00EA2BEB">
      <w:pPr>
        <w:pStyle w:val="ListParagraph"/>
        <w:numPr>
          <w:ilvl w:val="0"/>
          <w:numId w:val="21"/>
        </w:numPr>
        <w:suppressAutoHyphens w:val="0"/>
        <w:spacing w:after="0" w:line="240" w:lineRule="auto"/>
      </w:pPr>
      <w:r>
        <w:t>New software development methodologies (e.g., agile-at-scale).</w:t>
      </w:r>
    </w:p>
    <w:p w14:paraId="36AE57CC" w14:textId="77777777" w:rsidR="006D4879" w:rsidRDefault="006D4879" w:rsidP="00EA2BEB">
      <w:pPr>
        <w:pStyle w:val="ListParagraph"/>
        <w:numPr>
          <w:ilvl w:val="0"/>
          <w:numId w:val="21"/>
        </w:numPr>
        <w:suppressAutoHyphens w:val="0"/>
        <w:spacing w:after="0" w:line="240" w:lineRule="auto"/>
      </w:pPr>
      <w:r>
        <w:t>Eventually, the targeted software platform should basically fulfil and feature:</w:t>
      </w:r>
    </w:p>
    <w:p w14:paraId="596B0D9E" w14:textId="77777777" w:rsidR="006D4879" w:rsidRDefault="006D4879" w:rsidP="00EA2BEB">
      <w:pPr>
        <w:pStyle w:val="ListParagraph"/>
        <w:numPr>
          <w:ilvl w:val="0"/>
          <w:numId w:val="21"/>
        </w:numPr>
        <w:suppressAutoHyphens w:val="0"/>
        <w:spacing w:after="0" w:line="240" w:lineRule="auto"/>
      </w:pPr>
      <w:r>
        <w:t>ROS1 and ROS2 compatibility.</w:t>
      </w:r>
    </w:p>
    <w:p w14:paraId="7AF63E70" w14:textId="77777777" w:rsidR="006D4879" w:rsidRDefault="006D4879" w:rsidP="00EA2BEB">
      <w:pPr>
        <w:pStyle w:val="ListParagraph"/>
        <w:numPr>
          <w:ilvl w:val="0"/>
          <w:numId w:val="21"/>
        </w:numPr>
        <w:suppressAutoHyphens w:val="0"/>
        <w:spacing w:after="0" w:line="240" w:lineRule="auto"/>
      </w:pPr>
      <w:r w:rsidRPr="00B834DF">
        <w:t>Hardware SOC abstraction, runs on x86 and ARM</w:t>
      </w:r>
      <w:r>
        <w:t>.</w:t>
      </w:r>
    </w:p>
    <w:p w14:paraId="53C638EF" w14:textId="77777777" w:rsidR="006D4879" w:rsidRDefault="006D4879" w:rsidP="00EA2BEB">
      <w:pPr>
        <w:pStyle w:val="ListParagraph"/>
        <w:numPr>
          <w:ilvl w:val="0"/>
          <w:numId w:val="21"/>
        </w:numPr>
        <w:suppressAutoHyphens w:val="0"/>
        <w:spacing w:after="0" w:line="240" w:lineRule="auto"/>
      </w:pPr>
      <w:r w:rsidRPr="00B834DF">
        <w:t>freedom of choice of SOC</w:t>
      </w:r>
      <w:r>
        <w:t>.</w:t>
      </w:r>
    </w:p>
    <w:p w14:paraId="7683188A" w14:textId="77777777" w:rsidR="006D4879" w:rsidRDefault="006D4879" w:rsidP="00EA2BEB">
      <w:pPr>
        <w:pStyle w:val="ListParagraph"/>
        <w:numPr>
          <w:ilvl w:val="0"/>
          <w:numId w:val="21"/>
        </w:numPr>
        <w:suppressAutoHyphens w:val="0"/>
        <w:spacing w:after="0" w:line="240" w:lineRule="auto"/>
      </w:pPr>
      <w:r w:rsidRPr="00B834DF">
        <w:t>Middleware abstraction, simplifies the use of complex middleware interfaces</w:t>
      </w:r>
    </w:p>
    <w:p w14:paraId="1E515FAB" w14:textId="77777777" w:rsidR="006D4879" w:rsidRDefault="006D4879" w:rsidP="00EA2BEB">
      <w:pPr>
        <w:pStyle w:val="ListParagraph"/>
        <w:numPr>
          <w:ilvl w:val="0"/>
          <w:numId w:val="21"/>
        </w:numPr>
        <w:suppressAutoHyphens w:val="0"/>
        <w:spacing w:after="0" w:line="240" w:lineRule="auto"/>
      </w:pPr>
      <w:r w:rsidRPr="00B834DF">
        <w:t>Hard real-time execution and real-time logging of data</w:t>
      </w:r>
      <w:r>
        <w:t>.</w:t>
      </w:r>
    </w:p>
    <w:p w14:paraId="32CFEE93" w14:textId="77777777" w:rsidR="006D4879" w:rsidRDefault="006D4879" w:rsidP="00EA2BEB">
      <w:pPr>
        <w:pStyle w:val="ListParagraph"/>
        <w:numPr>
          <w:ilvl w:val="0"/>
          <w:numId w:val="21"/>
        </w:numPr>
        <w:suppressAutoHyphens w:val="0"/>
        <w:spacing w:after="0" w:line="240" w:lineRule="auto"/>
      </w:pPr>
      <w:r w:rsidRPr="00B834DF">
        <w:t>Fully deterministic software execution</w:t>
      </w:r>
      <w:r>
        <w:t>.</w:t>
      </w:r>
    </w:p>
    <w:p w14:paraId="6E0053DE" w14:textId="77777777" w:rsidR="006D4879" w:rsidRDefault="006D4879" w:rsidP="00EA2BEB">
      <w:pPr>
        <w:pStyle w:val="ListParagraph"/>
        <w:numPr>
          <w:ilvl w:val="0"/>
          <w:numId w:val="21"/>
        </w:numPr>
        <w:suppressAutoHyphens w:val="0"/>
        <w:spacing w:after="0" w:line="240" w:lineRule="auto"/>
      </w:pPr>
      <w:r w:rsidRPr="00B834DF">
        <w:t>System safety enabled through managed nodes with lifecycle management.</w:t>
      </w:r>
    </w:p>
    <w:p w14:paraId="1D9E5D04" w14:textId="77777777" w:rsidR="006D4879" w:rsidRDefault="006D4879" w:rsidP="00EA2BEB">
      <w:pPr>
        <w:pStyle w:val="ListParagraph"/>
        <w:numPr>
          <w:ilvl w:val="0"/>
          <w:numId w:val="21"/>
        </w:numPr>
        <w:suppressAutoHyphens w:val="0"/>
        <w:spacing w:after="0" w:line="240" w:lineRule="auto"/>
      </w:pPr>
      <w:r w:rsidRPr="00B834DF">
        <w:t>System security through</w:t>
      </w:r>
      <w:r>
        <w:t xml:space="preserve"> </w:t>
      </w:r>
      <w:r w:rsidRPr="00B834DF">
        <w:t>process-level security, encryption, authentication.</w:t>
      </w:r>
    </w:p>
    <w:p w14:paraId="5F63358C" w14:textId="77777777" w:rsidR="006D4879" w:rsidRDefault="006D4879" w:rsidP="00EA2BEB">
      <w:pPr>
        <w:pStyle w:val="ListParagraph"/>
        <w:numPr>
          <w:ilvl w:val="0"/>
          <w:numId w:val="21"/>
        </w:numPr>
        <w:suppressAutoHyphens w:val="0"/>
        <w:spacing w:after="0" w:line="240" w:lineRule="auto"/>
      </w:pPr>
      <w:r w:rsidRPr="00B834DF">
        <w:t>Support for automotive hardware, i.e.</w:t>
      </w:r>
      <w:r>
        <w:t>,</w:t>
      </w:r>
      <w:r w:rsidRPr="00B834DF">
        <w:t xml:space="preserve"> ECUs and automotive sensors.</w:t>
      </w:r>
    </w:p>
    <w:p w14:paraId="7C0A268E" w14:textId="77777777" w:rsidR="006D4879" w:rsidRDefault="006D4879" w:rsidP="00EA2BEB">
      <w:pPr>
        <w:pStyle w:val="ListParagraph"/>
        <w:numPr>
          <w:ilvl w:val="0"/>
          <w:numId w:val="21"/>
        </w:numPr>
        <w:suppressAutoHyphens w:val="0"/>
        <w:spacing w:after="0" w:line="240" w:lineRule="auto"/>
      </w:pPr>
      <w:r w:rsidRPr="00B834DF">
        <w:t>Functional safety certification (ISO 26262, SEooC, up to ASIL D)</w:t>
      </w:r>
      <w:r>
        <w:t>.</w:t>
      </w:r>
    </w:p>
    <w:p w14:paraId="2C76089A" w14:textId="77777777" w:rsidR="006D4879" w:rsidRDefault="006D4879" w:rsidP="00EA2BEB">
      <w:pPr>
        <w:pStyle w:val="ListParagraph"/>
        <w:numPr>
          <w:ilvl w:val="0"/>
          <w:numId w:val="21"/>
        </w:numPr>
        <w:suppressAutoHyphens w:val="0"/>
        <w:spacing w:after="0" w:line="240" w:lineRule="auto"/>
      </w:pPr>
      <w:r>
        <w:t>Appropriate testing methods, e.g.,</w:t>
      </w:r>
      <w:r w:rsidRPr="00B834DF">
        <w:t> condition coverage</w:t>
      </w:r>
      <w:r>
        <w:t xml:space="preserve"> or</w:t>
      </w:r>
      <w:r w:rsidRPr="00B834DF">
        <w:t xml:space="preserve"> integration tests</w:t>
      </w:r>
      <w:r>
        <w:t>.</w:t>
      </w:r>
    </w:p>
    <w:p w14:paraId="4734CEE4" w14:textId="77777777" w:rsidR="006D4879" w:rsidRDefault="006D4879" w:rsidP="00EA2BEB">
      <w:pPr>
        <w:pStyle w:val="ListParagraph"/>
        <w:numPr>
          <w:ilvl w:val="0"/>
          <w:numId w:val="21"/>
        </w:numPr>
        <w:suppressAutoHyphens w:val="0"/>
        <w:spacing w:after="0" w:line="240" w:lineRule="auto"/>
      </w:pPr>
      <w:r w:rsidRPr="00B834DF">
        <w:t xml:space="preserve">Development </w:t>
      </w:r>
      <w:r>
        <w:t>e</w:t>
      </w:r>
      <w:r w:rsidRPr="00B834DF">
        <w:t>nvironment</w:t>
      </w:r>
      <w:r>
        <w:t>, t</w:t>
      </w:r>
      <w:r w:rsidRPr="00B834DF">
        <w:t>ools</w:t>
      </w:r>
      <w:r>
        <w:t>, toolchains.</w:t>
      </w:r>
    </w:p>
    <w:p w14:paraId="4FF1DD97" w14:textId="77777777" w:rsidR="006D4879" w:rsidRDefault="006D4879" w:rsidP="00EA2BEB">
      <w:pPr>
        <w:pStyle w:val="ListParagraph"/>
        <w:numPr>
          <w:ilvl w:val="0"/>
          <w:numId w:val="21"/>
        </w:numPr>
        <w:suppressAutoHyphens w:val="0"/>
        <w:spacing w:after="0" w:line="240" w:lineRule="auto"/>
      </w:pPr>
      <w:r w:rsidRPr="00B834DF">
        <w:t>Complete and integrated solution for both intra- and inter-ECU communication</w:t>
      </w:r>
      <w:r>
        <w:t>.</w:t>
      </w:r>
    </w:p>
    <w:p w14:paraId="0CCEBEC1" w14:textId="77777777" w:rsidR="006D4879" w:rsidRDefault="006D4879" w:rsidP="00EA2BEB">
      <w:pPr>
        <w:pStyle w:val="ListParagraph"/>
        <w:numPr>
          <w:ilvl w:val="0"/>
          <w:numId w:val="21"/>
        </w:numPr>
        <w:suppressAutoHyphens w:val="0"/>
        <w:spacing w:after="0" w:line="240" w:lineRule="auto"/>
      </w:pPr>
      <w:r>
        <w:t>Integration of common frameworks such as AUTOSAR, Apex.OS and others.</w:t>
      </w:r>
    </w:p>
    <w:p w14:paraId="72789DDE" w14:textId="77777777" w:rsidR="006D4879" w:rsidRDefault="006D4879" w:rsidP="00EA2BEB">
      <w:pPr>
        <w:pStyle w:val="ListParagraph"/>
        <w:numPr>
          <w:ilvl w:val="0"/>
          <w:numId w:val="21"/>
        </w:numPr>
        <w:suppressAutoHyphens w:val="0"/>
        <w:spacing w:after="0" w:line="240" w:lineRule="auto"/>
      </w:pPr>
      <w:r w:rsidRPr="00B834DF">
        <w:t>Simple to integrate into custom frameworks</w:t>
      </w:r>
      <w:r>
        <w:t>.</w:t>
      </w:r>
    </w:p>
    <w:p w14:paraId="184D50DA" w14:textId="77777777" w:rsidR="006D4879" w:rsidRDefault="006D4879" w:rsidP="00EA2BEB">
      <w:pPr>
        <w:pStyle w:val="ListParagraph"/>
        <w:numPr>
          <w:ilvl w:val="0"/>
          <w:numId w:val="21"/>
        </w:numPr>
        <w:suppressAutoHyphens w:val="0"/>
        <w:spacing w:after="0" w:line="240" w:lineRule="auto"/>
      </w:pPr>
      <w:r w:rsidRPr="00B834DF">
        <w:t>Support for today's most relevant protocols for automotive ethernet</w:t>
      </w:r>
      <w:r>
        <w:t>.</w:t>
      </w:r>
    </w:p>
    <w:p w14:paraId="692370C4" w14:textId="77777777" w:rsidR="006D4879" w:rsidRDefault="006D4879" w:rsidP="00EA2BEB">
      <w:pPr>
        <w:pStyle w:val="ListParagraph"/>
        <w:numPr>
          <w:ilvl w:val="0"/>
          <w:numId w:val="21"/>
        </w:numPr>
        <w:suppressAutoHyphens w:val="0"/>
        <w:spacing w:after="0" w:line="240" w:lineRule="auto"/>
      </w:pPr>
      <w:r w:rsidRPr="00B834DF">
        <w:t>Capable to handle large amounts of data efficiently</w:t>
      </w:r>
      <w:r>
        <w:t>..</w:t>
      </w:r>
    </w:p>
    <w:p w14:paraId="0FAA0A8A" w14:textId="77777777" w:rsidR="006D4879" w:rsidRDefault="006D4879" w:rsidP="00EA2BEB">
      <w:pPr>
        <w:pStyle w:val="ListParagraph"/>
        <w:numPr>
          <w:ilvl w:val="0"/>
          <w:numId w:val="21"/>
        </w:numPr>
        <w:suppressAutoHyphens w:val="0"/>
        <w:spacing w:after="0" w:line="240" w:lineRule="auto"/>
      </w:pPr>
      <w:r w:rsidRPr="00B834DF">
        <w:lastRenderedPageBreak/>
        <w:t>High-performance communication with low runtime consumption</w:t>
      </w:r>
    </w:p>
    <w:p w14:paraId="096302DD" w14:textId="77777777" w:rsidR="006D4879" w:rsidRPr="00B834DF" w:rsidRDefault="006D4879" w:rsidP="00EA2BEB">
      <w:pPr>
        <w:pStyle w:val="ListParagraph"/>
        <w:numPr>
          <w:ilvl w:val="0"/>
          <w:numId w:val="21"/>
        </w:numPr>
        <w:suppressAutoHyphens w:val="0"/>
        <w:spacing w:after="0" w:line="240" w:lineRule="auto"/>
      </w:pPr>
      <w:r>
        <w:t>Ensuring compatibility to SIMPL</w:t>
      </w:r>
      <w:r w:rsidRPr="00B834DF">
        <w:footnoteReference w:id="6"/>
      </w:r>
      <w:r>
        <w:t xml:space="preserve"> (cloud-to-edge federations and data spaces made simple). </w:t>
      </w:r>
      <w:r w:rsidRPr="00B834DF">
        <w:t>S</w:t>
      </w:r>
      <w:r>
        <w:t>IMPL</w:t>
      </w:r>
      <w:r w:rsidRPr="00B834DF">
        <w:t xml:space="preserve"> is the smart middleware that will enable cloud-to-edge federations and support all major data initiatives funded by the European Commission, such as common European data spaces.</w:t>
      </w:r>
    </w:p>
    <w:p w14:paraId="35E09FA4" w14:textId="77777777" w:rsidR="001720BA" w:rsidRPr="006D4879" w:rsidRDefault="001720BA" w:rsidP="00BE24E8"/>
    <w:p w14:paraId="77E86A02" w14:textId="7E8A85A4" w:rsidR="001720BA" w:rsidRDefault="001720BA" w:rsidP="00192116">
      <w:pPr>
        <w:pStyle w:val="Heading3"/>
      </w:pPr>
      <w:bookmarkStart w:id="12" w:name="_Hlk140088667"/>
      <w:r>
        <w:t xml:space="preserve">Major Challenge </w:t>
      </w:r>
      <w:r w:rsidR="00116708">
        <w:t>4</w:t>
      </w:r>
      <w:r>
        <w:t xml:space="preserve">: </w:t>
      </w:r>
      <w:r w:rsidR="00116708">
        <w:t>Provide tools and methods for validation and certification of safety, security and comfort of embedded intelligence in mobility</w:t>
      </w:r>
      <w:r>
        <w:t xml:space="preserve"> </w:t>
      </w:r>
    </w:p>
    <w:bookmarkEnd w:id="12"/>
    <w:p w14:paraId="39148D3A" w14:textId="77777777" w:rsidR="001720BA" w:rsidRDefault="001720BA" w:rsidP="00192116">
      <w:pPr>
        <w:pStyle w:val="Subtitle"/>
      </w:pPr>
      <w:r w:rsidRPr="00BE24E8">
        <w:t>Stat</w:t>
      </w:r>
      <w:r>
        <w:t xml:space="preserve">us, vision and expected outcome </w:t>
      </w:r>
    </w:p>
    <w:p w14:paraId="630EC8E0" w14:textId="38AED912" w:rsidR="009F48B7" w:rsidRDefault="00116708" w:rsidP="00116708">
      <w:r>
        <w:t>To achieve the EU-wide goal of zero fatalities by 2050, active safety systems and automated vehicles are necessary (the term “vehicle” here covers mobility systems on land, water and in the air: cars, trains, ships</w:t>
      </w:r>
      <w:r w:rsidR="00581C2E">
        <w:t xml:space="preserve">, </w:t>
      </w:r>
      <w:r>
        <w:t>airplanes</w:t>
      </w:r>
      <w:r w:rsidR="00581C2E">
        <w:t>, smart farming and other offroad vehicle</w:t>
      </w:r>
      <w:r>
        <w:t xml:space="preserve">). Although several technology demonstrators for highly automated vehicles already exist, there is a severe lack of cost-effective, commonly accepted </w:t>
      </w:r>
      <w:r w:rsidRPr="00E61F06">
        <w:rPr>
          <w:rStyle w:val="KeywordforindexChar"/>
        </w:rPr>
        <w:t>verification &amp; validation</w:t>
      </w:r>
      <w:r>
        <w:t xml:space="preserve"> (</w:t>
      </w:r>
      <w:r w:rsidRPr="00E61F06">
        <w:rPr>
          <w:rStyle w:val="KeywordforindexChar"/>
        </w:rPr>
        <w:t>V&amp;V</w:t>
      </w:r>
      <w:r>
        <w:t xml:space="preserve">) methods and tools. Winner et al predict that more than 400 million km of road driving would be required to statistically prove that an automated vehicle is as safe as a manually driven one, implying that a proven- in-use certification by performing physical tests on the road is no longer feasible. </w:t>
      </w:r>
    </w:p>
    <w:p w14:paraId="4AEB2A8D" w14:textId="77777777" w:rsidR="009F48B7" w:rsidRDefault="009F48B7" w:rsidP="00116708"/>
    <w:p w14:paraId="64E6E6F9" w14:textId="493D2CC4" w:rsidR="00116708" w:rsidRDefault="00116708" w:rsidP="00116708">
      <w:r>
        <w:t xml:space="preserve">This lack of effectively applicable </w:t>
      </w:r>
      <w:r w:rsidRPr="00E61F06">
        <w:rPr>
          <w:rStyle w:val="KeywordforindexChar"/>
        </w:rPr>
        <w:t>V&amp;V methods</w:t>
      </w:r>
      <w:r>
        <w:t xml:space="preserve"> has created a major barrier for the market introduction of these systems. </w:t>
      </w:r>
      <w:r w:rsidRPr="00997ECD">
        <w:t xml:space="preserve">The development and use of Digital Twins </w:t>
      </w:r>
      <w:r>
        <w:t>is becoming</w:t>
      </w:r>
      <w:r w:rsidRPr="00997ECD">
        <w:t xml:space="preserve"> a cornerstone for future development and updates of this type of complex automated systems, interacting with the cloud.  </w:t>
      </w:r>
      <w:r>
        <w:t xml:space="preserve">Meanwhile many experts in Europe as well as in many other countries of the world work together under the guidance of UN/ECE to create standards for the approval of ADAS and AD functions in mobility. The draft of the Regulation (EU) 2019/2144 for ADAS function is approved and contains definitions for the expected functionality of many </w:t>
      </w:r>
      <w:r w:rsidRPr="00E61F06">
        <w:rPr>
          <w:rStyle w:val="KeywordforindexChar"/>
        </w:rPr>
        <w:t>ADAS functions</w:t>
      </w:r>
      <w:r>
        <w:t xml:space="preserve"> as well as first indications how to prove them. The associated ADAS and </w:t>
      </w:r>
      <w:r w:rsidRPr="00E61F06">
        <w:rPr>
          <w:rStyle w:val="KeywordforindexChar"/>
        </w:rPr>
        <w:t>AD functions</w:t>
      </w:r>
      <w:r>
        <w:t xml:space="preserve"> are </w:t>
      </w:r>
      <w:r w:rsidRPr="00E61F06">
        <w:rPr>
          <w:rStyle w:val="KeywordforindexChar"/>
        </w:rPr>
        <w:t>Lane Departure Warning System</w:t>
      </w:r>
      <w:r>
        <w:t xml:space="preserve">, </w:t>
      </w:r>
      <w:r w:rsidRPr="00017B05">
        <w:rPr>
          <w:color w:val="FF0000"/>
        </w:rPr>
        <w:t>Advan</w:t>
      </w:r>
      <w:r w:rsidRPr="00E61F06">
        <w:rPr>
          <w:rStyle w:val="KeywordforindexChar"/>
        </w:rPr>
        <w:t>ced Emergency Braking on Heavy Duty Vehicles</w:t>
      </w:r>
      <w:r>
        <w:t xml:space="preserve">, </w:t>
      </w:r>
      <w:r w:rsidRPr="00E61F06">
        <w:rPr>
          <w:rStyle w:val="KeywordforindexChar"/>
        </w:rPr>
        <w:t>Speed Limitation Devices</w:t>
      </w:r>
      <w:r>
        <w:t xml:space="preserve">, </w:t>
      </w:r>
      <w:r w:rsidRPr="00E61F06">
        <w:rPr>
          <w:rStyle w:val="KeywordforindexChar"/>
        </w:rPr>
        <w:t>Reversing Detection</w:t>
      </w:r>
      <w:r>
        <w:t xml:space="preserve">, </w:t>
      </w:r>
      <w:r w:rsidRPr="00E61F06">
        <w:rPr>
          <w:rStyle w:val="KeywordforindexChar"/>
        </w:rPr>
        <w:t>Pedestrian and Cyclist Collision Warning</w:t>
      </w:r>
      <w:r>
        <w:t xml:space="preserve">, </w:t>
      </w:r>
      <w:r w:rsidRPr="00E61F06">
        <w:rPr>
          <w:rStyle w:val="KeywordforindexChar"/>
        </w:rPr>
        <w:t>Blind Spot Information System</w:t>
      </w:r>
      <w:r>
        <w:t xml:space="preserve">, </w:t>
      </w:r>
      <w:r w:rsidRPr="00E61F06">
        <w:rPr>
          <w:rStyle w:val="KeywordforindexChar"/>
        </w:rPr>
        <w:t>Emergency Lane Keeping System</w:t>
      </w:r>
      <w:r>
        <w:t xml:space="preserve">, </w:t>
      </w:r>
      <w:r w:rsidRPr="00E61F06">
        <w:rPr>
          <w:rStyle w:val="KeywordforindexChar"/>
        </w:rPr>
        <w:t>Advanced Emergency Braking on Light Duty Vehicles</w:t>
      </w:r>
      <w:r>
        <w:t xml:space="preserve">, </w:t>
      </w:r>
      <w:r w:rsidRPr="00E61F06">
        <w:rPr>
          <w:rStyle w:val="KeywordforindexChar"/>
        </w:rPr>
        <w:t>Protection of Vehicles against Cyber Attack</w:t>
      </w:r>
      <w:r>
        <w:t xml:space="preserve">, </w:t>
      </w:r>
      <w:r w:rsidRPr="00E61F06">
        <w:rPr>
          <w:rStyle w:val="KeywordforindexChar"/>
        </w:rPr>
        <w:t>Intelligent Speed Assistance</w:t>
      </w:r>
      <w:r>
        <w:t xml:space="preserve">, </w:t>
      </w:r>
      <w:r w:rsidRPr="00E61F06">
        <w:rPr>
          <w:rStyle w:val="KeywordforindexChar"/>
        </w:rPr>
        <w:t>Emergency Stop Signal</w:t>
      </w:r>
      <w:r>
        <w:t xml:space="preserve">, </w:t>
      </w:r>
      <w:r w:rsidRPr="00E61F06">
        <w:rPr>
          <w:rStyle w:val="KeywordforindexChar"/>
        </w:rPr>
        <w:t>Alcohol Interlock Installation Facilitation</w:t>
      </w:r>
      <w:r>
        <w:t xml:space="preserve">, </w:t>
      </w:r>
      <w:r w:rsidRPr="00E61F06">
        <w:rPr>
          <w:rStyle w:val="KeywordforindexChar"/>
        </w:rPr>
        <w:t>Driver Drowsiness and Attention Warning</w:t>
      </w:r>
      <w:r>
        <w:t xml:space="preserve">, </w:t>
      </w:r>
      <w:r w:rsidRPr="00E61F06">
        <w:rPr>
          <w:rStyle w:val="KeywordforindexChar"/>
        </w:rPr>
        <w:t>Driver Availability Monitoring System</w:t>
      </w:r>
      <w:r>
        <w:t xml:space="preserve">, </w:t>
      </w:r>
      <w:r w:rsidRPr="00E61F06">
        <w:rPr>
          <w:rStyle w:val="KeywordforindexChar"/>
        </w:rPr>
        <w:t>Event Data Recorder</w:t>
      </w:r>
      <w:r>
        <w:t xml:space="preserve">, </w:t>
      </w:r>
      <w:r w:rsidRPr="00E61F06">
        <w:rPr>
          <w:rStyle w:val="KeywordforindexChar"/>
        </w:rPr>
        <w:t>Systems to replace driver's control</w:t>
      </w:r>
      <w:r>
        <w:t xml:space="preserve">; Systems to provide the vehicle with information on state of vehicle surrounding area and </w:t>
      </w:r>
      <w:r w:rsidRPr="00E61F06">
        <w:rPr>
          <w:rStyle w:val="KeywordforindexChar"/>
        </w:rPr>
        <w:t>Platooning</w:t>
      </w:r>
      <w:r w:rsidRPr="00E61F06">
        <w:t>.</w:t>
      </w:r>
    </w:p>
    <w:p w14:paraId="0937D718" w14:textId="77777777" w:rsidR="00116708" w:rsidRDefault="00116708" w:rsidP="00116708"/>
    <w:p w14:paraId="3E437821" w14:textId="77777777" w:rsidR="00116708" w:rsidRDefault="00116708" w:rsidP="00116708">
      <w:r>
        <w:t xml:space="preserve">The main challenge is the tight interaction of these safety-critical automated systems with their environment. These interactions get more complex the higher the automation level gets. This means that not only does the correct functioning of the automated cyber-physical mobility system itself need be tested, but also its correct reaction to the behaviour and specifics of its surroundings. This leads to a huge number of potential scenarios that every automated mobility solution will have to handle in a safe </w:t>
      </w:r>
      <w:r>
        <w:lastRenderedPageBreak/>
        <w:t>way. It is important to take into account not only the commonly occurring scenarios encountered by the mobility systems as vehicles, trucks, airplanes, ships et al, but also the occurrence of safety critical events during these scenarios. Many of these safety critical events fortunately do occur only seldom, but that makes it even more difficult to test the correct reactions of the automation systems in these situations.</w:t>
      </w:r>
    </w:p>
    <w:p w14:paraId="3D645D9C" w14:textId="77777777" w:rsidR="00116708" w:rsidRDefault="00116708" w:rsidP="00116708"/>
    <w:p w14:paraId="4E67F86C" w14:textId="77777777" w:rsidR="00116708" w:rsidRDefault="00116708" w:rsidP="00116708">
      <w:r>
        <w:t xml:space="preserve">Many highly automated cyber-physical systems have adopted </w:t>
      </w:r>
      <w:r w:rsidRPr="00E61F06">
        <w:rPr>
          <w:rStyle w:val="KeywordforindexChar"/>
        </w:rPr>
        <w:t>machine learning</w:t>
      </w:r>
      <w:r>
        <w:t xml:space="preserve"> (ML) and </w:t>
      </w:r>
      <w:r w:rsidRPr="00E61F06">
        <w:rPr>
          <w:rStyle w:val="KeywordforindexChar"/>
        </w:rPr>
        <w:t>AI</w:t>
      </w:r>
      <w:r>
        <w:t xml:space="preserve"> to enable autonomous decision-making and render applications smart. While the use of ML and </w:t>
      </w:r>
      <w:r w:rsidRPr="00E61F06">
        <w:rPr>
          <w:rStyle w:val="KeywordforindexChar"/>
        </w:rPr>
        <w:t>AI</w:t>
      </w:r>
      <w:r>
        <w:t xml:space="preserve"> components offers great promise for improving our everyday lives in many, sometimes unimaginable, ways, it also </w:t>
      </w:r>
      <w:r w:rsidRPr="00884017">
        <w:t xml:space="preserve">brings a host of very difficult verification, validation and certification challenges in the context of safety- critical applications. The opacity of ML/AI components requires the development of completely new </w:t>
      </w:r>
      <w:r w:rsidRPr="00E61F06">
        <w:rPr>
          <w:rStyle w:val="KeywordforindexChar"/>
        </w:rPr>
        <w:t>V&amp;V</w:t>
      </w:r>
      <w:r w:rsidRPr="00884017">
        <w:t xml:space="preserve"> techniques, and to accordingly extend existing </w:t>
      </w:r>
      <w:r w:rsidRPr="00E61F06">
        <w:rPr>
          <w:rStyle w:val="KeywordforindexChar"/>
        </w:rPr>
        <w:t>V&amp;V</w:t>
      </w:r>
      <w:r w:rsidRPr="00884017">
        <w:t xml:space="preserve"> methodologies. It is important to not only secure stable solutions based on ML, but also how to exploit increased learning based on new data, and to update existing vehicles with updated algorithms using the additional learning from new data, while guaranteeing no side-effects</w:t>
      </w:r>
      <w:r>
        <w:t>.</w:t>
      </w:r>
    </w:p>
    <w:p w14:paraId="05B21D68" w14:textId="77777777" w:rsidR="00116708" w:rsidRDefault="00116708" w:rsidP="00116708"/>
    <w:p w14:paraId="1D1ECDEA" w14:textId="77777777" w:rsidR="00116708" w:rsidRDefault="00116708" w:rsidP="00116708">
      <w:r>
        <w:rPr>
          <w:noProof/>
          <w:sz w:val="20"/>
        </w:rPr>
        <mc:AlternateContent>
          <mc:Choice Requires="wpg">
            <w:drawing>
              <wp:inline distT="0" distB="0" distL="0" distR="0" wp14:anchorId="68C2F298" wp14:editId="19E1B0D3">
                <wp:extent cx="5271135" cy="3029585"/>
                <wp:effectExtent l="0" t="0" r="0" b="0"/>
                <wp:docPr id="9"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1135" cy="3029585"/>
                          <a:chOff x="0" y="0"/>
                          <a:chExt cx="8301" cy="4771"/>
                        </a:xfrm>
                      </wpg:grpSpPr>
                      <wps:wsp>
                        <wps:cNvPr id="10" name="Rectangle 283"/>
                        <wps:cNvSpPr>
                          <a:spLocks noChangeArrowheads="1"/>
                        </wps:cNvSpPr>
                        <wps:spPr bwMode="auto">
                          <a:xfrm>
                            <a:off x="0" y="0"/>
                            <a:ext cx="8301" cy="4771"/>
                          </a:xfrm>
                          <a:prstGeom prst="rect">
                            <a:avLst/>
                          </a:prstGeom>
                          <a:solidFill>
                            <a:srgbClr val="DFF1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84"/>
                        <wps:cNvSpPr>
                          <a:spLocks noChangeArrowheads="1"/>
                        </wps:cNvSpPr>
                        <wps:spPr bwMode="auto">
                          <a:xfrm>
                            <a:off x="0" y="1148"/>
                            <a:ext cx="6061" cy="3623"/>
                          </a:xfrm>
                          <a:prstGeom prst="rect">
                            <a:avLst/>
                          </a:prstGeom>
                          <a:solidFill>
                            <a:srgbClr val="9BD6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85"/>
                        <wps:cNvSpPr>
                          <a:spLocks noChangeArrowheads="1"/>
                        </wps:cNvSpPr>
                        <wps:spPr bwMode="auto">
                          <a:xfrm>
                            <a:off x="0" y="2170"/>
                            <a:ext cx="4415" cy="2601"/>
                          </a:xfrm>
                          <a:prstGeom prst="rect">
                            <a:avLst/>
                          </a:prstGeom>
                          <a:solidFill>
                            <a:srgbClr val="00B4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286"/>
                        <wps:cNvSpPr txBox="1">
                          <a:spLocks noChangeArrowheads="1"/>
                        </wps:cNvSpPr>
                        <wps:spPr bwMode="auto">
                          <a:xfrm>
                            <a:off x="2816" y="3268"/>
                            <a:ext cx="139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287C1" w14:textId="77777777" w:rsidR="00116708" w:rsidRDefault="00116708" w:rsidP="00116708">
                              <w:pPr>
                                <w:spacing w:before="1" w:line="244" w:lineRule="auto"/>
                                <w:ind w:right="9" w:firstLine="520"/>
                                <w:rPr>
                                  <w:rFonts w:ascii="OpenSans-Semibold"/>
                                  <w:b/>
                                  <w:sz w:val="14"/>
                                </w:rPr>
                              </w:pPr>
                              <w:r>
                                <w:rPr>
                                  <w:rFonts w:ascii="OpenSans-Semibold"/>
                                  <w:b/>
                                  <w:color w:val="FFFFFF"/>
                                  <w:sz w:val="14"/>
                                </w:rPr>
                                <w:t>Connectivity Unknown/Unknown</w:t>
                              </w:r>
                            </w:p>
                          </w:txbxContent>
                        </wps:txbx>
                        <wps:bodyPr rot="0" vert="horz" wrap="square" lIns="0" tIns="0" rIns="0" bIns="0" anchor="t" anchorCtr="0" upright="1">
                          <a:noAutofit/>
                        </wps:bodyPr>
                      </wps:wsp>
                      <wps:wsp>
                        <wps:cNvPr id="14" name="Text Box 287"/>
                        <wps:cNvSpPr txBox="1">
                          <a:spLocks noChangeArrowheads="1"/>
                        </wps:cNvSpPr>
                        <wps:spPr bwMode="auto">
                          <a:xfrm>
                            <a:off x="0" y="3303"/>
                            <a:ext cx="2529" cy="1467"/>
                          </a:xfrm>
                          <a:prstGeom prst="rect">
                            <a:avLst/>
                          </a:prstGeom>
                          <a:solidFill>
                            <a:srgbClr val="3D4E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EC5B7" w14:textId="77777777" w:rsidR="00116708" w:rsidRDefault="00116708" w:rsidP="00116708">
                              <w:pPr>
                                <w:spacing w:before="143"/>
                                <w:ind w:left="1397"/>
                                <w:rPr>
                                  <w:b/>
                                  <w:sz w:val="18"/>
                                </w:rPr>
                              </w:pPr>
                              <w:r>
                                <w:rPr>
                                  <w:b/>
                                  <w:color w:val="FFFFFF"/>
                                  <w:sz w:val="18"/>
                                </w:rPr>
                                <w:t>ISO</w:t>
                              </w:r>
                              <w:r>
                                <w:rPr>
                                  <w:b/>
                                  <w:color w:val="FFFFFF"/>
                                  <w:spacing w:val="6"/>
                                  <w:sz w:val="18"/>
                                </w:rPr>
                                <w:t xml:space="preserve"> </w:t>
                              </w:r>
                              <w:r>
                                <w:rPr>
                                  <w:b/>
                                  <w:color w:val="FFFFFF"/>
                                  <w:sz w:val="18"/>
                                </w:rPr>
                                <w:t>26262</w:t>
                              </w:r>
                            </w:p>
                            <w:p w14:paraId="1ED3C5B7" w14:textId="77777777" w:rsidR="00116708" w:rsidRDefault="00116708" w:rsidP="00116708">
                              <w:pPr>
                                <w:spacing w:before="98" w:line="244" w:lineRule="auto"/>
                                <w:ind w:left="907" w:right="251" w:firstLine="298"/>
                                <w:jc w:val="right"/>
                                <w:rPr>
                                  <w:rFonts w:ascii="OpenSans-Semibold"/>
                                  <w:b/>
                                  <w:sz w:val="14"/>
                                </w:rPr>
                              </w:pPr>
                              <w:r>
                                <w:rPr>
                                  <w:rFonts w:ascii="OpenSans-Semibold"/>
                                  <w:b/>
                                  <w:color w:val="FFFFFF"/>
                                  <w:sz w:val="14"/>
                                </w:rPr>
                                <w:t>System</w:t>
                              </w:r>
                              <w:r>
                                <w:rPr>
                                  <w:rFonts w:ascii="OpenSans-Semibold"/>
                                  <w:b/>
                                  <w:color w:val="FFFFFF"/>
                                  <w:spacing w:val="2"/>
                                  <w:sz w:val="14"/>
                                </w:rPr>
                                <w:t xml:space="preserve"> </w:t>
                              </w:r>
                              <w:r>
                                <w:rPr>
                                  <w:rFonts w:ascii="OpenSans-Semibold"/>
                                  <w:b/>
                                  <w:color w:val="FFFFFF"/>
                                  <w:sz w:val="14"/>
                                </w:rPr>
                                <w:t>Failures</w:t>
                              </w:r>
                              <w:r>
                                <w:rPr>
                                  <w:rFonts w:ascii="OpenSans-Semibold"/>
                                  <w:b/>
                                  <w:color w:val="FFFFFF"/>
                                  <w:spacing w:val="-1"/>
                                  <w:w w:val="101"/>
                                  <w:sz w:val="14"/>
                                </w:rPr>
                                <w:t xml:space="preserve"> </w:t>
                              </w:r>
                              <w:r>
                                <w:rPr>
                                  <w:rFonts w:ascii="OpenSans-Semibold"/>
                                  <w:b/>
                                  <w:color w:val="FFFFFF"/>
                                  <w:sz w:val="14"/>
                                </w:rPr>
                                <w:t>Safety</w:t>
                              </w:r>
                              <w:r>
                                <w:rPr>
                                  <w:rFonts w:ascii="OpenSans-Semibold"/>
                                  <w:b/>
                                  <w:color w:val="FFFFFF"/>
                                  <w:spacing w:val="-4"/>
                                  <w:sz w:val="14"/>
                                </w:rPr>
                                <w:t xml:space="preserve"> </w:t>
                              </w:r>
                              <w:r>
                                <w:rPr>
                                  <w:rFonts w:ascii="OpenSans-Semibold"/>
                                  <w:b/>
                                  <w:color w:val="FFFFFF"/>
                                  <w:sz w:val="14"/>
                                </w:rPr>
                                <w:t>Management</w:t>
                              </w:r>
                              <w:r>
                                <w:rPr>
                                  <w:rFonts w:ascii="OpenSans-Semibold"/>
                                  <w:b/>
                                  <w:color w:val="FFFFFF"/>
                                  <w:w w:val="101"/>
                                  <w:sz w:val="14"/>
                                </w:rPr>
                                <w:t xml:space="preserve"> </w:t>
                              </w:r>
                              <w:r>
                                <w:rPr>
                                  <w:rFonts w:ascii="OpenSans-Semibold"/>
                                  <w:b/>
                                  <w:color w:val="FFFFFF"/>
                                  <w:sz w:val="14"/>
                                </w:rPr>
                                <w:t>Random</w:t>
                              </w:r>
                              <w:r>
                                <w:rPr>
                                  <w:rFonts w:ascii="OpenSans-Semibold"/>
                                  <w:b/>
                                  <w:color w:val="FFFFFF"/>
                                  <w:spacing w:val="-2"/>
                                  <w:sz w:val="14"/>
                                </w:rPr>
                                <w:t xml:space="preserve"> </w:t>
                              </w:r>
                              <w:r>
                                <w:rPr>
                                  <w:rFonts w:ascii="OpenSans-Semibold"/>
                                  <w:b/>
                                  <w:color w:val="FFFFFF"/>
                                  <w:sz w:val="14"/>
                                </w:rPr>
                                <w:t>Failure</w:t>
                              </w:r>
                              <w:r>
                                <w:rPr>
                                  <w:rFonts w:ascii="OpenSans-Semibold"/>
                                  <w:b/>
                                  <w:color w:val="FFFFFF"/>
                                  <w:spacing w:val="-1"/>
                                  <w:w w:val="101"/>
                                  <w:sz w:val="14"/>
                                </w:rPr>
                                <w:t xml:space="preserve"> </w:t>
                              </w:r>
                              <w:r>
                                <w:rPr>
                                  <w:rFonts w:ascii="OpenSans-Semibold"/>
                                  <w:b/>
                                  <w:color w:val="FFFFFF"/>
                                  <w:sz w:val="14"/>
                                </w:rPr>
                                <w:t>Safety</w:t>
                              </w:r>
                              <w:r>
                                <w:rPr>
                                  <w:rFonts w:ascii="OpenSans-Semibold"/>
                                  <w:b/>
                                  <w:color w:val="FFFFFF"/>
                                  <w:spacing w:val="1"/>
                                  <w:sz w:val="14"/>
                                </w:rPr>
                                <w:t xml:space="preserve"> </w:t>
                              </w:r>
                              <w:r>
                                <w:rPr>
                                  <w:rFonts w:ascii="OpenSans-Semibold"/>
                                  <w:b/>
                                  <w:color w:val="FFFFFF"/>
                                  <w:sz w:val="14"/>
                                </w:rPr>
                                <w:t>Practices</w:t>
                              </w:r>
                            </w:p>
                          </w:txbxContent>
                        </wps:txbx>
                        <wps:bodyPr rot="0" vert="horz" wrap="square" lIns="0" tIns="0" rIns="0" bIns="0" anchor="t" anchorCtr="0" upright="1">
                          <a:noAutofit/>
                        </wps:bodyPr>
                      </wps:wsp>
                      <wps:wsp>
                        <wps:cNvPr id="15" name="Text Box 288"/>
                        <wps:cNvSpPr txBox="1">
                          <a:spLocks noChangeArrowheads="1"/>
                        </wps:cNvSpPr>
                        <wps:spPr bwMode="auto">
                          <a:xfrm>
                            <a:off x="3018" y="2306"/>
                            <a:ext cx="1226"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B4DA" w14:textId="77777777" w:rsidR="00116708" w:rsidRDefault="00116708" w:rsidP="00116708">
                              <w:pPr>
                                <w:spacing w:before="23" w:line="213" w:lineRule="auto"/>
                                <w:ind w:left="334" w:right="5" w:firstLine="361"/>
                                <w:rPr>
                                  <w:b/>
                                  <w:sz w:val="18"/>
                                </w:rPr>
                              </w:pPr>
                              <w:r>
                                <w:rPr>
                                  <w:b/>
                                  <w:color w:val="FFFFFF"/>
                                  <w:sz w:val="18"/>
                                </w:rPr>
                                <w:t>SOTIF ISO</w:t>
                              </w:r>
                              <w:r>
                                <w:rPr>
                                  <w:b/>
                                  <w:color w:val="FFFFFF"/>
                                  <w:spacing w:val="10"/>
                                  <w:sz w:val="18"/>
                                </w:rPr>
                                <w:t xml:space="preserve"> </w:t>
                              </w:r>
                              <w:r>
                                <w:rPr>
                                  <w:b/>
                                  <w:color w:val="FFFFFF"/>
                                  <w:spacing w:val="-4"/>
                                  <w:sz w:val="18"/>
                                </w:rPr>
                                <w:t>21448</w:t>
                              </w:r>
                            </w:p>
                            <w:p w14:paraId="75AAF1F3" w14:textId="77777777" w:rsidR="00116708" w:rsidRDefault="00116708" w:rsidP="00116708">
                              <w:pPr>
                                <w:spacing w:before="115" w:line="244" w:lineRule="auto"/>
                                <w:ind w:left="249" w:right="52" w:hanging="250"/>
                                <w:rPr>
                                  <w:rFonts w:ascii="OpenSans-Semibold"/>
                                  <w:b/>
                                  <w:sz w:val="14"/>
                                </w:rPr>
                              </w:pPr>
                              <w:r>
                                <w:rPr>
                                  <w:rFonts w:ascii="OpenSans-Semibold"/>
                                  <w:b/>
                                  <w:color w:val="FFFFFF"/>
                                  <w:sz w:val="14"/>
                                </w:rPr>
                                <w:t xml:space="preserve">Up to SAE Level </w:t>
                              </w:r>
                              <w:r>
                                <w:rPr>
                                  <w:rFonts w:ascii="OpenSans-Semibold"/>
                                  <w:b/>
                                  <w:color w:val="FFFFFF"/>
                                  <w:spacing w:val="-13"/>
                                  <w:sz w:val="14"/>
                                </w:rPr>
                                <w:t xml:space="preserve">5 </w:t>
                              </w:r>
                              <w:r>
                                <w:rPr>
                                  <w:rFonts w:ascii="OpenSans-Semibold"/>
                                  <w:b/>
                                  <w:color w:val="FFFFFF"/>
                                  <w:sz w:val="14"/>
                                </w:rPr>
                                <w:t>False</w:t>
                              </w:r>
                              <w:r>
                                <w:rPr>
                                  <w:rFonts w:ascii="OpenSans-Semibold"/>
                                  <w:b/>
                                  <w:color w:val="FFFFFF"/>
                                  <w:spacing w:val="-4"/>
                                  <w:sz w:val="14"/>
                                </w:rPr>
                                <w:t xml:space="preserve"> </w:t>
                              </w:r>
                              <w:r>
                                <w:rPr>
                                  <w:rFonts w:ascii="OpenSans-Semibold"/>
                                  <w:b/>
                                  <w:color w:val="FFFFFF"/>
                                  <w:sz w:val="14"/>
                                </w:rPr>
                                <w:t>Positive</w:t>
                              </w:r>
                            </w:p>
                          </w:txbxContent>
                        </wps:txbx>
                        <wps:bodyPr rot="0" vert="horz" wrap="square" lIns="0" tIns="0" rIns="0" bIns="0" anchor="t" anchorCtr="0" upright="1">
                          <a:noAutofit/>
                        </wps:bodyPr>
                      </wps:wsp>
                      <wps:wsp>
                        <wps:cNvPr id="16" name="Text Box 289"/>
                        <wps:cNvSpPr txBox="1">
                          <a:spLocks noChangeArrowheads="1"/>
                        </wps:cNvSpPr>
                        <wps:spPr bwMode="auto">
                          <a:xfrm>
                            <a:off x="318" y="2272"/>
                            <a:ext cx="1497"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0E08D" w14:textId="77777777" w:rsidR="00116708" w:rsidRPr="00EF7AF6" w:rsidRDefault="00116708" w:rsidP="00116708">
                              <w:pPr>
                                <w:spacing w:before="1" w:line="244" w:lineRule="auto"/>
                                <w:ind w:right="15"/>
                                <w:rPr>
                                  <w:b/>
                                  <w:sz w:val="14"/>
                                  <w:lang w:val="fr-FR"/>
                                </w:rPr>
                              </w:pPr>
                              <w:r w:rsidRPr="00EF7AF6">
                                <w:rPr>
                                  <w:rFonts w:ascii="OpenSans-Semibold" w:hAnsi="OpenSans-Semibold"/>
                                  <w:b/>
                                  <w:color w:val="FFFFFF"/>
                                  <w:sz w:val="14"/>
                                  <w:lang w:val="fr-FR"/>
                                </w:rPr>
                                <w:t>Autonomous Vehicles Arti</w:t>
                              </w:r>
                              <w:r>
                                <w:rPr>
                                  <w:rFonts w:ascii="OpenSans-Semibold" w:hAnsi="OpenSans-Semibold"/>
                                  <w:b/>
                                  <w:color w:val="FFFFFF"/>
                                  <w:sz w:val="14"/>
                                </w:rPr>
                                <w:t>ﬁ</w:t>
                              </w:r>
                              <w:r w:rsidRPr="00EF7AF6">
                                <w:rPr>
                                  <w:rFonts w:ascii="OpenSans-Semibold" w:hAnsi="OpenSans-Semibold"/>
                                  <w:b/>
                                  <w:color w:val="FFFFFF"/>
                                  <w:sz w:val="14"/>
                                  <w:lang w:val="fr-FR"/>
                                </w:rPr>
                                <w:t xml:space="preserve">cial Intelligence Performance Failure </w:t>
                              </w:r>
                              <w:r w:rsidRPr="00EF7AF6">
                                <w:rPr>
                                  <w:b/>
                                  <w:color w:val="FFFFFF"/>
                                  <w:sz w:val="14"/>
                                  <w:lang w:val="fr-FR"/>
                                </w:rPr>
                                <w:t>Resilience</w:t>
                              </w:r>
                            </w:p>
                          </w:txbxContent>
                        </wps:txbx>
                        <wps:bodyPr rot="0" vert="horz" wrap="square" lIns="0" tIns="0" rIns="0" bIns="0" anchor="t" anchorCtr="0" upright="1">
                          <a:noAutofit/>
                        </wps:bodyPr>
                      </wps:wsp>
                      <wps:wsp>
                        <wps:cNvPr id="17" name="Text Box 290"/>
                        <wps:cNvSpPr txBox="1">
                          <a:spLocks noChangeArrowheads="1"/>
                        </wps:cNvSpPr>
                        <wps:spPr bwMode="auto">
                          <a:xfrm>
                            <a:off x="4425" y="1350"/>
                            <a:ext cx="1447" cy="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36301" w14:textId="77777777" w:rsidR="00116708" w:rsidRDefault="00116708" w:rsidP="00116708">
                              <w:pPr>
                                <w:spacing w:before="2"/>
                                <w:rPr>
                                  <w:b/>
                                  <w:sz w:val="18"/>
                                </w:rPr>
                              </w:pPr>
                              <w:r>
                                <w:rPr>
                                  <w:b/>
                                  <w:color w:val="3D4EA2"/>
                                  <w:sz w:val="18"/>
                                </w:rPr>
                                <w:t>CYBERSECURITY</w:t>
                              </w:r>
                            </w:p>
                            <w:p w14:paraId="2F79F8C7" w14:textId="77777777" w:rsidR="00116708" w:rsidRDefault="00116708" w:rsidP="00116708">
                              <w:pPr>
                                <w:spacing w:before="51" w:line="244" w:lineRule="auto"/>
                                <w:ind w:left="219" w:right="30" w:hanging="65"/>
                                <w:rPr>
                                  <w:rFonts w:ascii="OpenSans-Semibold"/>
                                  <w:b/>
                                  <w:sz w:val="14"/>
                                </w:rPr>
                              </w:pPr>
                              <w:r>
                                <w:rPr>
                                  <w:rFonts w:ascii="OpenSans-Semibold"/>
                                  <w:b/>
                                  <w:color w:val="3D4EA2"/>
                                  <w:sz w:val="14"/>
                                </w:rPr>
                                <w:t>Treats Intelligence Key</w:t>
                              </w:r>
                              <w:r>
                                <w:rPr>
                                  <w:rFonts w:ascii="OpenSans-Semibold"/>
                                  <w:b/>
                                  <w:color w:val="3D4EA2"/>
                                  <w:spacing w:val="-5"/>
                                  <w:sz w:val="14"/>
                                </w:rPr>
                                <w:t xml:space="preserve"> </w:t>
                              </w:r>
                              <w:r>
                                <w:rPr>
                                  <w:rFonts w:ascii="OpenSans-Semibold"/>
                                  <w:b/>
                                  <w:color w:val="3D4EA2"/>
                                  <w:sz w:val="14"/>
                                </w:rPr>
                                <w:t>Management</w:t>
                              </w:r>
                            </w:p>
                            <w:p w14:paraId="7549B4D8" w14:textId="77777777" w:rsidR="00116708" w:rsidRDefault="00116708" w:rsidP="00116708">
                              <w:pPr>
                                <w:spacing w:line="190" w:lineRule="exact"/>
                                <w:ind w:left="922"/>
                                <w:rPr>
                                  <w:rFonts w:ascii="OpenSans-Semibold"/>
                                  <w:b/>
                                  <w:sz w:val="14"/>
                                </w:rPr>
                              </w:pPr>
                              <w:r>
                                <w:rPr>
                                  <w:rFonts w:ascii="OpenSans-Semibold"/>
                                  <w:b/>
                                  <w:color w:val="3D4EA2"/>
                                  <w:sz w:val="14"/>
                                </w:rPr>
                                <w:t>IDS/IPS</w:t>
                              </w:r>
                            </w:p>
                          </w:txbxContent>
                        </wps:txbx>
                        <wps:bodyPr rot="0" vert="horz" wrap="square" lIns="0" tIns="0" rIns="0" bIns="0" anchor="t" anchorCtr="0" upright="1">
                          <a:noAutofit/>
                        </wps:bodyPr>
                      </wps:wsp>
                      <wps:wsp>
                        <wps:cNvPr id="18" name="Text Box 291"/>
                        <wps:cNvSpPr txBox="1">
                          <a:spLocks noChangeArrowheads="1"/>
                        </wps:cNvSpPr>
                        <wps:spPr bwMode="auto">
                          <a:xfrm>
                            <a:off x="318" y="1417"/>
                            <a:ext cx="755"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BB868" w14:textId="77777777" w:rsidR="00116708" w:rsidRDefault="00116708" w:rsidP="00116708">
                              <w:pPr>
                                <w:spacing w:before="1" w:line="244" w:lineRule="auto"/>
                                <w:ind w:right="7"/>
                                <w:rPr>
                                  <w:rFonts w:ascii="OpenSans-Semibold"/>
                                  <w:b/>
                                  <w:sz w:val="14"/>
                                </w:rPr>
                              </w:pPr>
                              <w:r>
                                <w:rPr>
                                  <w:rFonts w:ascii="OpenSans-Semibold"/>
                                  <w:b/>
                                  <w:color w:val="3D4EA2"/>
                                  <w:sz w:val="14"/>
                                </w:rPr>
                                <w:t>Firewall Encryption</w:t>
                              </w:r>
                            </w:p>
                          </w:txbxContent>
                        </wps:txbx>
                        <wps:bodyPr rot="0" vert="horz" wrap="square" lIns="0" tIns="0" rIns="0" bIns="0" anchor="t" anchorCtr="0" upright="1">
                          <a:noAutofit/>
                        </wps:bodyPr>
                      </wps:wsp>
                      <wps:wsp>
                        <wps:cNvPr id="19" name="Text Box 292"/>
                        <wps:cNvSpPr txBox="1">
                          <a:spLocks noChangeArrowheads="1"/>
                        </wps:cNvSpPr>
                        <wps:spPr bwMode="auto">
                          <a:xfrm>
                            <a:off x="5415" y="184"/>
                            <a:ext cx="2666"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4407" w14:textId="77777777" w:rsidR="00116708" w:rsidRDefault="00116708" w:rsidP="00116708">
                              <w:pPr>
                                <w:spacing w:before="2"/>
                                <w:rPr>
                                  <w:b/>
                                  <w:sz w:val="18"/>
                                </w:rPr>
                              </w:pPr>
                              <w:r>
                                <w:rPr>
                                  <w:b/>
                                  <w:color w:val="00B4A3"/>
                                  <w:sz w:val="18"/>
                                </w:rPr>
                                <w:t>PERCEIVED CUSTOMER</w:t>
                              </w:r>
                              <w:r>
                                <w:rPr>
                                  <w:b/>
                                  <w:color w:val="00B4A3"/>
                                  <w:spacing w:val="18"/>
                                  <w:sz w:val="18"/>
                                </w:rPr>
                                <w:t xml:space="preserve"> </w:t>
                              </w:r>
                              <w:r>
                                <w:rPr>
                                  <w:b/>
                                  <w:color w:val="00B4A3"/>
                                  <w:sz w:val="18"/>
                                </w:rPr>
                                <w:t>VALUE</w:t>
                              </w:r>
                            </w:p>
                            <w:p w14:paraId="611476A4" w14:textId="77777777" w:rsidR="00116708" w:rsidRDefault="00116708" w:rsidP="00116708">
                              <w:pPr>
                                <w:spacing w:before="56" w:line="244" w:lineRule="auto"/>
                                <w:ind w:left="1431" w:right="18" w:firstLine="111"/>
                                <w:jc w:val="right"/>
                                <w:rPr>
                                  <w:rFonts w:ascii="OpenSans-Semibold"/>
                                  <w:b/>
                                  <w:sz w:val="14"/>
                                </w:rPr>
                              </w:pPr>
                              <w:r>
                                <w:rPr>
                                  <w:rFonts w:ascii="OpenSans-Semibold"/>
                                  <w:b/>
                                  <w:color w:val="00B4A3"/>
                                  <w:sz w:val="14"/>
                                </w:rPr>
                                <w:t>Motion</w:t>
                              </w:r>
                              <w:r>
                                <w:rPr>
                                  <w:rFonts w:ascii="OpenSans-Semibold"/>
                                  <w:b/>
                                  <w:color w:val="00B4A3"/>
                                  <w:spacing w:val="-6"/>
                                  <w:sz w:val="14"/>
                                </w:rPr>
                                <w:t xml:space="preserve"> </w:t>
                              </w:r>
                              <w:r>
                                <w:rPr>
                                  <w:rFonts w:ascii="OpenSans-Semibold"/>
                                  <w:b/>
                                  <w:color w:val="00B4A3"/>
                                  <w:sz w:val="14"/>
                                </w:rPr>
                                <w:t>Sickness</w:t>
                              </w:r>
                              <w:r>
                                <w:rPr>
                                  <w:rFonts w:ascii="OpenSans-Semibold"/>
                                  <w:b/>
                                  <w:color w:val="00B4A3"/>
                                  <w:w w:val="101"/>
                                  <w:sz w:val="14"/>
                                </w:rPr>
                                <w:t xml:space="preserve"> </w:t>
                              </w:r>
                              <w:r>
                                <w:rPr>
                                  <w:rFonts w:ascii="OpenSans-Semibold"/>
                                  <w:b/>
                                  <w:color w:val="00B4A3"/>
                                  <w:sz w:val="14"/>
                                </w:rPr>
                                <w:t>Comfort</w:t>
                              </w:r>
                              <w:r>
                                <w:rPr>
                                  <w:rFonts w:ascii="OpenSans-Semibold"/>
                                  <w:b/>
                                  <w:color w:val="00B4A3"/>
                                  <w:spacing w:val="3"/>
                                  <w:sz w:val="14"/>
                                </w:rPr>
                                <w:t xml:space="preserve"> </w:t>
                              </w:r>
                              <w:r>
                                <w:rPr>
                                  <w:rFonts w:ascii="OpenSans-Semibold"/>
                                  <w:b/>
                                  <w:color w:val="00B4A3"/>
                                  <w:sz w:val="14"/>
                                </w:rPr>
                                <w:t>Feeling</w:t>
                              </w:r>
                              <w:r>
                                <w:rPr>
                                  <w:rFonts w:ascii="OpenSans-Semibold"/>
                                  <w:b/>
                                  <w:color w:val="00B4A3"/>
                                  <w:spacing w:val="-1"/>
                                  <w:w w:val="101"/>
                                  <w:sz w:val="14"/>
                                </w:rPr>
                                <w:t xml:space="preserve"> </w:t>
                              </w:r>
                              <w:r>
                                <w:rPr>
                                  <w:rFonts w:ascii="OpenSans-Semibold"/>
                                  <w:b/>
                                  <w:color w:val="00B4A3"/>
                                  <w:sz w:val="14"/>
                                </w:rPr>
                                <w:t>Social</w:t>
                              </w:r>
                              <w:r>
                                <w:rPr>
                                  <w:rFonts w:ascii="OpenSans-Semibold"/>
                                  <w:b/>
                                  <w:color w:val="00B4A3"/>
                                  <w:spacing w:val="1"/>
                                  <w:sz w:val="14"/>
                                </w:rPr>
                                <w:t xml:space="preserve"> </w:t>
                              </w:r>
                              <w:r>
                                <w:rPr>
                                  <w:rFonts w:ascii="OpenSans-Semibold"/>
                                  <w:b/>
                                  <w:color w:val="00B4A3"/>
                                  <w:sz w:val="14"/>
                                </w:rPr>
                                <w:t>Acceptance</w:t>
                              </w:r>
                            </w:p>
                          </w:txbxContent>
                        </wps:txbx>
                        <wps:bodyPr rot="0" vert="horz" wrap="square" lIns="0" tIns="0" rIns="0" bIns="0" anchor="t" anchorCtr="0" upright="1">
                          <a:noAutofit/>
                        </wps:bodyPr>
                      </wps:wsp>
                      <wps:wsp>
                        <wps:cNvPr id="20" name="Text Box 293"/>
                        <wps:cNvSpPr txBox="1">
                          <a:spLocks noChangeArrowheads="1"/>
                        </wps:cNvSpPr>
                        <wps:spPr bwMode="auto">
                          <a:xfrm>
                            <a:off x="318" y="486"/>
                            <a:ext cx="119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850F6" w14:textId="77777777" w:rsidR="00116708" w:rsidRDefault="00116708" w:rsidP="00116708">
                              <w:pPr>
                                <w:spacing w:before="1" w:line="244" w:lineRule="auto"/>
                                <w:ind w:right="13" w:hanging="1"/>
                                <w:rPr>
                                  <w:b/>
                                  <w:sz w:val="14"/>
                                </w:rPr>
                              </w:pPr>
                              <w:r>
                                <w:rPr>
                                  <w:b/>
                                  <w:color w:val="00B4A3"/>
                                  <w:sz w:val="14"/>
                                </w:rPr>
                                <w:t>Perceived Safety Comfort</w:t>
                              </w:r>
                            </w:p>
                          </w:txbxContent>
                        </wps:txbx>
                        <wps:bodyPr rot="0" vert="horz" wrap="square" lIns="0" tIns="0" rIns="0" bIns="0" anchor="t" anchorCtr="0" upright="1">
                          <a:noAutofit/>
                        </wps:bodyPr>
                      </wps:wsp>
                    </wpg:wgp>
                  </a:graphicData>
                </a:graphic>
              </wp:inline>
            </w:drawing>
          </mc:Choice>
          <mc:Fallback>
            <w:pict>
              <v:group w14:anchorId="68C2F298" id="Group 282" o:spid="_x0000_s1110" style="width:415.05pt;height:238.55pt;mso-position-horizontal-relative:char;mso-position-vertical-relative:line" coordsize="830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">
                <v:rect id="Rectangle 283" o:spid="_x0000_s1111" style="position:absolute;width:8301;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" fillcolor="#dff1ed" stroked="f"/>
                <v:rect id="Rectangle 284" o:spid="_x0000_s1112" style="position:absolute;top:1148;width:6061;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" fillcolor="#9bd6cb" stroked="f"/>
                <v:rect id="Rectangle 285" o:spid="_x0000_s1113" style="position:absolute;top:2170;width:4415;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" fillcolor="#00b4a3" stroked="f"/>
                <v:shape id="Text Box 286" o:spid="_x0000_s1114" type="#_x0000_t202" style="position:absolute;left:2816;top:3268;width:139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14287C1" w14:textId="77777777" w:rsidR="00116708" w:rsidRDefault="00116708" w:rsidP="00116708">
                        <w:pPr>
                          <w:spacing w:before="1" w:line="244" w:lineRule="auto"/>
                          <w:ind w:right="9" w:firstLine="520"/>
                          <w:rPr>
                            <w:rFonts w:ascii="OpenSans-Semibold"/>
                            <w:b/>
                            <w:sz w:val="14"/>
                          </w:rPr>
                        </w:pPr>
                        <w:r>
                          <w:rPr>
                            <w:rFonts w:ascii="OpenSans-Semibold"/>
                            <w:b/>
                            <w:color w:val="FFFFFF"/>
                            <w:sz w:val="14"/>
                          </w:rPr>
                          <w:t>Connectivity Unknown/Unknown</w:t>
                        </w:r>
                      </w:p>
                    </w:txbxContent>
                  </v:textbox>
                </v:shape>
                <v:shape id="Text Box 287" o:spid="_x0000_s1115" type="#_x0000_t202" style="position:absolute;top:3303;width:2529;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" fillcolor="#3d4ea2" stroked="f">
                  <v:textbox inset="0,0,0,0">
                    <w:txbxContent>
                      <w:p w14:paraId="105EC5B7" w14:textId="77777777" w:rsidR="00116708" w:rsidRDefault="00116708" w:rsidP="00116708">
                        <w:pPr>
                          <w:spacing w:before="143"/>
                          <w:ind w:left="1397"/>
                          <w:rPr>
                            <w:b/>
                            <w:sz w:val="18"/>
                          </w:rPr>
                        </w:pPr>
                        <w:r>
                          <w:rPr>
                            <w:b/>
                            <w:color w:val="FFFFFF"/>
                            <w:sz w:val="18"/>
                          </w:rPr>
                          <w:t>ISO</w:t>
                        </w:r>
                        <w:r>
                          <w:rPr>
                            <w:b/>
                            <w:color w:val="FFFFFF"/>
                            <w:spacing w:val="6"/>
                            <w:sz w:val="18"/>
                          </w:rPr>
                          <w:t xml:space="preserve"> </w:t>
                        </w:r>
                        <w:r>
                          <w:rPr>
                            <w:b/>
                            <w:color w:val="FFFFFF"/>
                            <w:sz w:val="18"/>
                          </w:rPr>
                          <w:t>26262</w:t>
                        </w:r>
                      </w:p>
                      <w:p w14:paraId="1ED3C5B7" w14:textId="77777777" w:rsidR="00116708" w:rsidRDefault="00116708" w:rsidP="00116708">
                        <w:pPr>
                          <w:spacing w:before="98" w:line="244" w:lineRule="auto"/>
                          <w:ind w:left="907" w:right="251" w:firstLine="298"/>
                          <w:jc w:val="right"/>
                          <w:rPr>
                            <w:rFonts w:ascii="OpenSans-Semibold"/>
                            <w:b/>
                            <w:sz w:val="14"/>
                          </w:rPr>
                        </w:pPr>
                        <w:r>
                          <w:rPr>
                            <w:rFonts w:ascii="OpenSans-Semibold"/>
                            <w:b/>
                            <w:color w:val="FFFFFF"/>
                            <w:sz w:val="14"/>
                          </w:rPr>
                          <w:t>System</w:t>
                        </w:r>
                        <w:r>
                          <w:rPr>
                            <w:rFonts w:ascii="OpenSans-Semibold"/>
                            <w:b/>
                            <w:color w:val="FFFFFF"/>
                            <w:spacing w:val="2"/>
                            <w:sz w:val="14"/>
                          </w:rPr>
                          <w:t xml:space="preserve"> </w:t>
                        </w:r>
                        <w:r>
                          <w:rPr>
                            <w:rFonts w:ascii="OpenSans-Semibold"/>
                            <w:b/>
                            <w:color w:val="FFFFFF"/>
                            <w:sz w:val="14"/>
                          </w:rPr>
                          <w:t>Failures</w:t>
                        </w:r>
                        <w:r>
                          <w:rPr>
                            <w:rFonts w:ascii="OpenSans-Semibold"/>
                            <w:b/>
                            <w:color w:val="FFFFFF"/>
                            <w:spacing w:val="-1"/>
                            <w:w w:val="101"/>
                            <w:sz w:val="14"/>
                          </w:rPr>
                          <w:t xml:space="preserve"> </w:t>
                        </w:r>
                        <w:r>
                          <w:rPr>
                            <w:rFonts w:ascii="OpenSans-Semibold"/>
                            <w:b/>
                            <w:color w:val="FFFFFF"/>
                            <w:sz w:val="14"/>
                          </w:rPr>
                          <w:t>Safety</w:t>
                        </w:r>
                        <w:r>
                          <w:rPr>
                            <w:rFonts w:ascii="OpenSans-Semibold"/>
                            <w:b/>
                            <w:color w:val="FFFFFF"/>
                            <w:spacing w:val="-4"/>
                            <w:sz w:val="14"/>
                          </w:rPr>
                          <w:t xml:space="preserve"> </w:t>
                        </w:r>
                        <w:r>
                          <w:rPr>
                            <w:rFonts w:ascii="OpenSans-Semibold"/>
                            <w:b/>
                            <w:color w:val="FFFFFF"/>
                            <w:sz w:val="14"/>
                          </w:rPr>
                          <w:t>Management</w:t>
                        </w:r>
                        <w:r>
                          <w:rPr>
                            <w:rFonts w:ascii="OpenSans-Semibold"/>
                            <w:b/>
                            <w:color w:val="FFFFFF"/>
                            <w:w w:val="101"/>
                            <w:sz w:val="14"/>
                          </w:rPr>
                          <w:t xml:space="preserve"> </w:t>
                        </w:r>
                        <w:r>
                          <w:rPr>
                            <w:rFonts w:ascii="OpenSans-Semibold"/>
                            <w:b/>
                            <w:color w:val="FFFFFF"/>
                            <w:sz w:val="14"/>
                          </w:rPr>
                          <w:t>Random</w:t>
                        </w:r>
                        <w:r>
                          <w:rPr>
                            <w:rFonts w:ascii="OpenSans-Semibold"/>
                            <w:b/>
                            <w:color w:val="FFFFFF"/>
                            <w:spacing w:val="-2"/>
                            <w:sz w:val="14"/>
                          </w:rPr>
                          <w:t xml:space="preserve"> </w:t>
                        </w:r>
                        <w:r>
                          <w:rPr>
                            <w:rFonts w:ascii="OpenSans-Semibold"/>
                            <w:b/>
                            <w:color w:val="FFFFFF"/>
                            <w:sz w:val="14"/>
                          </w:rPr>
                          <w:t>Failure</w:t>
                        </w:r>
                        <w:r>
                          <w:rPr>
                            <w:rFonts w:ascii="OpenSans-Semibold"/>
                            <w:b/>
                            <w:color w:val="FFFFFF"/>
                            <w:spacing w:val="-1"/>
                            <w:w w:val="101"/>
                            <w:sz w:val="14"/>
                          </w:rPr>
                          <w:t xml:space="preserve"> </w:t>
                        </w:r>
                        <w:r>
                          <w:rPr>
                            <w:rFonts w:ascii="OpenSans-Semibold"/>
                            <w:b/>
                            <w:color w:val="FFFFFF"/>
                            <w:sz w:val="14"/>
                          </w:rPr>
                          <w:t>Safety</w:t>
                        </w:r>
                        <w:r>
                          <w:rPr>
                            <w:rFonts w:ascii="OpenSans-Semibold"/>
                            <w:b/>
                            <w:color w:val="FFFFFF"/>
                            <w:spacing w:val="1"/>
                            <w:sz w:val="14"/>
                          </w:rPr>
                          <w:t xml:space="preserve"> </w:t>
                        </w:r>
                        <w:r>
                          <w:rPr>
                            <w:rFonts w:ascii="OpenSans-Semibold"/>
                            <w:b/>
                            <w:color w:val="FFFFFF"/>
                            <w:sz w:val="14"/>
                          </w:rPr>
                          <w:t>Practices</w:t>
                        </w:r>
                      </w:p>
                    </w:txbxContent>
                  </v:textbox>
                </v:shape>
                <v:shape id="Text Box 288" o:spid="_x0000_s1116" type="#_x0000_t202" style="position:absolute;left:3018;top:2306;width:1226;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D54B4DA" w14:textId="77777777" w:rsidR="00116708" w:rsidRDefault="00116708" w:rsidP="00116708">
                        <w:pPr>
                          <w:spacing w:before="23" w:line="213" w:lineRule="auto"/>
                          <w:ind w:left="334" w:right="5" w:firstLine="361"/>
                          <w:rPr>
                            <w:b/>
                            <w:sz w:val="18"/>
                          </w:rPr>
                        </w:pPr>
                        <w:r>
                          <w:rPr>
                            <w:b/>
                            <w:color w:val="FFFFFF"/>
                            <w:sz w:val="18"/>
                          </w:rPr>
                          <w:t>SOTIF ISO</w:t>
                        </w:r>
                        <w:r>
                          <w:rPr>
                            <w:b/>
                            <w:color w:val="FFFFFF"/>
                            <w:spacing w:val="10"/>
                            <w:sz w:val="18"/>
                          </w:rPr>
                          <w:t xml:space="preserve"> </w:t>
                        </w:r>
                        <w:r>
                          <w:rPr>
                            <w:b/>
                            <w:color w:val="FFFFFF"/>
                            <w:spacing w:val="-4"/>
                            <w:sz w:val="18"/>
                          </w:rPr>
                          <w:t>21448</w:t>
                        </w:r>
                      </w:p>
                      <w:p w14:paraId="75AAF1F3" w14:textId="77777777" w:rsidR="00116708" w:rsidRDefault="00116708" w:rsidP="00116708">
                        <w:pPr>
                          <w:spacing w:before="115" w:line="244" w:lineRule="auto"/>
                          <w:ind w:left="249" w:right="52" w:hanging="250"/>
                          <w:rPr>
                            <w:rFonts w:ascii="OpenSans-Semibold"/>
                            <w:b/>
                            <w:sz w:val="14"/>
                          </w:rPr>
                        </w:pPr>
                        <w:r>
                          <w:rPr>
                            <w:rFonts w:ascii="OpenSans-Semibold"/>
                            <w:b/>
                            <w:color w:val="FFFFFF"/>
                            <w:sz w:val="14"/>
                          </w:rPr>
                          <w:t xml:space="preserve">Up to SAE Level </w:t>
                        </w:r>
                        <w:r>
                          <w:rPr>
                            <w:rFonts w:ascii="OpenSans-Semibold"/>
                            <w:b/>
                            <w:color w:val="FFFFFF"/>
                            <w:spacing w:val="-13"/>
                            <w:sz w:val="14"/>
                          </w:rPr>
                          <w:t xml:space="preserve">5 </w:t>
                        </w:r>
                        <w:r>
                          <w:rPr>
                            <w:rFonts w:ascii="OpenSans-Semibold"/>
                            <w:b/>
                            <w:color w:val="FFFFFF"/>
                            <w:sz w:val="14"/>
                          </w:rPr>
                          <w:t>False</w:t>
                        </w:r>
                        <w:r>
                          <w:rPr>
                            <w:rFonts w:ascii="OpenSans-Semibold"/>
                            <w:b/>
                            <w:color w:val="FFFFFF"/>
                            <w:spacing w:val="-4"/>
                            <w:sz w:val="14"/>
                          </w:rPr>
                          <w:t xml:space="preserve"> </w:t>
                        </w:r>
                        <w:r>
                          <w:rPr>
                            <w:rFonts w:ascii="OpenSans-Semibold"/>
                            <w:b/>
                            <w:color w:val="FFFFFF"/>
                            <w:sz w:val="14"/>
                          </w:rPr>
                          <w:t>Positive</w:t>
                        </w:r>
                      </w:p>
                    </w:txbxContent>
                  </v:textbox>
                </v:shape>
                <v:shape id="Text Box 289" o:spid="_x0000_s1117" type="#_x0000_t202" style="position:absolute;left:318;top:2272;width:1497;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A10E08D" w14:textId="77777777" w:rsidR="00116708" w:rsidRPr="00EF7AF6" w:rsidRDefault="00116708" w:rsidP="00116708">
                        <w:pPr>
                          <w:spacing w:before="1" w:line="244" w:lineRule="auto"/>
                          <w:ind w:right="15"/>
                          <w:rPr>
                            <w:b/>
                            <w:sz w:val="14"/>
                            <w:lang w:val="fr-FR"/>
                          </w:rPr>
                        </w:pPr>
                        <w:r w:rsidRPr="00EF7AF6">
                          <w:rPr>
                            <w:rFonts w:ascii="OpenSans-Semibold" w:hAnsi="OpenSans-Semibold"/>
                            <w:b/>
                            <w:color w:val="FFFFFF"/>
                            <w:sz w:val="14"/>
                            <w:lang w:val="fr-FR"/>
                          </w:rPr>
                          <w:t>Autonomous Vehicles Arti</w:t>
                        </w:r>
                        <w:r>
                          <w:rPr>
                            <w:rFonts w:ascii="OpenSans-Semibold" w:hAnsi="OpenSans-Semibold"/>
                            <w:b/>
                            <w:color w:val="FFFFFF"/>
                            <w:sz w:val="14"/>
                          </w:rPr>
                          <w:t>ﬁ</w:t>
                        </w:r>
                        <w:r w:rsidRPr="00EF7AF6">
                          <w:rPr>
                            <w:rFonts w:ascii="OpenSans-Semibold" w:hAnsi="OpenSans-Semibold"/>
                            <w:b/>
                            <w:color w:val="FFFFFF"/>
                            <w:sz w:val="14"/>
                            <w:lang w:val="fr-FR"/>
                          </w:rPr>
                          <w:t xml:space="preserve">cial Intelligence Performance Failure </w:t>
                        </w:r>
                        <w:r w:rsidRPr="00EF7AF6">
                          <w:rPr>
                            <w:b/>
                            <w:color w:val="FFFFFF"/>
                            <w:sz w:val="14"/>
                            <w:lang w:val="fr-FR"/>
                          </w:rPr>
                          <w:t>Resilience</w:t>
                        </w:r>
                      </w:p>
                    </w:txbxContent>
                  </v:textbox>
                </v:shape>
                <v:shape id="Text Box 290" o:spid="_x0000_s1118" type="#_x0000_t202" style="position:absolute;left:4425;top:1350;width:1447;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4836301" w14:textId="77777777" w:rsidR="00116708" w:rsidRDefault="00116708" w:rsidP="00116708">
                        <w:pPr>
                          <w:spacing w:before="2"/>
                          <w:rPr>
                            <w:b/>
                            <w:sz w:val="18"/>
                          </w:rPr>
                        </w:pPr>
                        <w:r>
                          <w:rPr>
                            <w:b/>
                            <w:color w:val="3D4EA2"/>
                            <w:sz w:val="18"/>
                          </w:rPr>
                          <w:t>CYBERSECURITY</w:t>
                        </w:r>
                      </w:p>
                      <w:p w14:paraId="2F79F8C7" w14:textId="77777777" w:rsidR="00116708" w:rsidRDefault="00116708" w:rsidP="00116708">
                        <w:pPr>
                          <w:spacing w:before="51" w:line="244" w:lineRule="auto"/>
                          <w:ind w:left="219" w:right="30" w:hanging="65"/>
                          <w:rPr>
                            <w:rFonts w:ascii="OpenSans-Semibold"/>
                            <w:b/>
                            <w:sz w:val="14"/>
                          </w:rPr>
                        </w:pPr>
                        <w:r>
                          <w:rPr>
                            <w:rFonts w:ascii="OpenSans-Semibold"/>
                            <w:b/>
                            <w:color w:val="3D4EA2"/>
                            <w:sz w:val="14"/>
                          </w:rPr>
                          <w:t>Treats Intelligence Key</w:t>
                        </w:r>
                        <w:r>
                          <w:rPr>
                            <w:rFonts w:ascii="OpenSans-Semibold"/>
                            <w:b/>
                            <w:color w:val="3D4EA2"/>
                            <w:spacing w:val="-5"/>
                            <w:sz w:val="14"/>
                          </w:rPr>
                          <w:t xml:space="preserve"> </w:t>
                        </w:r>
                        <w:r>
                          <w:rPr>
                            <w:rFonts w:ascii="OpenSans-Semibold"/>
                            <w:b/>
                            <w:color w:val="3D4EA2"/>
                            <w:sz w:val="14"/>
                          </w:rPr>
                          <w:t>Management</w:t>
                        </w:r>
                      </w:p>
                      <w:p w14:paraId="7549B4D8" w14:textId="77777777" w:rsidR="00116708" w:rsidRDefault="00116708" w:rsidP="00116708">
                        <w:pPr>
                          <w:spacing w:line="190" w:lineRule="exact"/>
                          <w:ind w:left="922"/>
                          <w:rPr>
                            <w:rFonts w:ascii="OpenSans-Semibold"/>
                            <w:b/>
                            <w:sz w:val="14"/>
                          </w:rPr>
                        </w:pPr>
                        <w:r>
                          <w:rPr>
                            <w:rFonts w:ascii="OpenSans-Semibold"/>
                            <w:b/>
                            <w:color w:val="3D4EA2"/>
                            <w:sz w:val="14"/>
                          </w:rPr>
                          <w:t>IDS/IPS</w:t>
                        </w:r>
                      </w:p>
                    </w:txbxContent>
                  </v:textbox>
                </v:shape>
                <v:shape id="Text Box 291" o:spid="_x0000_s1119" type="#_x0000_t202" style="position:absolute;left:318;top:1417;width:755;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ABB868" w14:textId="77777777" w:rsidR="00116708" w:rsidRDefault="00116708" w:rsidP="00116708">
                        <w:pPr>
                          <w:spacing w:before="1" w:line="244" w:lineRule="auto"/>
                          <w:ind w:right="7"/>
                          <w:rPr>
                            <w:rFonts w:ascii="OpenSans-Semibold"/>
                            <w:b/>
                            <w:sz w:val="14"/>
                          </w:rPr>
                        </w:pPr>
                        <w:r>
                          <w:rPr>
                            <w:rFonts w:ascii="OpenSans-Semibold"/>
                            <w:b/>
                            <w:color w:val="3D4EA2"/>
                            <w:sz w:val="14"/>
                          </w:rPr>
                          <w:t>Firewall Encryption</w:t>
                        </w:r>
                      </w:p>
                    </w:txbxContent>
                  </v:textbox>
                </v:shape>
                <v:shape id="Text Box 292" o:spid="_x0000_s1120" type="#_x0000_t202" style="position:absolute;left:5415;top:184;width:266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1CE4407" w14:textId="77777777" w:rsidR="00116708" w:rsidRDefault="00116708" w:rsidP="00116708">
                        <w:pPr>
                          <w:spacing w:before="2"/>
                          <w:rPr>
                            <w:b/>
                            <w:sz w:val="18"/>
                          </w:rPr>
                        </w:pPr>
                        <w:r>
                          <w:rPr>
                            <w:b/>
                            <w:color w:val="00B4A3"/>
                            <w:sz w:val="18"/>
                          </w:rPr>
                          <w:t>PERCEIVED CUSTOMER</w:t>
                        </w:r>
                        <w:r>
                          <w:rPr>
                            <w:b/>
                            <w:color w:val="00B4A3"/>
                            <w:spacing w:val="18"/>
                            <w:sz w:val="18"/>
                          </w:rPr>
                          <w:t xml:space="preserve"> </w:t>
                        </w:r>
                        <w:r>
                          <w:rPr>
                            <w:b/>
                            <w:color w:val="00B4A3"/>
                            <w:sz w:val="18"/>
                          </w:rPr>
                          <w:t>VALUE</w:t>
                        </w:r>
                      </w:p>
                      <w:p w14:paraId="611476A4" w14:textId="77777777" w:rsidR="00116708" w:rsidRDefault="00116708" w:rsidP="00116708">
                        <w:pPr>
                          <w:spacing w:before="56" w:line="244" w:lineRule="auto"/>
                          <w:ind w:left="1431" w:right="18" w:firstLine="111"/>
                          <w:jc w:val="right"/>
                          <w:rPr>
                            <w:rFonts w:ascii="OpenSans-Semibold"/>
                            <w:b/>
                            <w:sz w:val="14"/>
                          </w:rPr>
                        </w:pPr>
                        <w:r>
                          <w:rPr>
                            <w:rFonts w:ascii="OpenSans-Semibold"/>
                            <w:b/>
                            <w:color w:val="00B4A3"/>
                            <w:sz w:val="14"/>
                          </w:rPr>
                          <w:t>Motion</w:t>
                        </w:r>
                        <w:r>
                          <w:rPr>
                            <w:rFonts w:ascii="OpenSans-Semibold"/>
                            <w:b/>
                            <w:color w:val="00B4A3"/>
                            <w:spacing w:val="-6"/>
                            <w:sz w:val="14"/>
                          </w:rPr>
                          <w:t xml:space="preserve"> </w:t>
                        </w:r>
                        <w:r>
                          <w:rPr>
                            <w:rFonts w:ascii="OpenSans-Semibold"/>
                            <w:b/>
                            <w:color w:val="00B4A3"/>
                            <w:sz w:val="14"/>
                          </w:rPr>
                          <w:t>Sickness</w:t>
                        </w:r>
                        <w:r>
                          <w:rPr>
                            <w:rFonts w:ascii="OpenSans-Semibold"/>
                            <w:b/>
                            <w:color w:val="00B4A3"/>
                            <w:w w:val="101"/>
                            <w:sz w:val="14"/>
                          </w:rPr>
                          <w:t xml:space="preserve"> </w:t>
                        </w:r>
                        <w:r>
                          <w:rPr>
                            <w:rFonts w:ascii="OpenSans-Semibold"/>
                            <w:b/>
                            <w:color w:val="00B4A3"/>
                            <w:sz w:val="14"/>
                          </w:rPr>
                          <w:t>Comfort</w:t>
                        </w:r>
                        <w:r>
                          <w:rPr>
                            <w:rFonts w:ascii="OpenSans-Semibold"/>
                            <w:b/>
                            <w:color w:val="00B4A3"/>
                            <w:spacing w:val="3"/>
                            <w:sz w:val="14"/>
                          </w:rPr>
                          <w:t xml:space="preserve"> </w:t>
                        </w:r>
                        <w:r>
                          <w:rPr>
                            <w:rFonts w:ascii="OpenSans-Semibold"/>
                            <w:b/>
                            <w:color w:val="00B4A3"/>
                            <w:sz w:val="14"/>
                          </w:rPr>
                          <w:t>Feeling</w:t>
                        </w:r>
                        <w:r>
                          <w:rPr>
                            <w:rFonts w:ascii="OpenSans-Semibold"/>
                            <w:b/>
                            <w:color w:val="00B4A3"/>
                            <w:spacing w:val="-1"/>
                            <w:w w:val="101"/>
                            <w:sz w:val="14"/>
                          </w:rPr>
                          <w:t xml:space="preserve"> </w:t>
                        </w:r>
                        <w:r>
                          <w:rPr>
                            <w:rFonts w:ascii="OpenSans-Semibold"/>
                            <w:b/>
                            <w:color w:val="00B4A3"/>
                            <w:sz w:val="14"/>
                          </w:rPr>
                          <w:t>Social</w:t>
                        </w:r>
                        <w:r>
                          <w:rPr>
                            <w:rFonts w:ascii="OpenSans-Semibold"/>
                            <w:b/>
                            <w:color w:val="00B4A3"/>
                            <w:spacing w:val="1"/>
                            <w:sz w:val="14"/>
                          </w:rPr>
                          <w:t xml:space="preserve"> </w:t>
                        </w:r>
                        <w:r>
                          <w:rPr>
                            <w:rFonts w:ascii="OpenSans-Semibold"/>
                            <w:b/>
                            <w:color w:val="00B4A3"/>
                            <w:sz w:val="14"/>
                          </w:rPr>
                          <w:t>Acceptance</w:t>
                        </w:r>
                      </w:p>
                    </w:txbxContent>
                  </v:textbox>
                </v:shape>
                <v:shape id="Text Box 293" o:spid="_x0000_s1121" type="#_x0000_t202" style="position:absolute;left:318;top:486;width:119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91850F6" w14:textId="77777777" w:rsidR="00116708" w:rsidRDefault="00116708" w:rsidP="00116708">
                        <w:pPr>
                          <w:spacing w:before="1" w:line="244" w:lineRule="auto"/>
                          <w:ind w:right="13" w:hanging="1"/>
                          <w:rPr>
                            <w:b/>
                            <w:sz w:val="14"/>
                          </w:rPr>
                        </w:pPr>
                        <w:r>
                          <w:rPr>
                            <w:b/>
                            <w:color w:val="00B4A3"/>
                            <w:sz w:val="14"/>
                          </w:rPr>
                          <w:t>Perceived Safety Comfort</w:t>
                        </w:r>
                      </w:p>
                    </w:txbxContent>
                  </v:textbox>
                </v:shape>
                <w10:anchorlock/>
              </v:group>
            </w:pict>
          </mc:Fallback>
        </mc:AlternateContent>
      </w:r>
    </w:p>
    <w:p w14:paraId="218C5F0A" w14:textId="711004C3" w:rsidR="00116708" w:rsidRPr="00AC7DDE" w:rsidRDefault="00116708" w:rsidP="00116708">
      <w:pPr>
        <w:pStyle w:val="Caption"/>
      </w:pPr>
      <w:r>
        <w:t xml:space="preserve">Figure </w:t>
      </w:r>
      <w:fldSimple w:instr=" SEQ Figure \* ARABIC ">
        <w:r w:rsidR="00EA2BEB">
          <w:rPr>
            <w:noProof/>
          </w:rPr>
          <w:t>7</w:t>
        </w:r>
      </w:fldSimple>
      <w:r>
        <w:t xml:space="preserve"> </w:t>
      </w:r>
      <w:r w:rsidRPr="00884017">
        <w:t>Validation framework for automated vehicles (Source: AVL List GmbH)</w:t>
      </w:r>
    </w:p>
    <w:p w14:paraId="2126BB22" w14:textId="3C825A3A" w:rsidR="00116708" w:rsidRDefault="00116708" w:rsidP="00116708">
      <w:r>
        <w:t xml:space="preserve">Modern highly automated cyber-physical systems increasingly dynamically evolve after their deployment, and </w:t>
      </w:r>
      <w:r w:rsidRPr="00E61F06">
        <w:rPr>
          <w:rStyle w:val="KeywordforindexChar"/>
        </w:rPr>
        <w:t>OTA</w:t>
      </w:r>
      <w:r>
        <w:t xml:space="preserve"> updates and upgrades are becoming necessary in such systems. </w:t>
      </w:r>
      <w:r w:rsidR="00581C2E">
        <w:t>This requires a tight integration of the analysis of data from the field and fast software changes with subsequent over the air updates of the vehicle in the field and ensure, that any safety and/or security relevant problems identified in vehicles in the field are solved as soon as possible at all vehicles in the field. This requires n</w:t>
      </w:r>
      <w:r>
        <w:t>ew methods and</w:t>
      </w:r>
      <w:r w:rsidR="00ED71B4">
        <w:t xml:space="preserve">  trustable</w:t>
      </w:r>
      <w:r>
        <w:t xml:space="preserve"> tools for these updates and upgrades, together with the respective re-verification and re-certification approaches, are necessary to avoid negative impacts on both safety and security.</w:t>
      </w:r>
      <w:r w:rsidR="00581C2E">
        <w:t xml:space="preserve"> These verification and validation tests must be integrated in fully automated CI/CD pipelines.</w:t>
      </w:r>
    </w:p>
    <w:p w14:paraId="65E5B92D" w14:textId="77777777" w:rsidR="00116708" w:rsidRDefault="00116708" w:rsidP="00116708"/>
    <w:p w14:paraId="38FDEB89" w14:textId="77777777" w:rsidR="00116708" w:rsidRDefault="00116708" w:rsidP="00116708">
      <w:r>
        <w:t xml:space="preserve">Automation functions of vehicles rely on environment sensors, such as cameras, lidar, radar and ultrasonic sensors, as well as communication to other vehicles or infrastructures. As these safety- relevant components may degrade over time or be exposed to </w:t>
      </w:r>
      <w:r w:rsidRPr="00E61F06">
        <w:rPr>
          <w:rStyle w:val="KeywordforindexChar"/>
        </w:rPr>
        <w:t>cyber-threats</w:t>
      </w:r>
      <w:r>
        <w:t xml:space="preserve">, accelerated </w:t>
      </w:r>
      <w:r w:rsidRPr="00E61F06">
        <w:rPr>
          <w:rStyle w:val="KeywordforindexChar"/>
        </w:rPr>
        <w:t>reliability</w:t>
      </w:r>
      <w:r>
        <w:t xml:space="preserve"> and </w:t>
      </w:r>
      <w:r w:rsidRPr="00E61F06">
        <w:rPr>
          <w:rStyle w:val="KeywordforindexChar"/>
        </w:rPr>
        <w:t>cybersecurity test methods</w:t>
      </w:r>
      <w:r>
        <w:t xml:space="preserve"> are required. This will need further diagnostic devices to check the reliability of hardware, sensors and their software.</w:t>
      </w:r>
    </w:p>
    <w:p w14:paraId="0041A7BD" w14:textId="77777777" w:rsidR="00116708" w:rsidRDefault="00116708" w:rsidP="00116708"/>
    <w:p w14:paraId="71CC9D47" w14:textId="77777777" w:rsidR="00116708" w:rsidRDefault="00116708" w:rsidP="00116708">
      <w:r>
        <w:t xml:space="preserve">The role of the driver and any additional passengers in an automated vehicle is completely changing, and therefore new </w:t>
      </w:r>
      <w:r w:rsidRPr="00E61F06">
        <w:rPr>
          <w:rStyle w:val="KeywordforindexChar"/>
        </w:rPr>
        <w:t>test methods and tools</w:t>
      </w:r>
      <w:r>
        <w:t xml:space="preserve"> are necessary to ensure comfort and perceived safety (societal acceptance). These are already in the early development phases in terms of new functionality and their </w:t>
      </w:r>
      <w:r w:rsidRPr="00E61F06">
        <w:rPr>
          <w:rStyle w:val="KeywordforindexChar"/>
        </w:rPr>
        <w:t>safety</w:t>
      </w:r>
      <w:r>
        <w:t>.</w:t>
      </w:r>
    </w:p>
    <w:p w14:paraId="51BA9FA9" w14:textId="77777777" w:rsidR="00116708" w:rsidRDefault="00116708" w:rsidP="00116708"/>
    <w:p w14:paraId="7F8BE9C9" w14:textId="77777777" w:rsidR="00116708" w:rsidRDefault="00116708" w:rsidP="00116708">
      <w:r>
        <w:t>Many of the above issues are mentioned in existing or upcoming automotive standards for cyber-physical systems – for example, Safety of Intended Functionality (</w:t>
      </w:r>
      <w:r w:rsidRPr="00E61F06">
        <w:rPr>
          <w:rStyle w:val="KeywordforindexChar"/>
        </w:rPr>
        <w:t>SOTIF</w:t>
      </w:r>
      <w:r>
        <w:t xml:space="preserve">), </w:t>
      </w:r>
      <w:r w:rsidRPr="00E61F06">
        <w:rPr>
          <w:rStyle w:val="KeywordforindexChar"/>
        </w:rPr>
        <w:t>ISO 26262</w:t>
      </w:r>
      <w:r>
        <w:t xml:space="preserve"> and </w:t>
      </w:r>
      <w:r w:rsidRPr="00E61F06">
        <w:rPr>
          <w:rStyle w:val="KeywordforindexChar"/>
        </w:rPr>
        <w:t>UL4600 (</w:t>
      </w:r>
      <w:r>
        <w:t xml:space="preserve">see </w:t>
      </w:r>
      <w:r>
        <w:fldChar w:fldCharType="begin"/>
      </w:r>
      <w:r>
        <w:instrText xml:space="preserve"> REF _Ref84844274 \h </w:instrText>
      </w:r>
      <w:r>
        <w:fldChar w:fldCharType="end"/>
      </w:r>
      <w:r>
        <w:t>). As none of these standards are mature enough to certify fully automated vehicles with reasonable effort, close cooperation between the standardisation committees and the research consortia will be necessary.</w:t>
      </w:r>
    </w:p>
    <w:p w14:paraId="3594CA97" w14:textId="77777777" w:rsidR="00116708" w:rsidRDefault="00116708" w:rsidP="00116708"/>
    <w:p w14:paraId="282CE563" w14:textId="77777777" w:rsidR="00116708" w:rsidRDefault="00116708" w:rsidP="00116708">
      <w:r>
        <w:t>The expected outcome is twofold:</w:t>
      </w:r>
    </w:p>
    <w:p w14:paraId="5D68DB55" w14:textId="77777777" w:rsidR="00116708" w:rsidRDefault="00116708" w:rsidP="00101271">
      <w:pPr>
        <w:pStyle w:val="ListParagraph"/>
        <w:numPr>
          <w:ilvl w:val="0"/>
          <w:numId w:val="15"/>
        </w:numPr>
        <w:suppressAutoHyphens w:val="0"/>
        <w:spacing w:after="0" w:line="240" w:lineRule="auto"/>
      </w:pPr>
      <w:r>
        <w:t xml:space="preserve">Digital innovation to increase road safety as specified in the </w:t>
      </w:r>
      <w:r w:rsidRPr="00E61F06">
        <w:rPr>
          <w:rStyle w:val="KeywordforindexChar"/>
        </w:rPr>
        <w:t>CCAM</w:t>
      </w:r>
      <w:r>
        <w:t xml:space="preserve"> programme: reduce the   number of road fatalities and accidents caused by human errors to zero by 2050, as well as ensuring that no additional road fatalities are introduced by </w:t>
      </w:r>
      <w:r w:rsidRPr="00E61F06">
        <w:rPr>
          <w:rStyle w:val="KeywordforindexChar"/>
        </w:rPr>
        <w:t>automated transport</w:t>
      </w:r>
      <w:r>
        <w:t>.</w:t>
      </w:r>
    </w:p>
    <w:p w14:paraId="1AB339F3" w14:textId="77777777" w:rsidR="00116708" w:rsidRDefault="00116708" w:rsidP="00101271">
      <w:pPr>
        <w:pStyle w:val="ListParagraph"/>
        <w:numPr>
          <w:ilvl w:val="0"/>
          <w:numId w:val="15"/>
        </w:numPr>
        <w:suppressAutoHyphens w:val="0"/>
        <w:spacing w:after="0" w:line="240" w:lineRule="auto"/>
      </w:pPr>
      <w:r>
        <w:t xml:space="preserve">Reduce </w:t>
      </w:r>
      <w:r w:rsidRPr="00E61F06">
        <w:rPr>
          <w:rStyle w:val="KeywordforindexChar"/>
        </w:rPr>
        <w:t>validation costs</w:t>
      </w:r>
      <w:r>
        <w:t xml:space="preserve"> down from the current two-to-five times of the implementation of </w:t>
      </w:r>
      <w:r w:rsidRPr="00E61F06">
        <w:rPr>
          <w:rStyle w:val="KeywordforindexChar"/>
        </w:rPr>
        <w:t>automation function</w:t>
      </w:r>
      <w:r>
        <w:t>s in mobility by 60–80%.</w:t>
      </w:r>
    </w:p>
    <w:p w14:paraId="303F159F" w14:textId="77777777" w:rsidR="006D4879" w:rsidRPr="00116708" w:rsidRDefault="006D4879" w:rsidP="006D4879"/>
    <w:p w14:paraId="647ACE06" w14:textId="77777777" w:rsidR="001720BA" w:rsidRPr="00983E10" w:rsidRDefault="001720BA" w:rsidP="00192116">
      <w:pPr>
        <w:pStyle w:val="Subtitle"/>
      </w:pPr>
      <w:r>
        <w:t>Key focus areas</w:t>
      </w:r>
    </w:p>
    <w:p w14:paraId="5F4F97D9" w14:textId="77777777" w:rsidR="00116708" w:rsidRDefault="00116708" w:rsidP="00116708">
      <w:r>
        <w:t xml:space="preserve">To ensure the </w:t>
      </w:r>
      <w:r w:rsidRPr="00E61F06">
        <w:rPr>
          <w:rStyle w:val="KeywordforindexChar"/>
        </w:rPr>
        <w:t>safety</w:t>
      </w:r>
      <w:r>
        <w:t xml:space="preserve">, </w:t>
      </w:r>
      <w:r w:rsidRPr="00E61F06">
        <w:rPr>
          <w:rStyle w:val="KeywordforindexChar"/>
        </w:rPr>
        <w:t>security</w:t>
      </w:r>
      <w:r>
        <w:t xml:space="preserve"> and </w:t>
      </w:r>
      <w:r w:rsidRPr="00E61F06">
        <w:rPr>
          <w:rStyle w:val="KeywordforindexChar"/>
        </w:rPr>
        <w:t>comfort</w:t>
      </w:r>
      <w:r>
        <w:t xml:space="preserve"> of </w:t>
      </w:r>
      <w:r w:rsidRPr="00E61F06">
        <w:rPr>
          <w:rStyle w:val="KeywordforindexChar"/>
        </w:rPr>
        <w:t>automated mobility</w:t>
      </w:r>
      <w:r>
        <w:t xml:space="preserve"> systems consisting of embedded AI-based software, sensors and actuators, as well as processing platforms in vehicles, ships, trains, airplanes and off- road vehicles, several verification, validation and certification toolchains are necessary. These should ensure the safety, reliability, security and comfort for passengers and the surrounding traffic participants based on costs that do not exceed those of the design and implementation of the following functions:</w:t>
      </w:r>
    </w:p>
    <w:p w14:paraId="0B8137E0" w14:textId="77777777" w:rsidR="00116708" w:rsidRDefault="00116708" w:rsidP="00101271">
      <w:pPr>
        <w:pStyle w:val="ListParagraph"/>
        <w:numPr>
          <w:ilvl w:val="0"/>
          <w:numId w:val="16"/>
        </w:numPr>
        <w:suppressAutoHyphens w:val="0"/>
        <w:spacing w:after="0" w:line="240" w:lineRule="auto"/>
      </w:pPr>
      <w:r w:rsidRPr="00E61F06">
        <w:rPr>
          <w:rStyle w:val="KeywordforindexChar"/>
        </w:rPr>
        <w:t>Verification</w:t>
      </w:r>
      <w:r>
        <w:t xml:space="preserve"> of components of automated mobility systems as environment sensors/ communication systems, perception systems, environment awareness, route planning and actuator systems, diagnostics devices and black-box monitoring systems. A special case here is the use of consumer-grade components in vehicle automation.  Test concepts and tools have to be developed on several levels: </w:t>
      </w:r>
    </w:p>
    <w:p w14:paraId="77495042" w14:textId="77777777" w:rsidR="00116708" w:rsidRDefault="00116708" w:rsidP="00101271">
      <w:pPr>
        <w:pStyle w:val="ListParagraph"/>
        <w:numPr>
          <w:ilvl w:val="1"/>
          <w:numId w:val="16"/>
        </w:numPr>
        <w:suppressAutoHyphens w:val="0"/>
        <w:spacing w:after="0" w:line="240" w:lineRule="auto"/>
      </w:pPr>
      <w:r>
        <w:rPr>
          <w:rStyle w:val="KeywordforindexChar"/>
        </w:rPr>
        <w:t>P</w:t>
      </w:r>
      <w:r w:rsidRPr="00E61F06">
        <w:rPr>
          <w:rStyle w:val="KeywordforindexChar"/>
        </w:rPr>
        <w:t>erception system</w:t>
      </w:r>
      <w:r>
        <w:t xml:space="preserve"> tests focusing on an adequate functionality of sensors and the fusion of several sensor inputs.</w:t>
      </w:r>
    </w:p>
    <w:p w14:paraId="5298E38B" w14:textId="77777777" w:rsidR="00116708" w:rsidRDefault="00116708" w:rsidP="00101271">
      <w:pPr>
        <w:pStyle w:val="ListParagraph"/>
        <w:numPr>
          <w:ilvl w:val="1"/>
          <w:numId w:val="16"/>
        </w:numPr>
        <w:suppressAutoHyphens w:val="0"/>
        <w:spacing w:after="0" w:line="240" w:lineRule="auto"/>
      </w:pPr>
      <w:r>
        <w:rPr>
          <w:rStyle w:val="KeywordforindexChar"/>
        </w:rPr>
        <w:lastRenderedPageBreak/>
        <w:t>M</w:t>
      </w:r>
      <w:r w:rsidRPr="00E61F06">
        <w:rPr>
          <w:rStyle w:val="KeywordforindexChar"/>
        </w:rPr>
        <w:t>anouver planning</w:t>
      </w:r>
      <w:r>
        <w:t xml:space="preserve"> route decision and track control systems testing.</w:t>
      </w:r>
    </w:p>
    <w:p w14:paraId="4E5E372B" w14:textId="77777777" w:rsidR="00116708" w:rsidRDefault="00116708" w:rsidP="00101271">
      <w:pPr>
        <w:pStyle w:val="ListParagraph"/>
        <w:numPr>
          <w:ilvl w:val="1"/>
          <w:numId w:val="16"/>
        </w:numPr>
        <w:suppressAutoHyphens w:val="0"/>
        <w:spacing w:after="0" w:line="240" w:lineRule="auto"/>
      </w:pPr>
      <w:r>
        <w:t>Complete automated vehicle, airplane ship et al in the defined operating environments (ODDs).</w:t>
      </w:r>
    </w:p>
    <w:p w14:paraId="0F774723" w14:textId="77777777" w:rsidR="00116708" w:rsidRDefault="00116708" w:rsidP="00101271">
      <w:pPr>
        <w:pStyle w:val="ListParagraph"/>
        <w:numPr>
          <w:ilvl w:val="1"/>
          <w:numId w:val="16"/>
        </w:numPr>
        <w:suppressAutoHyphens w:val="0"/>
        <w:spacing w:after="0" w:line="240" w:lineRule="auto"/>
      </w:pPr>
      <w:r>
        <w:t xml:space="preserve">Correct and </w:t>
      </w:r>
      <w:r w:rsidRPr="00E61F06">
        <w:rPr>
          <w:rStyle w:val="KeywordforindexChar"/>
        </w:rPr>
        <w:t>secure communication</w:t>
      </w:r>
      <w:r>
        <w:t xml:space="preserve"> with other traffic participants and/or traffic operators.</w:t>
      </w:r>
    </w:p>
    <w:p w14:paraId="6DF0CD5F" w14:textId="77777777" w:rsidR="00116708" w:rsidRDefault="00116708" w:rsidP="00101271">
      <w:pPr>
        <w:pStyle w:val="ListParagraph"/>
        <w:numPr>
          <w:ilvl w:val="0"/>
          <w:numId w:val="16"/>
        </w:numPr>
        <w:suppressAutoHyphens w:val="0"/>
        <w:spacing w:after="0" w:line="240" w:lineRule="auto"/>
      </w:pPr>
      <w:r w:rsidRPr="00E61F06">
        <w:rPr>
          <w:rStyle w:val="KeywordforindexChar"/>
        </w:rPr>
        <w:t>Validation</w:t>
      </w:r>
      <w:r>
        <w:t xml:space="preserve"> of complete </w:t>
      </w:r>
      <w:r w:rsidRPr="00E61F06">
        <w:rPr>
          <w:rStyle w:val="KeywordforindexChar"/>
        </w:rPr>
        <w:t>automated vehicles</w:t>
      </w:r>
      <w:r>
        <w:t xml:space="preserve"> to perform safely and securely, and to provide comfort for passengers as well as other traffic participants in the specified operation design domain (geolocation area, weather conditions, road/sea/air conditions, etc.).</w:t>
      </w:r>
    </w:p>
    <w:p w14:paraId="4A03B68A" w14:textId="77777777" w:rsidR="00116708" w:rsidRDefault="00116708" w:rsidP="00101271">
      <w:pPr>
        <w:pStyle w:val="ListParagraph"/>
        <w:numPr>
          <w:ilvl w:val="0"/>
          <w:numId w:val="16"/>
        </w:numPr>
        <w:suppressAutoHyphens w:val="0"/>
        <w:spacing w:after="0" w:line="240" w:lineRule="auto"/>
      </w:pPr>
      <w:r w:rsidRPr="00E61F06">
        <w:rPr>
          <w:rStyle w:val="KeywordforindexChar"/>
        </w:rPr>
        <w:t>Validation</w:t>
      </w:r>
      <w:r>
        <w:t xml:space="preserve"> of the </w:t>
      </w:r>
      <w:r w:rsidRPr="00E61F06">
        <w:rPr>
          <w:rStyle w:val="KeywordforindexChar"/>
        </w:rPr>
        <w:t>reliability</w:t>
      </w:r>
      <w:r>
        <w:t xml:space="preserve"> of all components as well as their interaction as a complete automated cyber-physical system in the specified operation period.</w:t>
      </w:r>
    </w:p>
    <w:p w14:paraId="0B7E9DE2" w14:textId="77777777" w:rsidR="00116708" w:rsidRDefault="00116708" w:rsidP="00101271">
      <w:pPr>
        <w:pStyle w:val="ListParagraph"/>
        <w:numPr>
          <w:ilvl w:val="0"/>
          <w:numId w:val="16"/>
        </w:numPr>
        <w:suppressAutoHyphens w:val="0"/>
        <w:spacing w:after="0" w:line="240" w:lineRule="auto"/>
      </w:pPr>
      <w:r w:rsidRPr="00E61F06">
        <w:rPr>
          <w:rStyle w:val="KeywordforindexChar"/>
        </w:rPr>
        <w:t>Validation</w:t>
      </w:r>
      <w:r>
        <w:t xml:space="preserve"> of the </w:t>
      </w:r>
      <w:r w:rsidRPr="00E61F06">
        <w:rPr>
          <w:rStyle w:val="KeywordforindexChar"/>
        </w:rPr>
        <w:t>safety</w:t>
      </w:r>
      <w:r>
        <w:t xml:space="preserve">, </w:t>
      </w:r>
      <w:r w:rsidRPr="00E61F06">
        <w:rPr>
          <w:rStyle w:val="KeywordforindexChar"/>
        </w:rPr>
        <w:t>security</w:t>
      </w:r>
      <w:r>
        <w:t xml:space="preserve">, </w:t>
      </w:r>
      <w:r w:rsidRPr="00E61F06">
        <w:rPr>
          <w:rStyle w:val="KeywordforindexChar"/>
        </w:rPr>
        <w:t>reliability</w:t>
      </w:r>
      <w:r>
        <w:t xml:space="preserve"> and </w:t>
      </w:r>
      <w:r w:rsidRPr="00E61F06">
        <w:rPr>
          <w:rStyle w:val="KeywordforindexChar"/>
        </w:rPr>
        <w:t>comfort</w:t>
      </w:r>
      <w:r>
        <w:t xml:space="preserve"> for the deployment of </w:t>
      </w:r>
      <w:r w:rsidRPr="00E61F06">
        <w:rPr>
          <w:rStyle w:val="KeywordforindexChar"/>
        </w:rPr>
        <w:t>OTA</w:t>
      </w:r>
      <w:r>
        <w:t xml:space="preserve"> update packages for automated </w:t>
      </w:r>
      <w:r w:rsidRPr="00E61F06">
        <w:rPr>
          <w:rStyle w:val="KeywordforindexChar"/>
        </w:rPr>
        <w:t>on-road</w:t>
      </w:r>
      <w:r>
        <w:t xml:space="preserve"> or </w:t>
      </w:r>
      <w:r w:rsidRPr="00E61F06">
        <w:rPr>
          <w:rStyle w:val="KeywordforindexChar"/>
        </w:rPr>
        <w:t>off-road</w:t>
      </w:r>
      <w:r>
        <w:t xml:space="preserve"> </w:t>
      </w:r>
      <w:r w:rsidRPr="00E61F06">
        <w:rPr>
          <w:rStyle w:val="KeywordforindexChar"/>
        </w:rPr>
        <w:t>vehicles</w:t>
      </w:r>
      <w:r>
        <w:t xml:space="preserve">, trains, </w:t>
      </w:r>
      <w:r w:rsidRPr="00E61F06">
        <w:rPr>
          <w:rStyle w:val="KeywordforindexChar"/>
        </w:rPr>
        <w:t>ships</w:t>
      </w:r>
      <w:r>
        <w:t xml:space="preserve"> and </w:t>
      </w:r>
      <w:r w:rsidRPr="00E61F06">
        <w:rPr>
          <w:rStyle w:val="KeywordforindexChar"/>
        </w:rPr>
        <w:t>airplanes</w:t>
      </w:r>
      <w:r>
        <w:t>.</w:t>
      </w:r>
    </w:p>
    <w:p w14:paraId="137BA119" w14:textId="77777777" w:rsidR="00116708" w:rsidRDefault="00116708" w:rsidP="00101271">
      <w:pPr>
        <w:pStyle w:val="ListParagraph"/>
        <w:numPr>
          <w:ilvl w:val="0"/>
          <w:numId w:val="16"/>
        </w:numPr>
        <w:suppressAutoHyphens w:val="0"/>
        <w:spacing w:after="0" w:line="240" w:lineRule="auto"/>
      </w:pPr>
      <w:r w:rsidRPr="00E61F06">
        <w:rPr>
          <w:rStyle w:val="KeywordforindexChar"/>
        </w:rPr>
        <w:t>Verification</w:t>
      </w:r>
      <w:r>
        <w:t xml:space="preserve"> of the completeness and </w:t>
      </w:r>
      <w:r w:rsidRPr="00E61F06">
        <w:rPr>
          <w:rStyle w:val="KeywordforindexChar"/>
        </w:rPr>
        <w:t>reliability</w:t>
      </w:r>
      <w:r>
        <w:t xml:space="preserve"> of </w:t>
      </w:r>
      <w:r w:rsidRPr="00E61F06">
        <w:rPr>
          <w:rStyle w:val="KeywordforindexChar"/>
        </w:rPr>
        <w:t>training datasets</w:t>
      </w:r>
      <w:r>
        <w:t xml:space="preserve"> for machine-learning and AI algorithms used in automated cyber-physical systems.</w:t>
      </w:r>
    </w:p>
    <w:p w14:paraId="08E00631" w14:textId="77777777" w:rsidR="00116708" w:rsidRDefault="00116708" w:rsidP="00101271">
      <w:pPr>
        <w:pStyle w:val="ListParagraph"/>
        <w:numPr>
          <w:ilvl w:val="0"/>
          <w:numId w:val="16"/>
        </w:numPr>
        <w:suppressAutoHyphens w:val="0"/>
        <w:spacing w:after="0" w:line="240" w:lineRule="auto"/>
      </w:pPr>
      <w:r w:rsidRPr="00E61F06">
        <w:rPr>
          <w:rStyle w:val="KeywordforindexChar"/>
        </w:rPr>
        <w:t>Validation</w:t>
      </w:r>
      <w:r>
        <w:t xml:space="preserve"> of the accuracy of </w:t>
      </w:r>
      <w:r w:rsidRPr="00E61F06">
        <w:rPr>
          <w:rStyle w:val="KeywordforindexChar"/>
        </w:rPr>
        <w:t>simulation models</w:t>
      </w:r>
      <w:r>
        <w:t xml:space="preserve"> in the specified </w:t>
      </w:r>
      <w:r w:rsidRPr="00E61F06">
        <w:rPr>
          <w:rStyle w:val="KeywordforindexChar"/>
        </w:rPr>
        <w:t xml:space="preserve">operational design domain </w:t>
      </w:r>
      <w:r>
        <w:t>(</w:t>
      </w:r>
      <w:r w:rsidRPr="00E61F06">
        <w:rPr>
          <w:rStyle w:val="KeywordforindexChar"/>
        </w:rPr>
        <w:t>ODD</w:t>
      </w:r>
      <w:r>
        <w:t xml:space="preserve">) used in </w:t>
      </w:r>
      <w:r w:rsidRPr="00E61F06">
        <w:rPr>
          <w:rStyle w:val="KeywordforindexChar"/>
        </w:rPr>
        <w:t>virtual validation toolchains</w:t>
      </w:r>
      <w:r>
        <w:t>.</w:t>
      </w:r>
    </w:p>
    <w:p w14:paraId="155A2B91" w14:textId="77777777" w:rsidR="00116708" w:rsidRDefault="00116708" w:rsidP="00101271">
      <w:pPr>
        <w:pStyle w:val="ListParagraph"/>
        <w:numPr>
          <w:ilvl w:val="0"/>
          <w:numId w:val="16"/>
        </w:numPr>
        <w:suppressAutoHyphens w:val="0"/>
        <w:spacing w:after="0" w:line="240" w:lineRule="auto"/>
      </w:pPr>
      <w:r w:rsidRPr="001014DC">
        <w:t>Development of Digital Twins</w:t>
      </w:r>
      <w:r>
        <w:t xml:space="preserve"> (for example for vehicles, trucks, drones, ships, airplanes, sensors, pedestrians, environment etc.)</w:t>
      </w:r>
      <w:r w:rsidRPr="001014DC">
        <w:t xml:space="preserve"> for validation of new concepts, verification of car2cloud interactions and preparation of updates of automated vehicles</w:t>
      </w:r>
      <w:r>
        <w:t>.</w:t>
      </w:r>
    </w:p>
    <w:p w14:paraId="3F462222" w14:textId="77777777" w:rsidR="00116708" w:rsidRDefault="00116708" w:rsidP="00116708"/>
    <w:p w14:paraId="00983EA2" w14:textId="77777777" w:rsidR="00116708" w:rsidRDefault="00116708" w:rsidP="00116708">
      <w:r w:rsidRPr="00E61F06">
        <w:rPr>
          <w:rStyle w:val="KeywordforindexChar"/>
        </w:rPr>
        <w:t>Validation toolchains</w:t>
      </w:r>
      <w:r>
        <w:t xml:space="preserve">, their components and underlying methods should lead to safe, reliable and secure argumentation describing why the performed tests resulted in the estimated residual risk for automated cyber-physical systems for on-road or off-road vehicles, ships, trains and airplanes. </w:t>
      </w:r>
      <w:r w:rsidRPr="00E61F06">
        <w:rPr>
          <w:rStyle w:val="KeywordforindexChar"/>
        </w:rPr>
        <w:t>Optimisation methods</w:t>
      </w:r>
      <w:r>
        <w:t xml:space="preserve"> can be used to balance multiple design objectives – e.g. that the residual risk remains below a certain     limit (such as that stipulated by regulatory bodies) while meeting financial design targets. The verification, validation and certification tools and methods may be used for cyber-physical systems with different levels of automation.</w:t>
      </w:r>
    </w:p>
    <w:p w14:paraId="6BA77CE1" w14:textId="77777777" w:rsidR="00116708" w:rsidRDefault="00116708" w:rsidP="00116708"/>
    <w:p w14:paraId="136EAE24" w14:textId="77777777" w:rsidR="00116708" w:rsidRDefault="00116708" w:rsidP="00116708">
      <w:r>
        <w:t xml:space="preserve">A special focus is on the </w:t>
      </w:r>
      <w:r w:rsidRPr="00E61F06">
        <w:rPr>
          <w:rStyle w:val="KeywordforindexChar"/>
        </w:rPr>
        <w:t>verification</w:t>
      </w:r>
      <w:r>
        <w:t xml:space="preserve">, </w:t>
      </w:r>
      <w:r w:rsidRPr="00E61F06">
        <w:rPr>
          <w:rStyle w:val="KeywordforindexChar"/>
        </w:rPr>
        <w:t>validation</w:t>
      </w:r>
      <w:r>
        <w:t xml:space="preserve"> and </w:t>
      </w:r>
      <w:r w:rsidRPr="00E61F06">
        <w:rPr>
          <w:rStyle w:val="KeywordforindexChar"/>
        </w:rPr>
        <w:t>certification</w:t>
      </w:r>
      <w:r>
        <w:t xml:space="preserve"> of embedded AI-based systems, and the required training data for the respective machine-learning algorithms. Ecosystems for the creation and maintenance of reliable labelled data are envisioned. To integrate with different legacy systems, eco-systems supporting open platforms are required.</w:t>
      </w:r>
    </w:p>
    <w:p w14:paraId="181B5766" w14:textId="77777777" w:rsidR="00116708" w:rsidRDefault="00116708" w:rsidP="00116708"/>
    <w:p w14:paraId="6BF49FFF" w14:textId="77777777" w:rsidR="00116708" w:rsidRDefault="00116708" w:rsidP="00116708">
      <w:r w:rsidRPr="00E61F06">
        <w:rPr>
          <w:rStyle w:val="KeywordforindexChar"/>
        </w:rPr>
        <w:t>Virtual validation</w:t>
      </w:r>
      <w:r>
        <w:t xml:space="preserve">, or more concretely </w:t>
      </w:r>
      <w:r w:rsidRPr="00E61F06">
        <w:rPr>
          <w:rStyle w:val="KeywordforindexChar"/>
        </w:rPr>
        <w:t>scenario-based virtual validation</w:t>
      </w:r>
      <w:r>
        <w:t xml:space="preserve">, is considered a cornerstone for the </w:t>
      </w:r>
      <w:r w:rsidRPr="00E61F06">
        <w:rPr>
          <w:rStyle w:val="KeywordforindexChar"/>
        </w:rPr>
        <w:t>verification</w:t>
      </w:r>
      <w:r>
        <w:t xml:space="preserve">, </w:t>
      </w:r>
      <w:r w:rsidRPr="00E61F06">
        <w:rPr>
          <w:rStyle w:val="KeywordforindexChar"/>
        </w:rPr>
        <w:t>validation</w:t>
      </w:r>
      <w:r>
        <w:t xml:space="preserve"> and </w:t>
      </w:r>
      <w:r w:rsidRPr="00E61F06">
        <w:rPr>
          <w:rStyle w:val="KeywordforindexChar"/>
        </w:rPr>
        <w:t>certification</w:t>
      </w:r>
      <w:r>
        <w:t xml:space="preserve"> of vehicles. Two aspects are essential here: (i) scenarios representing the most relevant situations; and (ii) reliable </w:t>
      </w:r>
      <w:r w:rsidRPr="00E61F06">
        <w:rPr>
          <w:rStyle w:val="KeywordforindexChar"/>
        </w:rPr>
        <w:t>simulation models</w:t>
      </w:r>
      <w:r>
        <w:t>.</w:t>
      </w:r>
    </w:p>
    <w:p w14:paraId="22AADF77" w14:textId="77777777" w:rsidR="00116708" w:rsidRDefault="00116708" w:rsidP="00116708"/>
    <w:p w14:paraId="104BAC61" w14:textId="77777777" w:rsidR="00116708" w:rsidRDefault="00116708" w:rsidP="00116708">
      <w:r>
        <w:t xml:space="preserve">Scenarios may be derived from requirements of </w:t>
      </w:r>
      <w:r w:rsidRPr="00E61F06">
        <w:rPr>
          <w:rStyle w:val="KeywordforindexChar"/>
        </w:rPr>
        <w:t>safety analyses</w:t>
      </w:r>
      <w:r>
        <w:t xml:space="preserve">, extracted from </w:t>
      </w:r>
      <w:r w:rsidRPr="00E61F06">
        <w:rPr>
          <w:rStyle w:val="KeywordforindexChar"/>
        </w:rPr>
        <w:t>naturalistic driving</w:t>
      </w:r>
      <w:r>
        <w:t xml:space="preserve"> or </w:t>
      </w:r>
      <w:r w:rsidRPr="00E61F06">
        <w:rPr>
          <w:rStyle w:val="KeywordforindexChar"/>
        </w:rPr>
        <w:t>synthetically created</w:t>
      </w:r>
      <w:r>
        <w:t xml:space="preserve"> using gaming theory-based methods with a defined relevance. Statistical safety evidence from </w:t>
      </w:r>
      <w:r w:rsidRPr="00E61F06">
        <w:rPr>
          <w:rStyle w:val="KeywordforindexChar"/>
        </w:rPr>
        <w:t>scenario-based verification and validation</w:t>
      </w:r>
      <w:r>
        <w:t xml:space="preserve"> derived from naturalistic driving is needed. Also, here the establishment for open platforms and ecosystems for the creation and maintenance of reliable scenarios is encouraged. The definition of performance (safety, security, reliability and comfort) </w:t>
      </w:r>
      <w:r>
        <w:lastRenderedPageBreak/>
        <w:t xml:space="preserve">indicators for different automation functions and </w:t>
      </w:r>
      <w:r w:rsidRPr="00E61F06">
        <w:rPr>
          <w:rStyle w:val="KeywordforindexChar"/>
        </w:rPr>
        <w:t>SAE levels</w:t>
      </w:r>
      <w:r>
        <w:t xml:space="preserve"> (in the case of road vehicles) is necessary. Again, eco systems to share these data are useful.</w:t>
      </w:r>
    </w:p>
    <w:p w14:paraId="4220B80A" w14:textId="77777777" w:rsidR="00116708" w:rsidRDefault="00116708" w:rsidP="00116708"/>
    <w:p w14:paraId="7C413750" w14:textId="77777777" w:rsidR="00116708" w:rsidRDefault="00116708" w:rsidP="00116708">
      <w:r>
        <w:t xml:space="preserve">Reliable </w:t>
      </w:r>
      <w:r w:rsidRPr="00E61F06">
        <w:rPr>
          <w:rStyle w:val="KeywordforindexChar"/>
        </w:rPr>
        <w:t>simulation models for environmental sensors</w:t>
      </w:r>
      <w:r>
        <w:t>, vehicles, drivers and traffic participants, as well as traffic, are vital. The development of these models, and the corresponding test systems, are essential. To test safety-critical scenarios using real vehicles in a safe environment requires the creation of stimulators for the different environmental sensors under different weather, traffic and road conditions. The verification, validation and certification of vehicles will be carried out with a combination of virtual test environments using model-in-the-loop (</w:t>
      </w:r>
      <w:r w:rsidRPr="00E61F06">
        <w:rPr>
          <w:rStyle w:val="KeywordforindexChar"/>
        </w:rPr>
        <w:t>MIL</w:t>
      </w:r>
      <w:r>
        <w:t>) and software-in-the-loop (</w:t>
      </w:r>
      <w:r w:rsidRPr="00E61F06">
        <w:rPr>
          <w:rStyle w:val="KeywordforindexChar"/>
        </w:rPr>
        <w:t>SIL</w:t>
      </w:r>
      <w:r>
        <w:t xml:space="preserve">) in the cloud with massive parallel processing in order to allow for testing of very high numbers of scenarios in combination with different critical events and varying </w:t>
      </w:r>
      <w:r w:rsidRPr="00E61F06">
        <w:rPr>
          <w:rStyle w:val="KeywordforindexChar"/>
        </w:rPr>
        <w:t>ODD</w:t>
      </w:r>
      <w:r>
        <w:t xml:space="preserve"> conditions as sun, rain, fog, snow etc., mixed virtual/real environments (</w:t>
      </w:r>
      <w:r w:rsidRPr="00E61F06">
        <w:rPr>
          <w:rStyle w:val="KeywordforindexChar"/>
        </w:rPr>
        <w:t>vehicle-in-the-loop</w:t>
      </w:r>
      <w:r>
        <w:t xml:space="preserve">, </w:t>
      </w:r>
      <w:r w:rsidRPr="00E61F06">
        <w:rPr>
          <w:rStyle w:val="KeywordforindexChar"/>
        </w:rPr>
        <w:t>VIL</w:t>
      </w:r>
      <w:r>
        <w:t xml:space="preserve">, and </w:t>
      </w:r>
      <w:r w:rsidRPr="00E61F06">
        <w:rPr>
          <w:rStyle w:val="KeywordforindexChar"/>
        </w:rPr>
        <w:t>hardware-in-the-loop</w:t>
      </w:r>
      <w:r>
        <w:t xml:space="preserve">, </w:t>
      </w:r>
      <w:r w:rsidRPr="00E61F06">
        <w:rPr>
          <w:rStyle w:val="KeywordforindexChar"/>
        </w:rPr>
        <w:t>HIL</w:t>
      </w:r>
      <w:r>
        <w:t xml:space="preserve">), as well as a proving ground for real-world public road testing. Road testing will result in amounts of data larger than 20TB per hour per vehicle, and therefore adequate data acquisition, management and (cloud or on-premise) evaluation systems capable of handling the specific data types of the sensors are critical (although these do not exist yet). Additionally, </w:t>
      </w:r>
      <w:r w:rsidRPr="00E61F06">
        <w:rPr>
          <w:rStyle w:val="KeywordforindexChar"/>
        </w:rPr>
        <w:t>OTA</w:t>
      </w:r>
      <w:r>
        <w:t xml:space="preserve"> data collection from in-use operations is required to continuously collect unknown scenarios that can be fed back into development to improve the quality of the systems.</w:t>
      </w:r>
    </w:p>
    <w:p w14:paraId="6CF3F68A" w14:textId="77777777" w:rsidR="00116708" w:rsidRDefault="00116708" w:rsidP="00116708"/>
    <w:p w14:paraId="1E9C940D" w14:textId="6645FD59" w:rsidR="001720BA" w:rsidRDefault="00116708" w:rsidP="00116708">
      <w:r>
        <w:t>Additional challenges covering this topic can also be found in Chapter 2.3 (Architecture and Design: Methods and Tools) and Chapter 2.4 (Quality, Reliability, Safety and Cybersecurity) of this SRIA.</w:t>
      </w:r>
    </w:p>
    <w:p w14:paraId="77C6AC62" w14:textId="77777777" w:rsidR="00192116" w:rsidRPr="00116708" w:rsidRDefault="00192116" w:rsidP="00116708"/>
    <w:p w14:paraId="6B87D5F2" w14:textId="795D50E1" w:rsidR="006D4879" w:rsidRDefault="006D4879" w:rsidP="00192116">
      <w:pPr>
        <w:pStyle w:val="Heading3"/>
      </w:pPr>
      <w:bookmarkStart w:id="13" w:name="_Hlk140088610"/>
      <w:r>
        <w:t xml:space="preserve">Major Challenge </w:t>
      </w:r>
      <w:r w:rsidR="00116708">
        <w:t>5</w:t>
      </w:r>
      <w:r>
        <w:t xml:space="preserve">: </w:t>
      </w:r>
      <w:r w:rsidR="00116708">
        <w:t>Achieve real-time data handling for multimodal mobility and related services</w:t>
      </w:r>
      <w:r>
        <w:t xml:space="preserve"> </w:t>
      </w:r>
    </w:p>
    <w:bookmarkEnd w:id="13"/>
    <w:p w14:paraId="68223941" w14:textId="77777777" w:rsidR="006D4879" w:rsidRDefault="006D4879" w:rsidP="00192116">
      <w:pPr>
        <w:pStyle w:val="Subtitle"/>
      </w:pPr>
      <w:r w:rsidRPr="00BE24E8">
        <w:t>Stat</w:t>
      </w:r>
      <w:r>
        <w:t xml:space="preserve">us, vision and expected outcome </w:t>
      </w:r>
    </w:p>
    <w:p w14:paraId="240E75EF" w14:textId="77777777" w:rsidR="00BA1543" w:rsidRDefault="00BA1543" w:rsidP="00BA1543">
      <w:r w:rsidRPr="008A4DF8">
        <w:t>To enhance citizens' health and quality of life</w:t>
      </w:r>
      <w:r>
        <w:t xml:space="preserve">, European municipalities are progressively restricting cars with conventional powertrains from city centres in favor of sustainable urban land use. At the same time, in view of the rising demand for individual accessibility, flexible transit and fast delivery, the EU  emphasizes the importance of </w:t>
      </w:r>
      <w:r w:rsidRPr="00E61F06">
        <w:rPr>
          <w:rStyle w:val="KeywordforindexChar"/>
        </w:rPr>
        <w:t>multimodality</w:t>
      </w:r>
      <w:r>
        <w:t xml:space="preserve"> in its transport strategy. This approach combines collective and individual solutions, ranging from </w:t>
      </w:r>
      <w:r w:rsidRPr="00E61F06">
        <w:rPr>
          <w:rStyle w:val="KeywordforindexChar"/>
        </w:rPr>
        <w:t>micro-mobility</w:t>
      </w:r>
      <w:r>
        <w:t xml:space="preserve"> such as e-scooters via car-sharing and ride-pooling fight up to long-haul transport systems through common hubs, platforms and systems for booking, customer services and payment. In the future, Europe will aim to diversity beyond road transport, exploring high-speed rail or electric aircraft. However, challenges persist, including limited peak capacities, missing last-mile connections and isolated mobility-as-a- service system. These bottlenecks impede efforts to decrease travel times, streamline supply chains, and reduce single occupancy trips.  Sharing serviceswill play a pivotal role in enhancing public </w:t>
      </w:r>
      <w:r w:rsidRPr="00E61F06">
        <w:rPr>
          <w:rStyle w:val="KeywordforindexChar"/>
        </w:rPr>
        <w:t xml:space="preserve">transport </w:t>
      </w:r>
      <w:r>
        <w:rPr>
          <w:rStyle w:val="KeywordforindexChar"/>
        </w:rPr>
        <w:t>flexibility</w:t>
      </w:r>
      <w:r>
        <w:t>, complemented by innovative solutions like taxi and delivery drones or guided transport systems such as hyperloop solutions that can be expected to fill the gaps in the time, cost and green environment map.</w:t>
      </w:r>
    </w:p>
    <w:p w14:paraId="59CF0E84" w14:textId="77777777" w:rsidR="00BA1543" w:rsidRDefault="00BA1543" w:rsidP="00BA1543"/>
    <w:p w14:paraId="776CBCBC" w14:textId="77777777" w:rsidR="00BA1543" w:rsidRDefault="00BA1543" w:rsidP="00BA1543">
      <w:r>
        <w:lastRenderedPageBreak/>
        <w:t xml:space="preserve">Recent global events such as natural disasters have have spotlighted potential vulnerabilities in this vision. Highly connected and infrastructure-based mobility solutions show limited resilience against flooding and wildfires. It is a pressing priority for mobility service providers to develop and deploy </w:t>
      </w:r>
      <w:r w:rsidRPr="004C5651">
        <w:t>transportation that is both flexible and safe, merging the convenience of multimodality with stringent health and environmental standards</w:t>
      </w:r>
      <w:r>
        <w:t xml:space="preserve"> while being </w:t>
      </w:r>
      <w:r w:rsidRPr="00E61F06">
        <w:rPr>
          <w:rStyle w:val="KeywordforindexChar"/>
        </w:rPr>
        <w:t xml:space="preserve">CO2 and emission neutral </w:t>
      </w:r>
      <w:r>
        <w:t xml:space="preserve">at the same time. The same applies to making autarkic heavy vehicles and machinery for rescue and clean-up operations zero-emission. In another sense, multimodal mobility could also mean putting services and deliveries on wheels, which so far would have required people to travel to places, even if they are elderly or disabled . Having robotic functionality, ad-hoc networking capabilities and a battery as mobile electricity source on a tractor might provide just the right level of resilience that will be needed future emergencies, and make full use of the opportunities of </w:t>
      </w:r>
      <w:r w:rsidRPr="00E61F06">
        <w:rPr>
          <w:rStyle w:val="KeywordforindexChar"/>
        </w:rPr>
        <w:t>automation</w:t>
      </w:r>
      <w:r>
        <w:t xml:space="preserve">, </w:t>
      </w:r>
      <w:r w:rsidRPr="00E61F06">
        <w:rPr>
          <w:rStyle w:val="KeywordforindexChar"/>
        </w:rPr>
        <w:t>connectivity</w:t>
      </w:r>
      <w:r>
        <w:t xml:space="preserve"> and </w:t>
      </w:r>
      <w:r w:rsidRPr="00E61F06">
        <w:rPr>
          <w:rStyle w:val="KeywordforindexChar"/>
        </w:rPr>
        <w:t>electrification</w:t>
      </w:r>
      <w:r>
        <w:t xml:space="preserve"> in a new way.</w:t>
      </w:r>
    </w:p>
    <w:p w14:paraId="21916FE2" w14:textId="77777777" w:rsidR="00BA1543" w:rsidRDefault="00BA1543" w:rsidP="00BA1543"/>
    <w:p w14:paraId="637E070B" w14:textId="77777777" w:rsidR="00BA1543" w:rsidRPr="00116708" w:rsidRDefault="00BA1543" w:rsidP="00BA1543">
      <w:pPr>
        <w:rPr>
          <w:lang w:val="en-GB"/>
        </w:rPr>
      </w:pPr>
      <w:r>
        <w:t>As pointed out by the EU-funded Coordination and Support Action “Action Plan for the Future of Mobility in Europe”</w:t>
      </w:r>
      <w:r>
        <w:rPr>
          <w:rStyle w:val="FootnoteReference"/>
        </w:rPr>
        <w:footnoteReference w:id="7"/>
      </w:r>
      <w:r>
        <w:t>, the vision of a truly integrated and seamless transport system for people and freight must be developed and implemented, and the full potential of transformative technologies has to be exploited. This can only be achieved if user-centredness, cross-modality and technology transfer become the focus of efforts for all stakeholders in transport.</w:t>
      </w:r>
    </w:p>
    <w:p w14:paraId="74E117F2" w14:textId="77777777" w:rsidR="00BA1543" w:rsidRPr="00983E10" w:rsidRDefault="00BA1543" w:rsidP="00BA1543">
      <w:pPr>
        <w:pStyle w:val="Subtitle"/>
      </w:pPr>
      <w:r>
        <w:t>Key focus areas</w:t>
      </w:r>
    </w:p>
    <w:p w14:paraId="7A608EC7" w14:textId="77777777" w:rsidR="00BA1543" w:rsidRDefault="00BA1543" w:rsidP="00BA1543">
      <w:pPr>
        <w:pStyle w:val="ListParagraph"/>
        <w:numPr>
          <w:ilvl w:val="0"/>
          <w:numId w:val="17"/>
        </w:numPr>
        <w:suppressAutoHyphens w:val="0"/>
        <w:spacing w:after="0" w:line="240" w:lineRule="auto"/>
      </w:pPr>
      <w:r>
        <w:t>Design a low/zero emission, safe and accessible transport system tailored to user needs expectations, defining user profiles and mobility patterns, and identifying technology options.</w:t>
      </w:r>
    </w:p>
    <w:p w14:paraId="65526FD6" w14:textId="77777777" w:rsidR="00BA1543" w:rsidRDefault="00BA1543" w:rsidP="00BA1543">
      <w:pPr>
        <w:pStyle w:val="ListParagraph"/>
        <w:numPr>
          <w:ilvl w:val="0"/>
          <w:numId w:val="17"/>
        </w:numPr>
        <w:suppressAutoHyphens w:val="0"/>
        <w:spacing w:after="0" w:line="240" w:lineRule="auto"/>
      </w:pPr>
      <w:r>
        <w:t>Enable mobility everywhere for everyone through the technological development of, for example, sensors, AI, machine learning, predictive maintenance, safe and secure vehicle software and electronics.</w:t>
      </w:r>
    </w:p>
    <w:p w14:paraId="26995536" w14:textId="77777777" w:rsidR="00BA1543" w:rsidRDefault="00BA1543" w:rsidP="00BA1543">
      <w:pPr>
        <w:pStyle w:val="ListParagraph"/>
        <w:numPr>
          <w:ilvl w:val="0"/>
          <w:numId w:val="17"/>
        </w:numPr>
        <w:suppressAutoHyphens w:val="0"/>
        <w:spacing w:after="0" w:line="240" w:lineRule="auto"/>
      </w:pPr>
      <w:r>
        <w:t>Enhance efficiency and capacity in rail projects for automated maintenance and transfer of    goods between modes.</w:t>
      </w:r>
    </w:p>
    <w:p w14:paraId="6366C4BE" w14:textId="77777777" w:rsidR="00BA1543" w:rsidRDefault="00BA1543" w:rsidP="00BA1543">
      <w:pPr>
        <w:pStyle w:val="ListParagraph"/>
        <w:numPr>
          <w:ilvl w:val="0"/>
          <w:numId w:val="17"/>
        </w:numPr>
        <w:suppressAutoHyphens w:val="0"/>
        <w:spacing w:after="0" w:line="240" w:lineRule="auto"/>
      </w:pPr>
      <w:r>
        <w:t>Create intelligent decision-support systems for passengers and transport operators that enable smart travel demand management.</w:t>
      </w:r>
    </w:p>
    <w:p w14:paraId="78969BD7" w14:textId="77777777" w:rsidR="00BA1543" w:rsidRDefault="00BA1543" w:rsidP="00BA1543">
      <w:pPr>
        <w:pStyle w:val="ListParagraph"/>
        <w:numPr>
          <w:ilvl w:val="0"/>
          <w:numId w:val="17"/>
        </w:numPr>
        <w:suppressAutoHyphens w:val="0"/>
        <w:spacing w:after="0" w:line="240" w:lineRule="auto"/>
      </w:pPr>
      <w:r>
        <w:t>Achieve real-time data handling for multimodal mobility and related services.</w:t>
      </w:r>
    </w:p>
    <w:p w14:paraId="44E579BF" w14:textId="77777777" w:rsidR="00BA1543" w:rsidRDefault="00BA1543" w:rsidP="00BA1543">
      <w:pPr>
        <w:pStyle w:val="ListParagraph"/>
        <w:numPr>
          <w:ilvl w:val="0"/>
          <w:numId w:val="17"/>
        </w:numPr>
        <w:suppressAutoHyphens w:val="0"/>
        <w:spacing w:after="0" w:line="240" w:lineRule="auto"/>
      </w:pPr>
      <w:r>
        <w:t>Develop convenient sharing concepts through automated maintenance of vehicles, and define approaches for implementation.</w:t>
      </w:r>
    </w:p>
    <w:p w14:paraId="327C6AEE" w14:textId="77777777" w:rsidR="00BA1543" w:rsidRDefault="00BA1543" w:rsidP="00BA1543">
      <w:pPr>
        <w:pStyle w:val="ListParagraph"/>
        <w:numPr>
          <w:ilvl w:val="0"/>
          <w:numId w:val="17"/>
        </w:numPr>
        <w:suppressAutoHyphens w:val="0"/>
        <w:spacing w:after="0" w:line="240" w:lineRule="auto"/>
      </w:pPr>
      <w:r>
        <w:t>Develop a framework for cybersecurity in passenger and goods transport across all modes, and provide IT connectivity that allows plug and play data sharing.</w:t>
      </w:r>
    </w:p>
    <w:p w14:paraId="6A1EFE6E" w14:textId="77777777" w:rsidR="00BA1543" w:rsidRDefault="00BA1543" w:rsidP="00BA1543">
      <w:pPr>
        <w:pStyle w:val="ListParagraph"/>
        <w:numPr>
          <w:ilvl w:val="0"/>
          <w:numId w:val="17"/>
        </w:numPr>
        <w:suppressAutoHyphens w:val="0"/>
        <w:spacing w:after="0" w:line="240" w:lineRule="auto"/>
      </w:pPr>
      <w:r>
        <w:t>Increase data security and privacy in authentication and payment processes for mobility services (through the concepts of trustee roles, blockchain, etc), and support the respective initiatives.</w:t>
      </w:r>
    </w:p>
    <w:p w14:paraId="4213B739" w14:textId="77777777" w:rsidR="00BA1543" w:rsidRDefault="00BA1543" w:rsidP="00BA1543">
      <w:pPr>
        <w:pStyle w:val="ListParagraph"/>
        <w:numPr>
          <w:ilvl w:val="0"/>
          <w:numId w:val="17"/>
        </w:numPr>
        <w:suppressAutoHyphens w:val="0"/>
        <w:spacing w:after="0" w:line="240" w:lineRule="auto"/>
      </w:pPr>
      <w:r>
        <w:t>Employ robots, drones and shared public transport services for logistics..</w:t>
      </w:r>
    </w:p>
    <w:p w14:paraId="0968E9D1" w14:textId="77777777" w:rsidR="00BA1543" w:rsidRDefault="00BA1543" w:rsidP="00BA1543">
      <w:pPr>
        <w:pStyle w:val="ListParagraph"/>
        <w:numPr>
          <w:ilvl w:val="0"/>
          <w:numId w:val="17"/>
        </w:numPr>
        <w:suppressAutoHyphens w:val="0"/>
        <w:spacing w:after="0" w:line="240" w:lineRule="auto"/>
      </w:pPr>
      <w:r>
        <w:t>Multimodal navigation systems providing travellers with efficient, safe and healthy transfer options.</w:t>
      </w:r>
    </w:p>
    <w:p w14:paraId="18DE9DD1" w14:textId="77777777" w:rsidR="00BA1543" w:rsidRDefault="00BA1543" w:rsidP="00BA1543">
      <w:pPr>
        <w:pStyle w:val="ListParagraph"/>
        <w:numPr>
          <w:ilvl w:val="0"/>
          <w:numId w:val="17"/>
        </w:numPr>
        <w:suppressAutoHyphens w:val="0"/>
        <w:spacing w:after="0" w:line="240" w:lineRule="auto"/>
      </w:pPr>
      <w:r>
        <w:t>Development of modular mobility platforms for the on-site provision of services and goods delivery.</w:t>
      </w:r>
    </w:p>
    <w:p w14:paraId="2F5918D1" w14:textId="77777777" w:rsidR="00BA1543" w:rsidRDefault="00BA1543" w:rsidP="00BA1543">
      <w:pPr>
        <w:pStyle w:val="ListParagraph"/>
        <w:numPr>
          <w:ilvl w:val="0"/>
          <w:numId w:val="17"/>
        </w:numPr>
        <w:suppressAutoHyphens w:val="0"/>
        <w:spacing w:after="0" w:line="240" w:lineRule="auto"/>
      </w:pPr>
      <w:r>
        <w:t>Integrate cross-modal hubs and interfaces into the urban structure, and connect them by harmonised infrastructure to smart sustainable corridors.</w:t>
      </w:r>
    </w:p>
    <w:p w14:paraId="0819E51E" w14:textId="77777777" w:rsidR="00BA1543" w:rsidRDefault="00BA1543" w:rsidP="00BA1543">
      <w:pPr>
        <w:pStyle w:val="ListParagraph"/>
        <w:numPr>
          <w:ilvl w:val="0"/>
          <w:numId w:val="17"/>
        </w:numPr>
        <w:suppressAutoHyphens w:val="0"/>
        <w:spacing w:after="0" w:line="240" w:lineRule="auto"/>
      </w:pPr>
      <w:r>
        <w:lastRenderedPageBreak/>
        <w:t>Provide open application programming interfaces (APIs) and user data and statistics for all modes and providers, enabling demand-oriented and demand-responsive cross-modal transport offers.</w:t>
      </w:r>
    </w:p>
    <w:p w14:paraId="6477658C" w14:textId="77777777" w:rsidR="00BA1543" w:rsidRDefault="00BA1543" w:rsidP="00BA1543">
      <w:pPr>
        <w:pStyle w:val="ListParagraph"/>
        <w:numPr>
          <w:ilvl w:val="0"/>
          <w:numId w:val="17"/>
        </w:numPr>
        <w:suppressAutoHyphens w:val="0"/>
        <w:spacing w:after="0" w:line="240" w:lineRule="auto"/>
      </w:pPr>
      <w:r>
        <w:t>Ensure accessibility of shared services, and incentivise shared fleets of personal mobility devices at hubs to facilitate mode change for those with disabilities and reduced mobility.</w:t>
      </w:r>
    </w:p>
    <w:p w14:paraId="537F87CC" w14:textId="77777777" w:rsidR="00BA1543" w:rsidRDefault="00BA1543" w:rsidP="00BA1543">
      <w:pPr>
        <w:pStyle w:val="ListParagraph"/>
        <w:numPr>
          <w:ilvl w:val="0"/>
          <w:numId w:val="17"/>
        </w:numPr>
        <w:suppressAutoHyphens w:val="0"/>
        <w:spacing w:after="0" w:line="240" w:lineRule="auto"/>
      </w:pPr>
      <w:r>
        <w:t>Individualized mobility shells for demand-responsive transportation means.</w:t>
      </w:r>
    </w:p>
    <w:p w14:paraId="5E897214" w14:textId="77777777" w:rsidR="00BA1543" w:rsidRDefault="00BA1543" w:rsidP="00BA1543">
      <w:pPr>
        <w:pStyle w:val="ListParagraph"/>
        <w:numPr>
          <w:ilvl w:val="0"/>
          <w:numId w:val="17"/>
        </w:numPr>
        <w:suppressAutoHyphens w:val="0"/>
        <w:spacing w:after="0" w:line="240" w:lineRule="auto"/>
      </w:pPr>
      <w:r>
        <w:t xml:space="preserve">Make vehicles and transportation systems more resilient by smart application of automation, connectivity and electrification. </w:t>
      </w:r>
    </w:p>
    <w:p w14:paraId="7417389D" w14:textId="77777777" w:rsidR="005E3F27" w:rsidRDefault="005E3F27" w:rsidP="005E3F27">
      <w:pPr>
        <w:pStyle w:val="ListParagraph"/>
        <w:suppressAutoHyphens w:val="0"/>
        <w:spacing w:after="0" w:line="240" w:lineRule="auto"/>
        <w:ind w:left="432"/>
      </w:pPr>
    </w:p>
    <w:p w14:paraId="680891F8" w14:textId="77777777" w:rsidR="00BE24E8" w:rsidRDefault="00BE24E8" w:rsidP="009A7904">
      <w:pPr>
        <w:pStyle w:val="Heading3"/>
      </w:pPr>
      <w:r>
        <w:t>TIMELINE</w:t>
      </w:r>
    </w:p>
    <w:p w14:paraId="1FDDCB8A" w14:textId="77777777" w:rsidR="00636D39" w:rsidRDefault="00636D39" w:rsidP="00636D39">
      <w:r>
        <w:t>The roadmap for the key digital technologies in mobility are aligned with European roadmaps for terrestrial, water and aerospace transport:</w:t>
      </w:r>
    </w:p>
    <w:p w14:paraId="1AD61E37" w14:textId="77777777" w:rsidR="00636D39" w:rsidRDefault="00636D39" w:rsidP="00101271">
      <w:pPr>
        <w:pStyle w:val="ListParagraph"/>
        <w:numPr>
          <w:ilvl w:val="0"/>
          <w:numId w:val="20"/>
        </w:numPr>
        <w:suppressAutoHyphens w:val="0"/>
        <w:spacing w:after="0" w:line="240" w:lineRule="auto"/>
      </w:pPr>
      <w:r>
        <w:t xml:space="preserve">A new </w:t>
      </w:r>
      <w:r w:rsidRPr="00E61F06">
        <w:rPr>
          <w:rStyle w:val="KeywordforindexChar"/>
        </w:rPr>
        <w:t>European Road Transport Research Advisory Council</w:t>
      </w:r>
      <w:r>
        <w:t xml:space="preserve"> (</w:t>
      </w:r>
      <w:r w:rsidRPr="00E61F06">
        <w:rPr>
          <w:rStyle w:val="KeywordforindexChar"/>
        </w:rPr>
        <w:t>ERTRAC</w:t>
      </w:r>
      <w:r>
        <w:t xml:space="preserve">) roadmap entitled “Sustainable Energies and Powertrains for Road Transport – Towards </w:t>
      </w:r>
      <w:r w:rsidRPr="00E61F06">
        <w:rPr>
          <w:rStyle w:val="KeywordforindexChar"/>
        </w:rPr>
        <w:t>Electrification</w:t>
      </w:r>
      <w:r>
        <w:t xml:space="preserve"> and other </w:t>
      </w:r>
      <w:r w:rsidRPr="00E61F06">
        <w:rPr>
          <w:rStyle w:val="KeywordforindexChar"/>
        </w:rPr>
        <w:t>Renewable Energy Carriers</w:t>
      </w:r>
      <w:r>
        <w:t>”.</w:t>
      </w:r>
    </w:p>
    <w:p w14:paraId="2351D67C" w14:textId="77777777" w:rsidR="00636D39" w:rsidRDefault="00636D39" w:rsidP="00101271">
      <w:pPr>
        <w:pStyle w:val="ListParagraph"/>
        <w:numPr>
          <w:ilvl w:val="0"/>
          <w:numId w:val="20"/>
        </w:numPr>
        <w:suppressAutoHyphens w:val="0"/>
        <w:spacing w:after="0" w:line="240" w:lineRule="auto"/>
      </w:pPr>
      <w:r>
        <w:t>Urban mobility roadmap.</w:t>
      </w:r>
    </w:p>
    <w:p w14:paraId="159E16DC" w14:textId="77777777" w:rsidR="00636D39" w:rsidRDefault="00636D39" w:rsidP="00101271">
      <w:pPr>
        <w:pStyle w:val="ListParagraph"/>
        <w:numPr>
          <w:ilvl w:val="0"/>
          <w:numId w:val="20"/>
        </w:numPr>
        <w:suppressAutoHyphens w:val="0"/>
        <w:spacing w:after="0" w:line="240" w:lineRule="auto"/>
      </w:pPr>
      <w:r>
        <w:t>Long-distance freight transport roadmap.</w:t>
      </w:r>
    </w:p>
    <w:p w14:paraId="6CDFB828" w14:textId="77777777" w:rsidR="00636D39" w:rsidRDefault="00636D39" w:rsidP="00101271">
      <w:pPr>
        <w:pStyle w:val="ListParagraph"/>
        <w:numPr>
          <w:ilvl w:val="0"/>
          <w:numId w:val="20"/>
        </w:numPr>
        <w:suppressAutoHyphens w:val="0"/>
        <w:spacing w:after="0" w:line="240" w:lineRule="auto"/>
      </w:pPr>
      <w:r>
        <w:t>Towards zero logistics emissions by 2050.</w:t>
      </w:r>
    </w:p>
    <w:p w14:paraId="5DA8C63F" w14:textId="77777777" w:rsidR="00636D39" w:rsidRDefault="00636D39" w:rsidP="00101271">
      <w:pPr>
        <w:pStyle w:val="ListParagraph"/>
        <w:numPr>
          <w:ilvl w:val="0"/>
          <w:numId w:val="20"/>
        </w:numPr>
        <w:suppressAutoHyphens w:val="0"/>
        <w:spacing w:after="0" w:line="240" w:lineRule="auto"/>
      </w:pPr>
      <w:r>
        <w:t>The joint European Technology Platform (ETP) common paper published in 2019.</w:t>
      </w:r>
    </w:p>
    <w:p w14:paraId="2ECA587F" w14:textId="77777777" w:rsidR="00636D39" w:rsidRDefault="00636D39" w:rsidP="00101271">
      <w:pPr>
        <w:pStyle w:val="ListParagraph"/>
        <w:numPr>
          <w:ilvl w:val="0"/>
          <w:numId w:val="20"/>
        </w:numPr>
        <w:suppressAutoHyphens w:val="0"/>
        <w:spacing w:after="0" w:line="240" w:lineRule="auto"/>
      </w:pPr>
      <w:r>
        <w:t>The European roadmap on connected and automated driving published in 2019.</w:t>
      </w:r>
    </w:p>
    <w:p w14:paraId="23B1D269" w14:textId="77777777" w:rsidR="00636D39" w:rsidRDefault="00636D39" w:rsidP="00101271">
      <w:pPr>
        <w:pStyle w:val="ListParagraph"/>
        <w:numPr>
          <w:ilvl w:val="0"/>
          <w:numId w:val="20"/>
        </w:numPr>
        <w:suppressAutoHyphens w:val="0"/>
        <w:spacing w:after="0" w:line="240" w:lineRule="auto"/>
      </w:pPr>
      <w:r>
        <w:t>The Joint Strategic Research Innovation and Deployment Agenda (SRIDA) for the AI, Data and Robotics Partnership (euROBOTICS), September 2020</w:t>
      </w:r>
    </w:p>
    <w:p w14:paraId="389DE8BC" w14:textId="77777777" w:rsidR="006540F8" w:rsidRDefault="006540F8" w:rsidP="006540F8">
      <w:pPr>
        <w:suppressAutoHyphens w:val="0"/>
        <w:spacing w:after="0" w:line="240" w:lineRule="auto"/>
      </w:pPr>
    </w:p>
    <w:p w14:paraId="5C2ED21E" w14:textId="21074706" w:rsidR="006540F8" w:rsidRDefault="0077601C" w:rsidP="006540F8">
      <w:r w:rsidRPr="0077601C">
        <w:lastRenderedPageBreak/>
        <w:drawing>
          <wp:inline distT="0" distB="0" distL="0" distR="0" wp14:anchorId="1926BF44" wp14:editId="30073EF7">
            <wp:extent cx="4850765" cy="82296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0765" cy="8229600"/>
                    </a:xfrm>
                    <a:prstGeom prst="rect">
                      <a:avLst/>
                    </a:prstGeom>
                    <a:noFill/>
                    <a:ln>
                      <a:noFill/>
                    </a:ln>
                  </pic:spPr>
                </pic:pic>
              </a:graphicData>
            </a:graphic>
          </wp:inline>
        </w:drawing>
      </w:r>
    </w:p>
    <w:p w14:paraId="15C9E65D" w14:textId="77777777" w:rsidR="006540F8" w:rsidRDefault="006540F8" w:rsidP="006540F8">
      <w:r>
        <w:lastRenderedPageBreak/>
        <w:t xml:space="preserve">The roadmap combines the objectives in the application research programmes </w:t>
      </w:r>
      <w:r w:rsidRPr="00E61F06">
        <w:rPr>
          <w:rStyle w:val="KeywordforindexChar"/>
        </w:rPr>
        <w:t>2Zero</w:t>
      </w:r>
      <w:r>
        <w:t xml:space="preserve"> and </w:t>
      </w:r>
      <w:r w:rsidRPr="00E61F06">
        <w:rPr>
          <w:rStyle w:val="KeywordforindexChar"/>
        </w:rPr>
        <w:t>CCAM</w:t>
      </w:r>
      <w:r>
        <w:t xml:space="preserve"> with the derived ECS mobility challenges. The following roadmap indicates when R&amp;D&amp;I activities are required to ensure the key digital technologies are available for use in the different mobility domains. In areas that already have ongoing electric mobility, the focus is more on improvements to existing concepts (for example, optimisation of costs), while for others (such as electric aircrafts) it is more about focusing on lower technology readiness levels (TRLs). These are both going on in parallel, and are also influencing each other.</w:t>
      </w:r>
    </w:p>
    <w:p w14:paraId="7D973E38" w14:textId="77777777" w:rsidR="006540F8" w:rsidRDefault="006540F8" w:rsidP="006540F8"/>
    <w:p w14:paraId="2E3AF2A4" w14:textId="77777777" w:rsidR="006540F8" w:rsidRDefault="006540F8" w:rsidP="006540F8">
      <w:r>
        <w:t>This roadmap is a preliminary estimate in regard to when the ECS will need to be ready for the various technology fields. It will be continuously updated as new domain roadmaps become available.</w:t>
      </w:r>
    </w:p>
    <w:p w14:paraId="4C33040A" w14:textId="77777777" w:rsidR="006540F8" w:rsidRDefault="006540F8" w:rsidP="006540F8">
      <w:pPr>
        <w:suppressAutoHyphens w:val="0"/>
        <w:spacing w:after="0" w:line="240" w:lineRule="auto"/>
      </w:pPr>
    </w:p>
    <w:p w14:paraId="77E1CA8D" w14:textId="77777777" w:rsidR="00636D39" w:rsidRDefault="00636D39" w:rsidP="00636D39"/>
    <w:p w14:paraId="2B4C9CE0" w14:textId="77777777" w:rsidR="008A1733" w:rsidRDefault="008A1733" w:rsidP="008A1733">
      <w:pPr>
        <w:pStyle w:val="Heading3"/>
      </w:pPr>
      <w:r>
        <w:t>Synergy with other themes</w:t>
      </w:r>
    </w:p>
    <w:p w14:paraId="352AF63F" w14:textId="77777777" w:rsidR="008A1733" w:rsidRDefault="008A1733" w:rsidP="008A1733">
      <w:r>
        <w:t>Mobility is a domain that needs multiple key enablers, as described in other Chapters of this document. It is transversal to almost all chapters, from components to systems.</w:t>
      </w:r>
    </w:p>
    <w:p w14:paraId="4C35A38E" w14:textId="77777777" w:rsidR="008A1733" w:rsidRDefault="008A1733" w:rsidP="008A1733">
      <w:r>
        <w:t>For instance, semiconductor technologies are evolving rapidly. In the past, silicon was the dominant material, but its performance is now being outpaced by wideband materials such as SiC and GaN. These materials allow reduced packaging, increased operation temperatures, higher switching frequencies and therefore new concepts of compact power electronics modules. This is a major disruption that changes the market for electric mobility.</w:t>
      </w:r>
    </w:p>
    <w:p w14:paraId="40D0622A" w14:textId="77777777" w:rsidR="008A1733" w:rsidRDefault="008A1733" w:rsidP="008A1733"/>
    <w:p w14:paraId="1552CE76" w14:textId="77777777" w:rsidR="008A1733" w:rsidRDefault="008A1733" w:rsidP="008A1733">
      <w:r>
        <w:t>Closely linked to these semiconductor technology updates are packaging technologies. Moving from standard industrial modules to full heterogeneous integration is the second major disruption. Only adapted packaging can permit the full exploitation of the benefits of such new semiconductor technologies.</w:t>
      </w:r>
    </w:p>
    <w:p w14:paraId="24C7393E" w14:textId="77777777" w:rsidR="008A1733" w:rsidRDefault="008A1733" w:rsidP="008A1733"/>
    <w:p w14:paraId="09EBD818" w14:textId="77777777" w:rsidR="008A1733" w:rsidRDefault="008A1733" w:rsidP="008A1733">
      <w:r>
        <w:t>Other components that are of strategic importance are passives, such as capacitors and coils that can withstand higher temperatures and switching frequencies. For these, it is necessary to look at innovative materials that bring improved performance at a lower cost and a high rate of recyclability for the whole system.</w:t>
      </w:r>
    </w:p>
    <w:p w14:paraId="37CDB8A8" w14:textId="77777777" w:rsidR="008A1733" w:rsidRDefault="008A1733" w:rsidP="008A1733"/>
    <w:p w14:paraId="6A31D7C0" w14:textId="77777777" w:rsidR="008A1733" w:rsidRDefault="008A1733" w:rsidP="008A1733">
      <w:r>
        <w:t>The convergence of the automotive and energy eco-system for bidirectional charging and also in future the usage of cars as producers of electrical energy for the grid requires a close cooperation of the activities in Chapter 3.2.</w:t>
      </w:r>
    </w:p>
    <w:p w14:paraId="152ECEF9" w14:textId="77777777" w:rsidR="008A1733" w:rsidRDefault="008A1733" w:rsidP="008A1733"/>
    <w:p w14:paraId="3FC6E15A" w14:textId="77777777" w:rsidR="008A1733" w:rsidRDefault="008A1733" w:rsidP="008A1733">
      <w:r>
        <w:lastRenderedPageBreak/>
        <w:t>A further aspect of mobility is the increasing level of automation, which is also having a huge influence on other in-vehicle components in the area of digital technologies for embedded software, AI, sensors, actuators and trustworthy communication. In this respect, there is a strong need for cybersecurity to protect cars, drivers and the environment. Remote access and OTA updates of rapidly improving complex software for the upgrade of car systems are therefore mandatory. This requires a safe, secure and available infrastructure in cities as well as rural areas.</w:t>
      </w:r>
    </w:p>
    <w:p w14:paraId="4BC00AB1" w14:textId="77777777" w:rsidR="008A1733" w:rsidRDefault="008A1733" w:rsidP="008A1733"/>
    <w:p w14:paraId="21670FB4" w14:textId="77777777" w:rsidR="008A1733" w:rsidRDefault="008A1733" w:rsidP="008A1733">
      <w:r>
        <w:t>This infrastructure includes 5G/6G communication to allow massive transfer of data to and from cars, which can be considered as “data-centers on wheels”. In the background of such operations, a performant (and GDPR-compliant) cloud data system needs to support the mobility of each individual. The overall management of such an infrastructure should include smart grid operations to minimise energy waste and losses through inefficiencies, as is further elaborated upon in the Energy Chapter. It is clear that this requires system developments, from small sensor systems to micro and large grid control, including all aspects of cohabitation of modules and sub-systems. (electro- magnetic compatibility, EMC, and thermal considerations).</w:t>
      </w:r>
    </w:p>
    <w:p w14:paraId="09D23958" w14:textId="77777777" w:rsidR="008A1733" w:rsidRDefault="008A1733" w:rsidP="008A1733"/>
    <w:p w14:paraId="60EEAD59" w14:textId="77777777" w:rsidR="008A1733" w:rsidRDefault="008A1733" w:rsidP="008A1733">
      <w:r>
        <w:rPr>
          <w:noProof/>
        </w:rPr>
        <w:drawing>
          <wp:inline distT="0" distB="0" distL="0" distR="0" wp14:anchorId="12774710" wp14:editId="04EDEA10">
            <wp:extent cx="5731510" cy="3454306"/>
            <wp:effectExtent l="0" t="0" r="0" b="635"/>
            <wp:docPr id="41" name="Picture 4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454306"/>
                    </a:xfrm>
                    <a:prstGeom prst="rect">
                      <a:avLst/>
                    </a:prstGeom>
                  </pic:spPr>
                </pic:pic>
              </a:graphicData>
            </a:graphic>
          </wp:inline>
        </w:drawing>
      </w:r>
    </w:p>
    <w:p w14:paraId="3F7D1B01" w14:textId="3C6E5A94" w:rsidR="008A1733" w:rsidRDefault="008A1733" w:rsidP="008A1733">
      <w:pPr>
        <w:pStyle w:val="Caption"/>
      </w:pPr>
      <w:r>
        <w:t xml:space="preserve">Figure </w:t>
      </w:r>
      <w:fldSimple w:instr=" SEQ Figure \* ARABIC ">
        <w:r w:rsidR="00EA2BEB">
          <w:rPr>
            <w:noProof/>
          </w:rPr>
          <w:t>8</w:t>
        </w:r>
      </w:fldSimple>
      <w:r>
        <w:t xml:space="preserve"> </w:t>
      </w:r>
      <w:r w:rsidRPr="006C1FA1">
        <w:t>Synergies with European partnerships</w:t>
      </w:r>
    </w:p>
    <w:p w14:paraId="3D81CFE1" w14:textId="77777777" w:rsidR="008A1733" w:rsidRPr="006C1FA1" w:rsidRDefault="008A1733" w:rsidP="008A1733">
      <w:r w:rsidRPr="006C1FA1">
        <w:t xml:space="preserve">It should also be noted that synergy potentials exist between the domains of safe and clean mobility, not just at the level of the application in a multimodal urban mobility system but also at the level of the enabling technologies. Examples include electronic architectures for fail-safe power distribution and control within the vehicle, the functional safety and reliability of systems and cybersecurity, and control in power systems. Additional alignment is already in progress with existing or planned programmes for </w:t>
      </w:r>
      <w:r w:rsidRPr="006C1FA1">
        <w:lastRenderedPageBreak/>
        <w:t>rail (Transforming Europe’s Rail System), maritime (Zero Emission Waterborne Transport) and aerospace (Clean Aviation).</w:t>
      </w:r>
    </w:p>
    <w:p w14:paraId="77A8F203" w14:textId="77777777" w:rsidR="00116708" w:rsidRPr="003A452C" w:rsidRDefault="00116708" w:rsidP="00116708"/>
    <w:sectPr w:rsidR="00116708" w:rsidRPr="003A452C">
      <w:headerReference w:type="even" r:id="rId29"/>
      <w:headerReference w:type="default" r:id="rId30"/>
      <w:headerReference w:type="first" r:id="rId3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937D" w14:textId="77777777" w:rsidR="00D4637D" w:rsidRPr="005C0E54" w:rsidRDefault="00D4637D" w:rsidP="005C0E54">
      <w:r>
        <w:separator/>
      </w:r>
    </w:p>
  </w:endnote>
  <w:endnote w:type="continuationSeparator" w:id="0">
    <w:p w14:paraId="225AE46D" w14:textId="77777777" w:rsidR="00D4637D" w:rsidRPr="005C0E54" w:rsidRDefault="00D4637D" w:rsidP="005C0E54">
      <w:r>
        <w:continuationSeparator/>
      </w:r>
    </w:p>
  </w:endnote>
  <w:endnote w:type="continuationNotice" w:id="1">
    <w:p w14:paraId="77B0A4E2" w14:textId="77777777" w:rsidR="00D4637D" w:rsidRDefault="00D4637D" w:rsidP="005C0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Body CS)">
    <w:panose1 w:val="00000000000000000000"/>
    <w:charset w:val="00"/>
    <w:family w:val="roman"/>
    <w:notTrueType/>
    <w:pitch w:val="default"/>
  </w:font>
  <w:font w:name="Carlito">
    <w:altName w:val="Calibri"/>
    <w:charset w:val="01"/>
    <w:family w:val="roman"/>
    <w:pitch w:val="variable"/>
  </w:font>
  <w:font w:name="Noto Sans SC Regular">
    <w:charset w:val="00"/>
    <w:family w:val="roman"/>
    <w:pitch w:val="default"/>
  </w:font>
  <w:font w:name="Noto Sans Devanagari">
    <w:charset w:val="00"/>
    <w:family w:val="swiss"/>
    <w:pitch w:val="variable"/>
    <w:sig w:usb0="80008023" w:usb1="00002046" w:usb2="00000000" w:usb3="00000000" w:csb0="00000001" w:csb1="00000000"/>
  </w:font>
  <w:font w:name="OpenSans-Semibold">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E927" w14:textId="77777777" w:rsidR="00D4637D" w:rsidRPr="005C0E54" w:rsidRDefault="00D4637D">
      <w:r>
        <w:separator/>
      </w:r>
    </w:p>
  </w:footnote>
  <w:footnote w:type="continuationSeparator" w:id="0">
    <w:p w14:paraId="413BB577" w14:textId="77777777" w:rsidR="00D4637D" w:rsidRPr="005C0E54" w:rsidRDefault="00D4637D">
      <w:r>
        <w:continuationSeparator/>
      </w:r>
    </w:p>
  </w:footnote>
  <w:footnote w:type="continuationNotice" w:id="1">
    <w:p w14:paraId="5CE1BAFE" w14:textId="77777777" w:rsidR="00D4637D" w:rsidRDefault="00D4637D" w:rsidP="005C0E54"/>
  </w:footnote>
  <w:footnote w:id="2">
    <w:p w14:paraId="32003A52" w14:textId="77777777" w:rsidR="00C55223" w:rsidRPr="004212D3" w:rsidRDefault="00C55223" w:rsidP="00C55223">
      <w:pPr>
        <w:pStyle w:val="FootnoteText"/>
      </w:pPr>
      <w:r>
        <w:rPr>
          <w:rStyle w:val="FootnoteReference"/>
        </w:rPr>
        <w:footnoteRef/>
      </w:r>
      <w:r>
        <w:t xml:space="preserve"> </w:t>
      </w:r>
      <w:r w:rsidRPr="004212D3">
        <w:t>Internal Market, Industry, Entrepreneurship and SMEs, https://ec.europa.eu/growth/ sectors/automotive_en</w:t>
      </w:r>
    </w:p>
  </w:footnote>
  <w:footnote w:id="3">
    <w:p w14:paraId="71499C7A" w14:textId="77777777" w:rsidR="000D1A3E" w:rsidRPr="004212D3" w:rsidRDefault="000D1A3E" w:rsidP="000D1A3E">
      <w:pPr>
        <w:pStyle w:val="FootnoteText"/>
      </w:pPr>
      <w:r>
        <w:rPr>
          <w:rStyle w:val="FootnoteReference"/>
        </w:rPr>
        <w:footnoteRef/>
      </w:r>
      <w:r>
        <w:t xml:space="preserve"> </w:t>
      </w:r>
      <w:r w:rsidRPr="004212D3">
        <w:t>“Internal Market, Industry, Entrepreneurship and SMEs” (available at https://ec.europa.eu/growth/ sectors/automotive_en)</w:t>
      </w:r>
    </w:p>
  </w:footnote>
  <w:footnote w:id="4">
    <w:p w14:paraId="5895B76A" w14:textId="77777777" w:rsidR="0008772F" w:rsidRPr="004212D3" w:rsidRDefault="0008772F" w:rsidP="0008772F">
      <w:pPr>
        <w:pStyle w:val="FootnoteText"/>
      </w:pPr>
      <w:r>
        <w:rPr>
          <w:rStyle w:val="FootnoteReference"/>
        </w:rPr>
        <w:footnoteRef/>
      </w:r>
      <w:r>
        <w:t xml:space="preserve"> </w:t>
      </w:r>
      <w:r w:rsidRPr="004212D3">
        <w:t>Sources Goldstein Research “Smart Healthcare“, 2018; International Energy Agency ”Energy Efficiency“, 2017; Frost &amp; Sullivan ”European Smart Grid“, 2016; Bloomberg New Energy Finance “Global storage market“, 2017, IHS “Smart Grid Sensors“, 2015; BIS Research “Global augmented and virtual reality”, 2016; Gartner (IoT) 2017; MGI “The Internet of Things: mapping the value beyond the hype”, 2015.</w:t>
      </w:r>
    </w:p>
  </w:footnote>
  <w:footnote w:id="5">
    <w:p w14:paraId="19AEE1B1" w14:textId="77777777" w:rsidR="0020422A" w:rsidRPr="00E00D78" w:rsidRDefault="0020422A" w:rsidP="0020422A">
      <w:pPr>
        <w:pStyle w:val="FootnoteText"/>
      </w:pPr>
      <w:r>
        <w:rPr>
          <w:rStyle w:val="FootnoteReference"/>
        </w:rPr>
        <w:footnoteRef/>
      </w:r>
      <w:r>
        <w:t xml:space="preserve"> </w:t>
      </w:r>
      <w:r w:rsidRPr="00E00D78">
        <w:t>https://lebipe.com/</w:t>
      </w:r>
    </w:p>
  </w:footnote>
  <w:footnote w:id="6">
    <w:p w14:paraId="08870BA0" w14:textId="77777777" w:rsidR="006D4879" w:rsidRPr="00B834DF" w:rsidRDefault="006D4879" w:rsidP="006D4879">
      <w:pPr>
        <w:pStyle w:val="FootnoteText"/>
      </w:pPr>
      <w:r>
        <w:rPr>
          <w:rStyle w:val="FootnoteReference"/>
        </w:rPr>
        <w:footnoteRef/>
      </w:r>
      <w:r>
        <w:t xml:space="preserve"> </w:t>
      </w:r>
      <w:r w:rsidRPr="007822B4">
        <w:t>https://digital-strategy.ec.europa.eu/en/news/simpl-cloud-edge-federations-and-data-spaces-made-simple</w:t>
      </w:r>
    </w:p>
  </w:footnote>
  <w:footnote w:id="7">
    <w:p w14:paraId="59EA425B" w14:textId="77777777" w:rsidR="00BA1543" w:rsidRPr="006C1FA1" w:rsidRDefault="00BA1543" w:rsidP="00BA1543">
      <w:pPr>
        <w:pStyle w:val="FootnoteText"/>
      </w:pPr>
      <w:r>
        <w:rPr>
          <w:rStyle w:val="FootnoteReference"/>
        </w:rPr>
        <w:footnoteRef/>
      </w:r>
      <w:r>
        <w:t xml:space="preserve"> </w:t>
      </w:r>
      <w:r w:rsidRPr="006C1FA1">
        <w:t>Mobility4EU, www.mobility4eu.eu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7DF3" w14:textId="77777777" w:rsidR="00CE0F56" w:rsidRDefault="00000000">
    <w:pPr>
      <w:pStyle w:val="Header"/>
    </w:pPr>
    <w:r>
      <w:pict w14:anchorId="5D52A4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1868581" o:spid="_x0000_s1027" type="#_x0000_t136" alt="" style="position:absolute;margin-left:0;margin-top:0;width:468pt;height:156pt;z-index:-251626496;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64D1" w14:textId="77777777" w:rsidR="00284AB6" w:rsidRDefault="00000000">
    <w:pPr>
      <w:pStyle w:val="Header"/>
    </w:pPr>
    <w:r>
      <w:pict w14:anchorId="467D57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1868582" o:spid="_x0000_s1026" type="#_x0000_t136" alt="" style="position:absolute;margin-left:0;margin-top:0;width:468pt;height:156pt;z-index:-251622400;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8D48" w14:textId="77777777" w:rsidR="00CE0F56" w:rsidRDefault="00000000">
    <w:pPr>
      <w:pStyle w:val="Header"/>
    </w:pPr>
    <w:r>
      <w:pict w14:anchorId="51837E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1868580" o:spid="_x0000_s1025" type="#_x0000_t136" alt="" style="position:absolute;margin-left:0;margin-top:0;width:468pt;height:156pt;z-index:-251630592;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A8F"/>
    <w:multiLevelType w:val="hybridMultilevel"/>
    <w:tmpl w:val="37DC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D180D"/>
    <w:multiLevelType w:val="hybridMultilevel"/>
    <w:tmpl w:val="A8A668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22D3E"/>
    <w:multiLevelType w:val="hybridMultilevel"/>
    <w:tmpl w:val="BA70F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DB228B"/>
    <w:multiLevelType w:val="multilevel"/>
    <w:tmpl w:val="C8501E74"/>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F544458"/>
    <w:multiLevelType w:val="hybridMultilevel"/>
    <w:tmpl w:val="55E2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644AF5"/>
    <w:multiLevelType w:val="hybridMultilevel"/>
    <w:tmpl w:val="A72CF28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15:restartNumberingAfterBreak="0">
    <w:nsid w:val="1A916ED0"/>
    <w:multiLevelType w:val="hybridMultilevel"/>
    <w:tmpl w:val="CA5E0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84217DD"/>
    <w:multiLevelType w:val="hybridMultilevel"/>
    <w:tmpl w:val="7B2C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336B0"/>
    <w:multiLevelType w:val="hybridMultilevel"/>
    <w:tmpl w:val="94A61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531A3"/>
    <w:multiLevelType w:val="hybridMultilevel"/>
    <w:tmpl w:val="EA846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DE3698"/>
    <w:multiLevelType w:val="multilevel"/>
    <w:tmpl w:val="CF88183A"/>
    <w:lvl w:ilvl="0">
      <w:start w:val="1"/>
      <w:numFmt w:val="bullet"/>
      <w:lvlText w:val=""/>
      <w:lvlJc w:val="left"/>
      <w:pPr>
        <w:tabs>
          <w:tab w:val="num" w:pos="0"/>
        </w:tabs>
        <w:ind w:left="432" w:hanging="432"/>
      </w:pPr>
      <w:rPr>
        <w:rFonts w:ascii="Symbol" w:hAnsi="Symbol" w:hint="default"/>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565B18F9"/>
    <w:multiLevelType w:val="hybridMultilevel"/>
    <w:tmpl w:val="8F063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6E65CE"/>
    <w:multiLevelType w:val="hybridMultilevel"/>
    <w:tmpl w:val="5240EAAE"/>
    <w:lvl w:ilvl="0" w:tplc="020030B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BC37FF5"/>
    <w:multiLevelType w:val="hybridMultilevel"/>
    <w:tmpl w:val="3780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B5B54"/>
    <w:multiLevelType w:val="multilevel"/>
    <w:tmpl w:val="CC986C0C"/>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3A5003C"/>
    <w:multiLevelType w:val="hybridMultilevel"/>
    <w:tmpl w:val="6DBA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180C66"/>
    <w:multiLevelType w:val="hybridMultilevel"/>
    <w:tmpl w:val="8E221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396763"/>
    <w:multiLevelType w:val="multilevel"/>
    <w:tmpl w:val="375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B4976"/>
    <w:multiLevelType w:val="hybridMultilevel"/>
    <w:tmpl w:val="0AFE2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262A31"/>
    <w:multiLevelType w:val="hybridMultilevel"/>
    <w:tmpl w:val="B5F61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817978"/>
    <w:multiLevelType w:val="hybridMultilevel"/>
    <w:tmpl w:val="74647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2169293">
    <w:abstractNumId w:val="14"/>
  </w:num>
  <w:num w:numId="2" w16cid:durableId="1256328883">
    <w:abstractNumId w:val="3"/>
  </w:num>
  <w:num w:numId="3" w16cid:durableId="590965768">
    <w:abstractNumId w:val="0"/>
  </w:num>
  <w:num w:numId="4" w16cid:durableId="1055085596">
    <w:abstractNumId w:val="2"/>
  </w:num>
  <w:num w:numId="5" w16cid:durableId="1689258384">
    <w:abstractNumId w:val="12"/>
  </w:num>
  <w:num w:numId="6" w16cid:durableId="986666092">
    <w:abstractNumId w:val="18"/>
  </w:num>
  <w:num w:numId="7" w16cid:durableId="653533171">
    <w:abstractNumId w:val="1"/>
  </w:num>
  <w:num w:numId="8" w16cid:durableId="1594121142">
    <w:abstractNumId w:val="11"/>
  </w:num>
  <w:num w:numId="9" w16cid:durableId="235091985">
    <w:abstractNumId w:val="8"/>
  </w:num>
  <w:num w:numId="10" w16cid:durableId="783185047">
    <w:abstractNumId w:val="9"/>
  </w:num>
  <w:num w:numId="11" w16cid:durableId="338120269">
    <w:abstractNumId w:val="6"/>
  </w:num>
  <w:num w:numId="12" w16cid:durableId="384841805">
    <w:abstractNumId w:val="13"/>
  </w:num>
  <w:num w:numId="13" w16cid:durableId="784470513">
    <w:abstractNumId w:val="17"/>
  </w:num>
  <w:num w:numId="14" w16cid:durableId="2121803806">
    <w:abstractNumId w:val="16"/>
  </w:num>
  <w:num w:numId="15" w16cid:durableId="1330403859">
    <w:abstractNumId w:val="4"/>
  </w:num>
  <w:num w:numId="16" w16cid:durableId="2128889730">
    <w:abstractNumId w:val="19"/>
  </w:num>
  <w:num w:numId="17" w16cid:durableId="766465932">
    <w:abstractNumId w:val="10"/>
  </w:num>
  <w:num w:numId="18" w16cid:durableId="1433666133">
    <w:abstractNumId w:val="15"/>
  </w:num>
  <w:num w:numId="19" w16cid:durableId="415172219">
    <w:abstractNumId w:val="7"/>
  </w:num>
  <w:num w:numId="20" w16cid:durableId="297297277">
    <w:abstractNumId w:val="20"/>
  </w:num>
  <w:num w:numId="21" w16cid:durableId="181934533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ocumentProtection w:formatting="1" w:enforcement="0"/>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E2D"/>
    <w:rsid w:val="00017B05"/>
    <w:rsid w:val="000203E2"/>
    <w:rsid w:val="00032E8D"/>
    <w:rsid w:val="00040AAD"/>
    <w:rsid w:val="00047D64"/>
    <w:rsid w:val="000601E5"/>
    <w:rsid w:val="00060CB5"/>
    <w:rsid w:val="00060F4C"/>
    <w:rsid w:val="00063388"/>
    <w:rsid w:val="00082B42"/>
    <w:rsid w:val="00084454"/>
    <w:rsid w:val="0008772F"/>
    <w:rsid w:val="00087BA1"/>
    <w:rsid w:val="000923BA"/>
    <w:rsid w:val="00095A94"/>
    <w:rsid w:val="000A084E"/>
    <w:rsid w:val="000A1C33"/>
    <w:rsid w:val="000A20A1"/>
    <w:rsid w:val="000A2D68"/>
    <w:rsid w:val="000A582E"/>
    <w:rsid w:val="000B64B0"/>
    <w:rsid w:val="000D1746"/>
    <w:rsid w:val="000D1A3E"/>
    <w:rsid w:val="000D4A33"/>
    <w:rsid w:val="000D5C43"/>
    <w:rsid w:val="000E18B6"/>
    <w:rsid w:val="000E2AE5"/>
    <w:rsid w:val="000E31E3"/>
    <w:rsid w:val="000E7DBC"/>
    <w:rsid w:val="000F1508"/>
    <w:rsid w:val="001010A4"/>
    <w:rsid w:val="00101271"/>
    <w:rsid w:val="001053B3"/>
    <w:rsid w:val="00106A54"/>
    <w:rsid w:val="0011248F"/>
    <w:rsid w:val="001142D0"/>
    <w:rsid w:val="00115104"/>
    <w:rsid w:val="00116708"/>
    <w:rsid w:val="0012286A"/>
    <w:rsid w:val="00155B4B"/>
    <w:rsid w:val="001720BA"/>
    <w:rsid w:val="001743AB"/>
    <w:rsid w:val="00176F24"/>
    <w:rsid w:val="00184CF5"/>
    <w:rsid w:val="00191F34"/>
    <w:rsid w:val="00192116"/>
    <w:rsid w:val="001A3C52"/>
    <w:rsid w:val="001D522B"/>
    <w:rsid w:val="001E16F2"/>
    <w:rsid w:val="001E4AB1"/>
    <w:rsid w:val="00201F4C"/>
    <w:rsid w:val="0020422A"/>
    <w:rsid w:val="002177F5"/>
    <w:rsid w:val="00235C67"/>
    <w:rsid w:val="00257BB6"/>
    <w:rsid w:val="00271714"/>
    <w:rsid w:val="00284AB6"/>
    <w:rsid w:val="00287C0C"/>
    <w:rsid w:val="002927D4"/>
    <w:rsid w:val="002945D1"/>
    <w:rsid w:val="00295407"/>
    <w:rsid w:val="002B1393"/>
    <w:rsid w:val="002B182B"/>
    <w:rsid w:val="002C3EDF"/>
    <w:rsid w:val="002E0952"/>
    <w:rsid w:val="002E22B4"/>
    <w:rsid w:val="002E34C0"/>
    <w:rsid w:val="002E3A89"/>
    <w:rsid w:val="002E462E"/>
    <w:rsid w:val="002F3BED"/>
    <w:rsid w:val="003056B9"/>
    <w:rsid w:val="00311294"/>
    <w:rsid w:val="00317E20"/>
    <w:rsid w:val="003213E0"/>
    <w:rsid w:val="003355D5"/>
    <w:rsid w:val="0036142B"/>
    <w:rsid w:val="0037369E"/>
    <w:rsid w:val="0039209D"/>
    <w:rsid w:val="00392D11"/>
    <w:rsid w:val="00397DA6"/>
    <w:rsid w:val="003A1F75"/>
    <w:rsid w:val="003A3C43"/>
    <w:rsid w:val="003A452C"/>
    <w:rsid w:val="003B1195"/>
    <w:rsid w:val="003B24D8"/>
    <w:rsid w:val="003B6055"/>
    <w:rsid w:val="003C63F8"/>
    <w:rsid w:val="003C7A9B"/>
    <w:rsid w:val="003D2139"/>
    <w:rsid w:val="003E2D14"/>
    <w:rsid w:val="003E41F3"/>
    <w:rsid w:val="00400205"/>
    <w:rsid w:val="00401355"/>
    <w:rsid w:val="0041481D"/>
    <w:rsid w:val="00416088"/>
    <w:rsid w:val="00420A5C"/>
    <w:rsid w:val="0042221D"/>
    <w:rsid w:val="00423BAC"/>
    <w:rsid w:val="0042596F"/>
    <w:rsid w:val="004318C2"/>
    <w:rsid w:val="00494778"/>
    <w:rsid w:val="00497081"/>
    <w:rsid w:val="004B1550"/>
    <w:rsid w:val="004E3A26"/>
    <w:rsid w:val="004F0CEF"/>
    <w:rsid w:val="00504A37"/>
    <w:rsid w:val="00514CC1"/>
    <w:rsid w:val="00516EFD"/>
    <w:rsid w:val="00520EEE"/>
    <w:rsid w:val="0052450B"/>
    <w:rsid w:val="00527548"/>
    <w:rsid w:val="00552070"/>
    <w:rsid w:val="00552FEF"/>
    <w:rsid w:val="00555252"/>
    <w:rsid w:val="00557E28"/>
    <w:rsid w:val="00575C01"/>
    <w:rsid w:val="00581C2E"/>
    <w:rsid w:val="005901CB"/>
    <w:rsid w:val="005934EF"/>
    <w:rsid w:val="005A1EAB"/>
    <w:rsid w:val="005A25DD"/>
    <w:rsid w:val="005C0E54"/>
    <w:rsid w:val="005C1DE8"/>
    <w:rsid w:val="005C2BF0"/>
    <w:rsid w:val="005C2FA0"/>
    <w:rsid w:val="005C3050"/>
    <w:rsid w:val="005C72E5"/>
    <w:rsid w:val="005D6266"/>
    <w:rsid w:val="005E1C2F"/>
    <w:rsid w:val="005E25B8"/>
    <w:rsid w:val="005E3F27"/>
    <w:rsid w:val="00604048"/>
    <w:rsid w:val="00610883"/>
    <w:rsid w:val="0061091E"/>
    <w:rsid w:val="006114F4"/>
    <w:rsid w:val="006158E2"/>
    <w:rsid w:val="00620E25"/>
    <w:rsid w:val="00622629"/>
    <w:rsid w:val="00626F88"/>
    <w:rsid w:val="00636D39"/>
    <w:rsid w:val="0064008D"/>
    <w:rsid w:val="006540F8"/>
    <w:rsid w:val="00657A87"/>
    <w:rsid w:val="0068341E"/>
    <w:rsid w:val="00694395"/>
    <w:rsid w:val="0069502A"/>
    <w:rsid w:val="00695FFC"/>
    <w:rsid w:val="00696C42"/>
    <w:rsid w:val="006A5A77"/>
    <w:rsid w:val="006C467E"/>
    <w:rsid w:val="006D0235"/>
    <w:rsid w:val="006D4879"/>
    <w:rsid w:val="006D56DA"/>
    <w:rsid w:val="006D5994"/>
    <w:rsid w:val="006D66B7"/>
    <w:rsid w:val="006D6C87"/>
    <w:rsid w:val="006E3C4E"/>
    <w:rsid w:val="00716D85"/>
    <w:rsid w:val="00721683"/>
    <w:rsid w:val="00721777"/>
    <w:rsid w:val="00724BC0"/>
    <w:rsid w:val="0073212C"/>
    <w:rsid w:val="007509E0"/>
    <w:rsid w:val="00752730"/>
    <w:rsid w:val="00762C5C"/>
    <w:rsid w:val="00765BCD"/>
    <w:rsid w:val="00767C73"/>
    <w:rsid w:val="00770CF9"/>
    <w:rsid w:val="0077601C"/>
    <w:rsid w:val="00793A04"/>
    <w:rsid w:val="00796E8C"/>
    <w:rsid w:val="00797DF1"/>
    <w:rsid w:val="007A26F1"/>
    <w:rsid w:val="007A6FB4"/>
    <w:rsid w:val="007C2CD1"/>
    <w:rsid w:val="007D1B59"/>
    <w:rsid w:val="007D4D62"/>
    <w:rsid w:val="007E1DE1"/>
    <w:rsid w:val="007E4E2D"/>
    <w:rsid w:val="007E6050"/>
    <w:rsid w:val="007F2672"/>
    <w:rsid w:val="007F7197"/>
    <w:rsid w:val="0080506F"/>
    <w:rsid w:val="00816AD4"/>
    <w:rsid w:val="008227BE"/>
    <w:rsid w:val="0083794A"/>
    <w:rsid w:val="0087011D"/>
    <w:rsid w:val="00873A0B"/>
    <w:rsid w:val="008A0935"/>
    <w:rsid w:val="008A1733"/>
    <w:rsid w:val="008A2874"/>
    <w:rsid w:val="008A552D"/>
    <w:rsid w:val="008B0B2B"/>
    <w:rsid w:val="008B5435"/>
    <w:rsid w:val="008B7C0C"/>
    <w:rsid w:val="008D093A"/>
    <w:rsid w:val="008D7B34"/>
    <w:rsid w:val="008E08EA"/>
    <w:rsid w:val="008E307B"/>
    <w:rsid w:val="008F02D7"/>
    <w:rsid w:val="00904477"/>
    <w:rsid w:val="00916A75"/>
    <w:rsid w:val="00917FE8"/>
    <w:rsid w:val="009230C2"/>
    <w:rsid w:val="00923C23"/>
    <w:rsid w:val="0092786C"/>
    <w:rsid w:val="0093369E"/>
    <w:rsid w:val="00952500"/>
    <w:rsid w:val="00956BBE"/>
    <w:rsid w:val="009605DB"/>
    <w:rsid w:val="009734DE"/>
    <w:rsid w:val="00977590"/>
    <w:rsid w:val="00983E10"/>
    <w:rsid w:val="00986743"/>
    <w:rsid w:val="009978C9"/>
    <w:rsid w:val="009A58D0"/>
    <w:rsid w:val="009A7904"/>
    <w:rsid w:val="009B1B6F"/>
    <w:rsid w:val="009B4DDB"/>
    <w:rsid w:val="009E2DAF"/>
    <w:rsid w:val="009E4C99"/>
    <w:rsid w:val="009F48B7"/>
    <w:rsid w:val="00A02840"/>
    <w:rsid w:val="00A266FD"/>
    <w:rsid w:val="00A37531"/>
    <w:rsid w:val="00A40789"/>
    <w:rsid w:val="00A55CB3"/>
    <w:rsid w:val="00A56393"/>
    <w:rsid w:val="00A75DA1"/>
    <w:rsid w:val="00A81B40"/>
    <w:rsid w:val="00A8567E"/>
    <w:rsid w:val="00A85F68"/>
    <w:rsid w:val="00A92DD2"/>
    <w:rsid w:val="00A96182"/>
    <w:rsid w:val="00AA7EC3"/>
    <w:rsid w:val="00AB25FE"/>
    <w:rsid w:val="00AC2BAD"/>
    <w:rsid w:val="00AD16E3"/>
    <w:rsid w:val="00AD2AC7"/>
    <w:rsid w:val="00AD7EB1"/>
    <w:rsid w:val="00AE010D"/>
    <w:rsid w:val="00AE3B86"/>
    <w:rsid w:val="00AF578B"/>
    <w:rsid w:val="00B035E6"/>
    <w:rsid w:val="00B115A2"/>
    <w:rsid w:val="00B11DE6"/>
    <w:rsid w:val="00B13EC2"/>
    <w:rsid w:val="00B2169A"/>
    <w:rsid w:val="00B228D4"/>
    <w:rsid w:val="00B23248"/>
    <w:rsid w:val="00B315CC"/>
    <w:rsid w:val="00B509E9"/>
    <w:rsid w:val="00B51E8F"/>
    <w:rsid w:val="00B5218C"/>
    <w:rsid w:val="00B5731B"/>
    <w:rsid w:val="00B613CA"/>
    <w:rsid w:val="00B704C5"/>
    <w:rsid w:val="00B752B0"/>
    <w:rsid w:val="00B773E0"/>
    <w:rsid w:val="00B85D6B"/>
    <w:rsid w:val="00B87458"/>
    <w:rsid w:val="00B96E56"/>
    <w:rsid w:val="00BA1543"/>
    <w:rsid w:val="00BA6664"/>
    <w:rsid w:val="00BB28B6"/>
    <w:rsid w:val="00BB77C8"/>
    <w:rsid w:val="00BC777F"/>
    <w:rsid w:val="00BD3C95"/>
    <w:rsid w:val="00BE24E8"/>
    <w:rsid w:val="00BE2C58"/>
    <w:rsid w:val="00BE4756"/>
    <w:rsid w:val="00C204D4"/>
    <w:rsid w:val="00C210D6"/>
    <w:rsid w:val="00C215E6"/>
    <w:rsid w:val="00C26DDB"/>
    <w:rsid w:val="00C33746"/>
    <w:rsid w:val="00C3651B"/>
    <w:rsid w:val="00C477AF"/>
    <w:rsid w:val="00C55223"/>
    <w:rsid w:val="00C7354B"/>
    <w:rsid w:val="00C812C7"/>
    <w:rsid w:val="00C901F1"/>
    <w:rsid w:val="00C9157F"/>
    <w:rsid w:val="00C93CB5"/>
    <w:rsid w:val="00C972C0"/>
    <w:rsid w:val="00CA1C5E"/>
    <w:rsid w:val="00CA4038"/>
    <w:rsid w:val="00CA4372"/>
    <w:rsid w:val="00CA6DE9"/>
    <w:rsid w:val="00CB09FD"/>
    <w:rsid w:val="00CB20C0"/>
    <w:rsid w:val="00CC1AB8"/>
    <w:rsid w:val="00CD5EF1"/>
    <w:rsid w:val="00CE0F56"/>
    <w:rsid w:val="00CF163C"/>
    <w:rsid w:val="00CF42CB"/>
    <w:rsid w:val="00CF7DAE"/>
    <w:rsid w:val="00CF7E75"/>
    <w:rsid w:val="00D01615"/>
    <w:rsid w:val="00D038FA"/>
    <w:rsid w:val="00D05894"/>
    <w:rsid w:val="00D13B17"/>
    <w:rsid w:val="00D1612E"/>
    <w:rsid w:val="00D21889"/>
    <w:rsid w:val="00D25CD3"/>
    <w:rsid w:val="00D277B1"/>
    <w:rsid w:val="00D31B3C"/>
    <w:rsid w:val="00D35F8C"/>
    <w:rsid w:val="00D4637D"/>
    <w:rsid w:val="00D63253"/>
    <w:rsid w:val="00D73582"/>
    <w:rsid w:val="00DE2B19"/>
    <w:rsid w:val="00DE4679"/>
    <w:rsid w:val="00DF1A1D"/>
    <w:rsid w:val="00DF2207"/>
    <w:rsid w:val="00DF6255"/>
    <w:rsid w:val="00E06E2C"/>
    <w:rsid w:val="00E12D2D"/>
    <w:rsid w:val="00E15622"/>
    <w:rsid w:val="00E15E6D"/>
    <w:rsid w:val="00E26382"/>
    <w:rsid w:val="00E30433"/>
    <w:rsid w:val="00E3450F"/>
    <w:rsid w:val="00E71BE0"/>
    <w:rsid w:val="00E75C9A"/>
    <w:rsid w:val="00E773C7"/>
    <w:rsid w:val="00E92CA0"/>
    <w:rsid w:val="00E94054"/>
    <w:rsid w:val="00EA21C1"/>
    <w:rsid w:val="00EA2BEB"/>
    <w:rsid w:val="00EA3A4D"/>
    <w:rsid w:val="00EB6CA4"/>
    <w:rsid w:val="00ED099A"/>
    <w:rsid w:val="00ED211B"/>
    <w:rsid w:val="00ED6856"/>
    <w:rsid w:val="00ED6B50"/>
    <w:rsid w:val="00ED71B4"/>
    <w:rsid w:val="00ED75C3"/>
    <w:rsid w:val="00EE74BD"/>
    <w:rsid w:val="00EF574E"/>
    <w:rsid w:val="00EF67E6"/>
    <w:rsid w:val="00F01ECA"/>
    <w:rsid w:val="00F02DFA"/>
    <w:rsid w:val="00F04C0A"/>
    <w:rsid w:val="00F05ED6"/>
    <w:rsid w:val="00F16AA3"/>
    <w:rsid w:val="00F208CA"/>
    <w:rsid w:val="00F23FB6"/>
    <w:rsid w:val="00F36749"/>
    <w:rsid w:val="00F41E4D"/>
    <w:rsid w:val="00F667B7"/>
    <w:rsid w:val="00F71122"/>
    <w:rsid w:val="00F7227E"/>
    <w:rsid w:val="00F861E4"/>
    <w:rsid w:val="00F92998"/>
    <w:rsid w:val="00FA1849"/>
    <w:rsid w:val="00FC5938"/>
    <w:rsid w:val="00FF0FCD"/>
    <w:rsid w:val="00FF3A3F"/>
    <w:rsid w:val="1EEF34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8C5F1"/>
  <w15:docId w15:val="{2C511CA4-3EF2-43D7-9DD9-E0FBEB87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720BA"/>
    <w:pPr>
      <w:spacing w:after="160" w:line="259" w:lineRule="auto"/>
    </w:pPr>
    <w:rPr>
      <w:sz w:val="22"/>
    </w:rPr>
  </w:style>
  <w:style w:type="paragraph" w:styleId="Heading1">
    <w:name w:val="heading 1"/>
    <w:basedOn w:val="Normal"/>
    <w:next w:val="Normal"/>
    <w:link w:val="Heading1Char"/>
    <w:uiPriority w:val="9"/>
    <w:qFormat/>
    <w:rsid w:val="00681DE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55223"/>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9A7904"/>
    <w:pPr>
      <w:keepNext/>
      <w:keepLines/>
      <w:numPr>
        <w:ilvl w:val="2"/>
        <w:numId w:val="2"/>
      </w:numPr>
      <w:spacing w:before="240" w:after="12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Heading3"/>
    <w:next w:val="Normal"/>
    <w:link w:val="Heading4Char"/>
    <w:uiPriority w:val="9"/>
    <w:unhideWhenUsed/>
    <w:qFormat/>
    <w:rsid w:val="00681DE3"/>
    <w:pPr>
      <w:numPr>
        <w:ilvl w:val="3"/>
      </w:numPr>
      <w:outlineLvl w:val="3"/>
    </w:pPr>
    <w:rPr>
      <w:i/>
      <w:iCs/>
      <w:color w:val="2F5496" w:themeColor="accent1" w:themeShade="BF"/>
    </w:rPr>
  </w:style>
  <w:style w:type="paragraph" w:styleId="Heading5">
    <w:name w:val="heading 5"/>
    <w:basedOn w:val="Normal"/>
    <w:next w:val="Normal"/>
    <w:link w:val="Heading5Char"/>
    <w:uiPriority w:val="9"/>
    <w:unhideWhenUsed/>
    <w:qFormat/>
    <w:rsid w:val="00681DE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848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1DE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1DE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1DE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1D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552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9A7904"/>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qFormat/>
    <w:rsid w:val="003A452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681DE3"/>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qFormat/>
    <w:rsid w:val="00984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81DE3"/>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qFormat/>
    <w:rsid w:val="00681D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1DE3"/>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qFormat/>
    <w:rsid w:val="00681DE3"/>
    <w:rPr>
      <w:rFonts w:ascii="Open Sans" w:eastAsia="Open Sans" w:hAnsi="Open Sans" w:cs="Open Sans"/>
      <w:sz w:val="17"/>
      <w:szCs w:val="17"/>
      <w:lang w:val="nl-NL"/>
    </w:rPr>
  </w:style>
  <w:style w:type="character" w:customStyle="1" w:styleId="LienInternet">
    <w:name w:val="Lien Internet"/>
    <w:basedOn w:val="DefaultParagraphFont"/>
    <w:uiPriority w:val="99"/>
    <w:unhideWhenUsed/>
    <w:locked/>
    <w:rsid w:val="00681DE3"/>
    <w:rPr>
      <w:color w:val="0563C1" w:themeColor="hyperlink"/>
      <w:u w:val="single"/>
    </w:rPr>
  </w:style>
  <w:style w:type="character" w:customStyle="1" w:styleId="UnresolvedMention1">
    <w:name w:val="Unresolved Mention1"/>
    <w:basedOn w:val="DefaultParagraphFont"/>
    <w:uiPriority w:val="99"/>
    <w:semiHidden/>
    <w:unhideWhenUsed/>
    <w:qFormat/>
    <w:locked/>
    <w:rsid w:val="00681DE3"/>
    <w:rPr>
      <w:color w:val="605E5C"/>
      <w:shd w:val="clear" w:color="auto" w:fill="E1DFDD"/>
    </w:rPr>
  </w:style>
  <w:style w:type="character" w:customStyle="1" w:styleId="FootnoteTextChar">
    <w:name w:val="Footnote Text Char"/>
    <w:basedOn w:val="DefaultParagraphFont"/>
    <w:link w:val="FootnoteText"/>
    <w:uiPriority w:val="99"/>
    <w:semiHidden/>
    <w:qFormat/>
    <w:rsid w:val="005B6F30"/>
    <w:rPr>
      <w:sz w:val="20"/>
      <w:szCs w:val="20"/>
    </w:rPr>
  </w:style>
  <w:style w:type="character" w:customStyle="1" w:styleId="FootnoteCharacters">
    <w:name w:val="Footnote Characters"/>
    <w:basedOn w:val="DefaultParagraphFont"/>
    <w:uiPriority w:val="99"/>
    <w:semiHidden/>
    <w:unhideWhenUsed/>
    <w:qFormat/>
    <w:locked/>
    <w:rsid w:val="005B6F30"/>
    <w:rPr>
      <w:vertAlign w:val="superscript"/>
    </w:rPr>
  </w:style>
  <w:style w:type="character" w:customStyle="1" w:styleId="FootnoteAnchor">
    <w:name w:val="Footnote Anchor"/>
    <w:qFormat/>
    <w:locked/>
    <w:rPr>
      <w:vertAlign w:val="superscript"/>
    </w:rPr>
  </w:style>
  <w:style w:type="character" w:styleId="CommentReference">
    <w:name w:val="annotation reference"/>
    <w:basedOn w:val="DefaultParagraphFont"/>
    <w:uiPriority w:val="99"/>
    <w:semiHidden/>
    <w:unhideWhenUsed/>
    <w:qFormat/>
    <w:rsid w:val="00AB699E"/>
    <w:rPr>
      <w:sz w:val="16"/>
      <w:szCs w:val="16"/>
    </w:rPr>
  </w:style>
  <w:style w:type="character" w:customStyle="1" w:styleId="CommentTextChar">
    <w:name w:val="Comment Text Char"/>
    <w:basedOn w:val="DefaultParagraphFont"/>
    <w:link w:val="CommentText"/>
    <w:uiPriority w:val="99"/>
    <w:qFormat/>
    <w:rsid w:val="00AB699E"/>
    <w:rPr>
      <w:sz w:val="20"/>
      <w:szCs w:val="20"/>
    </w:rPr>
  </w:style>
  <w:style w:type="character" w:customStyle="1" w:styleId="CommentSubjectChar">
    <w:name w:val="Comment Subject Char"/>
    <w:basedOn w:val="CommentTextChar"/>
    <w:link w:val="CommentSubject"/>
    <w:uiPriority w:val="99"/>
    <w:semiHidden/>
    <w:qFormat/>
    <w:rsid w:val="00AB699E"/>
    <w:rPr>
      <w:b/>
      <w:bCs/>
      <w:sz w:val="20"/>
      <w:szCs w:val="20"/>
    </w:rPr>
  </w:style>
  <w:style w:type="character" w:customStyle="1" w:styleId="BalloonTextChar">
    <w:name w:val="Balloon Text Char"/>
    <w:basedOn w:val="DefaultParagraphFont"/>
    <w:link w:val="BalloonText"/>
    <w:uiPriority w:val="99"/>
    <w:semiHidden/>
    <w:qFormat/>
    <w:rsid w:val="009433E9"/>
    <w:rPr>
      <w:rFonts w:ascii="Segoe UI" w:hAnsi="Segoe UI" w:cs="Segoe UI"/>
      <w:sz w:val="18"/>
      <w:szCs w:val="18"/>
    </w:rPr>
  </w:style>
  <w:style w:type="character" w:customStyle="1" w:styleId="HeaderChar">
    <w:name w:val="Header Char"/>
    <w:basedOn w:val="DefaultParagraphFont"/>
    <w:link w:val="Header"/>
    <w:uiPriority w:val="99"/>
    <w:qFormat/>
    <w:rsid w:val="00C07307"/>
  </w:style>
  <w:style w:type="character" w:customStyle="1" w:styleId="FooterChar">
    <w:name w:val="Footer Char"/>
    <w:basedOn w:val="DefaultParagraphFont"/>
    <w:link w:val="Footer"/>
    <w:uiPriority w:val="99"/>
    <w:qFormat/>
    <w:rsid w:val="00C07307"/>
  </w:style>
  <w:style w:type="character" w:customStyle="1" w:styleId="LienInternetvisit">
    <w:name w:val="Lien Internet visité"/>
    <w:basedOn w:val="DefaultParagraphFont"/>
    <w:uiPriority w:val="99"/>
    <w:semiHidden/>
    <w:unhideWhenUsed/>
    <w:locked/>
    <w:rsid w:val="00A8428D"/>
    <w:rPr>
      <w:color w:val="954F72" w:themeColor="followedHyperlink"/>
      <w:u w:val="single"/>
    </w:rPr>
  </w:style>
  <w:style w:type="character" w:customStyle="1" w:styleId="UnresolvedMention2">
    <w:name w:val="Unresolved Mention2"/>
    <w:basedOn w:val="DefaultParagraphFont"/>
    <w:uiPriority w:val="99"/>
    <w:semiHidden/>
    <w:unhideWhenUsed/>
    <w:qFormat/>
    <w:locked/>
    <w:rsid w:val="00E212A8"/>
    <w:rPr>
      <w:color w:val="605E5C"/>
      <w:shd w:val="clear" w:color="auto" w:fill="E1DFDD"/>
    </w:rPr>
  </w:style>
  <w:style w:type="character" w:customStyle="1" w:styleId="Mentionnonrsolue1">
    <w:name w:val="Mention non résolue1"/>
    <w:basedOn w:val="DefaultParagraphFont"/>
    <w:uiPriority w:val="99"/>
    <w:semiHidden/>
    <w:unhideWhenUsed/>
    <w:qFormat/>
    <w:locked/>
    <w:rsid w:val="00CB7530"/>
    <w:rPr>
      <w:color w:val="605E5C"/>
      <w:shd w:val="clear" w:color="auto" w:fill="E1DFDD"/>
    </w:rPr>
  </w:style>
  <w:style w:type="character" w:customStyle="1" w:styleId="EndnoteAnchor">
    <w:name w:val="Endnote Anchor"/>
    <w:qFormat/>
    <w:locked/>
    <w:rPr>
      <w:vertAlign w:val="superscript"/>
    </w:rPr>
  </w:style>
  <w:style w:type="character" w:customStyle="1" w:styleId="EndnoteCharacters">
    <w:name w:val="Endnote Characters"/>
    <w:qFormat/>
    <w:locked/>
  </w:style>
  <w:style w:type="character" w:customStyle="1" w:styleId="KeywordforindexChar">
    <w:name w:val="Keyword for index Char"/>
    <w:basedOn w:val="DefaultParagraphFont"/>
    <w:link w:val="Keywordforindex"/>
    <w:qFormat/>
    <w:rsid w:val="00DB0BD3"/>
    <w:rPr>
      <w:rFonts w:cs="Calibri (Body CS)"/>
      <w:color w:val="FF0000"/>
      <w:sz w:val="22"/>
      <w:lang w:val="en-GB"/>
    </w:rPr>
  </w:style>
  <w:style w:type="character" w:customStyle="1" w:styleId="Caractresdenotedebasdepage">
    <w:name w:val="Caractères de note de bas de page"/>
    <w:qFormat/>
    <w:locked/>
  </w:style>
  <w:style w:type="character" w:customStyle="1" w:styleId="Ancredenotedebasdepage">
    <w:name w:val="Ancre de note de bas de page"/>
    <w:locked/>
    <w:rPr>
      <w:vertAlign w:val="superscript"/>
    </w:rPr>
  </w:style>
  <w:style w:type="character" w:customStyle="1" w:styleId="Ancredenotedefin">
    <w:name w:val="Ancre de note de fin"/>
    <w:locked/>
    <w:rPr>
      <w:vertAlign w:val="superscript"/>
    </w:rPr>
  </w:style>
  <w:style w:type="character" w:customStyle="1" w:styleId="Caractresdenotedefin">
    <w:name w:val="Caractères de note de fin"/>
    <w:qFormat/>
    <w:locked/>
  </w:style>
  <w:style w:type="paragraph" w:customStyle="1" w:styleId="Titre1">
    <w:name w:val="Titre1"/>
    <w:basedOn w:val="Normal"/>
    <w:next w:val="BodyText"/>
    <w:qFormat/>
    <w:locked/>
    <w:pPr>
      <w:keepNext/>
      <w:spacing w:before="240" w:after="120"/>
    </w:pPr>
    <w:rPr>
      <w:rFonts w:ascii="Carlito" w:eastAsia="Noto Sans SC Regular" w:hAnsi="Carlito" w:cs="Noto Sans Devanagari"/>
      <w:sz w:val="28"/>
      <w:szCs w:val="28"/>
    </w:rPr>
  </w:style>
  <w:style w:type="paragraph" w:styleId="BodyText">
    <w:name w:val="Body Text"/>
    <w:basedOn w:val="Normal"/>
    <w:link w:val="BodyTextChar"/>
    <w:uiPriority w:val="1"/>
    <w:qFormat/>
    <w:rsid w:val="00681DE3"/>
    <w:pPr>
      <w:widowControl w:val="0"/>
      <w:spacing w:after="0" w:line="240" w:lineRule="auto"/>
    </w:pPr>
    <w:rPr>
      <w:rFonts w:ascii="Open Sans" w:eastAsia="Open Sans" w:hAnsi="Open Sans" w:cs="Open Sans"/>
      <w:sz w:val="17"/>
      <w:szCs w:val="17"/>
      <w:lang w:val="nl-NL"/>
    </w:r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681DE3"/>
    <w:pPr>
      <w:spacing w:after="200" w:line="240" w:lineRule="auto"/>
    </w:pPr>
    <w:rPr>
      <w:i/>
      <w:iCs/>
      <w:color w:val="44546A" w:themeColor="text2"/>
      <w:sz w:val="18"/>
      <w:szCs w:val="18"/>
    </w:rPr>
  </w:style>
  <w:style w:type="paragraph" w:customStyle="1" w:styleId="Index">
    <w:name w:val="Index"/>
    <w:basedOn w:val="Normal"/>
    <w:qFormat/>
    <w:locked/>
    <w:pPr>
      <w:suppressLineNumbers/>
    </w:pPr>
    <w:rPr>
      <w:rFonts w:cs="Noto Sans Devanagari"/>
    </w:rPr>
  </w:style>
  <w:style w:type="paragraph" w:styleId="ListParagraph">
    <w:name w:val="List Paragraph"/>
    <w:basedOn w:val="Normal"/>
    <w:uiPriority w:val="34"/>
    <w:qFormat/>
    <w:rsid w:val="00681DE3"/>
    <w:pPr>
      <w:ind w:left="720"/>
      <w:contextualSpacing/>
    </w:pPr>
  </w:style>
  <w:style w:type="paragraph" w:customStyle="1" w:styleId="TableParagraph">
    <w:name w:val="Table Paragraph"/>
    <w:basedOn w:val="Normal"/>
    <w:uiPriority w:val="1"/>
    <w:qFormat/>
    <w:locked/>
    <w:rsid w:val="00A45A2F"/>
    <w:pPr>
      <w:widowControl w:val="0"/>
      <w:spacing w:after="0" w:line="240" w:lineRule="auto"/>
      <w:ind w:left="226" w:hanging="114"/>
    </w:pPr>
    <w:rPr>
      <w:rFonts w:ascii="Open Sans" w:eastAsia="Open Sans" w:hAnsi="Open Sans" w:cs="Open Sans"/>
      <w:lang w:val="nl-NL"/>
    </w:rPr>
  </w:style>
  <w:style w:type="paragraph" w:styleId="FootnoteText">
    <w:name w:val="footnote text"/>
    <w:basedOn w:val="Normal"/>
    <w:link w:val="FootnoteTextChar"/>
    <w:uiPriority w:val="99"/>
    <w:semiHidden/>
    <w:unhideWhenUsed/>
    <w:rsid w:val="005B6F30"/>
    <w:pPr>
      <w:spacing w:after="0" w:line="240" w:lineRule="auto"/>
    </w:pPr>
    <w:rPr>
      <w:sz w:val="20"/>
      <w:szCs w:val="20"/>
    </w:rPr>
  </w:style>
  <w:style w:type="paragraph" w:styleId="CommentText">
    <w:name w:val="annotation text"/>
    <w:basedOn w:val="Normal"/>
    <w:link w:val="CommentTextChar"/>
    <w:uiPriority w:val="99"/>
    <w:unhideWhenUsed/>
    <w:qFormat/>
    <w:rsid w:val="00AB699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B699E"/>
    <w:rPr>
      <w:b/>
      <w:bCs/>
    </w:rPr>
  </w:style>
  <w:style w:type="paragraph" w:styleId="BalloonText">
    <w:name w:val="Balloon Text"/>
    <w:basedOn w:val="Normal"/>
    <w:link w:val="BalloonTextChar"/>
    <w:uiPriority w:val="99"/>
    <w:semiHidden/>
    <w:unhideWhenUsed/>
    <w:qFormat/>
    <w:locked/>
    <w:rsid w:val="009433E9"/>
    <w:pPr>
      <w:spacing w:after="0" w:line="240" w:lineRule="auto"/>
    </w:pPr>
    <w:rPr>
      <w:rFonts w:ascii="Segoe UI" w:hAnsi="Segoe UI" w:cs="Segoe UI"/>
      <w:sz w:val="18"/>
      <w:szCs w:val="18"/>
    </w:rPr>
  </w:style>
  <w:style w:type="paragraph" w:customStyle="1" w:styleId="En-tteetpieddepage">
    <w:name w:val="En-tête et pied de page"/>
    <w:basedOn w:val="Normal"/>
    <w:qFormat/>
    <w:locked/>
  </w:style>
  <w:style w:type="paragraph" w:styleId="Header">
    <w:name w:val="header"/>
    <w:basedOn w:val="Normal"/>
    <w:link w:val="HeaderChar"/>
    <w:uiPriority w:val="99"/>
    <w:unhideWhenUsed/>
    <w:rsid w:val="00C07307"/>
    <w:pPr>
      <w:tabs>
        <w:tab w:val="center" w:pos="4703"/>
        <w:tab w:val="right" w:pos="9406"/>
      </w:tabs>
      <w:spacing w:after="0" w:line="240" w:lineRule="auto"/>
    </w:pPr>
  </w:style>
  <w:style w:type="paragraph" w:styleId="Footer">
    <w:name w:val="footer"/>
    <w:basedOn w:val="Normal"/>
    <w:link w:val="FooterChar"/>
    <w:uiPriority w:val="99"/>
    <w:unhideWhenUsed/>
    <w:rsid w:val="00C07307"/>
    <w:pPr>
      <w:tabs>
        <w:tab w:val="center" w:pos="4703"/>
        <w:tab w:val="right" w:pos="9406"/>
      </w:tabs>
      <w:spacing w:after="0" w:line="240" w:lineRule="auto"/>
    </w:pPr>
  </w:style>
  <w:style w:type="paragraph" w:styleId="Revision">
    <w:name w:val="Revision"/>
    <w:uiPriority w:val="99"/>
    <w:semiHidden/>
    <w:qFormat/>
    <w:rsid w:val="00C07307"/>
    <w:rPr>
      <w:sz w:val="22"/>
    </w:rPr>
  </w:style>
  <w:style w:type="paragraph" w:customStyle="1" w:styleId="Keywordforindex">
    <w:name w:val="Keyword for index"/>
    <w:link w:val="KeywordforindexChar"/>
    <w:qFormat/>
    <w:rsid w:val="00DB0BD3"/>
    <w:rPr>
      <w:rFonts w:ascii="Calibri" w:eastAsia="Calibri" w:hAnsi="Calibri" w:cs="Calibri (Body CS)"/>
      <w:color w:val="FF0000"/>
      <w:sz w:val="22"/>
      <w:lang w:val="en-GB"/>
    </w:rPr>
  </w:style>
  <w:style w:type="table" w:styleId="TableGrid">
    <w:name w:val="Table Grid"/>
    <w:basedOn w:val="TableNormal"/>
    <w:uiPriority w:val="39"/>
    <w:locked/>
    <w:rsid w:val="00BD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uiPriority w:val="48"/>
    <w:locked/>
    <w:rsid w:val="00C149F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510">
    <w:name w:val="List Table 3 - Accent 51"/>
    <w:basedOn w:val="TableNormal"/>
    <w:uiPriority w:val="48"/>
    <w:locked/>
    <w:rsid w:val="00A1660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otnoteReference">
    <w:name w:val="footnote reference"/>
    <w:basedOn w:val="DefaultParagraphFont"/>
    <w:uiPriority w:val="99"/>
    <w:semiHidden/>
    <w:unhideWhenUsed/>
    <w:rsid w:val="00B115A2"/>
    <w:rPr>
      <w:vertAlign w:val="superscript"/>
    </w:rPr>
  </w:style>
  <w:style w:type="character" w:styleId="Hyperlink">
    <w:name w:val="Hyperlink"/>
    <w:basedOn w:val="DefaultParagraphFont"/>
    <w:uiPriority w:val="99"/>
    <w:semiHidden/>
    <w:unhideWhenUsed/>
    <w:rsid w:val="003A1F75"/>
    <w:rPr>
      <w:color w:val="0000FF"/>
      <w:u w:val="single"/>
    </w:rPr>
  </w:style>
  <w:style w:type="character" w:styleId="Emphasis">
    <w:name w:val="Emphasis"/>
    <w:basedOn w:val="DefaultParagraphFont"/>
    <w:uiPriority w:val="20"/>
    <w:qFormat/>
    <w:rsid w:val="008D7B34"/>
    <w:rPr>
      <w:i/>
      <w:iCs/>
    </w:rPr>
  </w:style>
  <w:style w:type="table" w:customStyle="1" w:styleId="ListTable3-Accent5100">
    <w:name w:val="List Table 3 - Accent 510"/>
    <w:basedOn w:val="TableNormal"/>
    <w:uiPriority w:val="48"/>
    <w:locked/>
    <w:rsid w:val="00CF7E7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Heading4Tabs">
    <w:name w:val="Heading 4 Tabs"/>
    <w:basedOn w:val="Heading4"/>
    <w:link w:val="Heading4TabsChar"/>
    <w:qFormat/>
    <w:rsid w:val="005E3F27"/>
    <w:pPr>
      <w:numPr>
        <w:ilvl w:val="0"/>
        <w:numId w:val="0"/>
      </w:numPr>
    </w:pPr>
  </w:style>
  <w:style w:type="character" w:customStyle="1" w:styleId="Heading4TabsChar">
    <w:name w:val="Heading 4 Tabs Char"/>
    <w:basedOn w:val="Heading4Char"/>
    <w:link w:val="Heading4Tabs"/>
    <w:rsid w:val="005E3F27"/>
    <w:rPr>
      <w:rFonts w:asciiTheme="majorHAnsi" w:eastAsiaTheme="majorEastAsia" w:hAnsiTheme="majorHAnsi" w:cstheme="majorBidi"/>
      <w:i/>
      <w:iCs/>
      <w:color w:val="2F5496" w:themeColor="accent1" w:themeShade="BF"/>
      <w:sz w:val="24"/>
      <w:szCs w:val="24"/>
      <w:lang w:val="en-GB"/>
    </w:rPr>
  </w:style>
  <w:style w:type="paragraph" w:styleId="Subtitle">
    <w:name w:val="Subtitle"/>
    <w:basedOn w:val="Normal"/>
    <w:next w:val="Normal"/>
    <w:link w:val="SubtitleChar"/>
    <w:uiPriority w:val="11"/>
    <w:qFormat/>
    <w:rsid w:val="00192116"/>
    <w:pPr>
      <w:numPr>
        <w:ilvl w:val="1"/>
      </w:numPr>
      <w:ind w:left="709"/>
    </w:pPr>
    <w:rPr>
      <w:rFonts w:asciiTheme="majorHAnsi" w:eastAsiaTheme="majorEastAsia" w:hAnsiTheme="majorHAnsi" w:cstheme="majorBidi"/>
      <w:i/>
      <w:iCs/>
      <w:color w:val="2F5496" w:themeColor="accent1" w:themeShade="BF"/>
      <w:sz w:val="24"/>
      <w:szCs w:val="24"/>
      <w:lang w:val="en-GB"/>
    </w:rPr>
  </w:style>
  <w:style w:type="character" w:customStyle="1" w:styleId="SubtitleChar">
    <w:name w:val="Subtitle Char"/>
    <w:basedOn w:val="DefaultParagraphFont"/>
    <w:link w:val="Subtitle"/>
    <w:uiPriority w:val="11"/>
    <w:rsid w:val="00192116"/>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8420">
      <w:bodyDiv w:val="1"/>
      <w:marLeft w:val="0"/>
      <w:marRight w:val="0"/>
      <w:marTop w:val="0"/>
      <w:marBottom w:val="0"/>
      <w:divBdr>
        <w:top w:val="none" w:sz="0" w:space="0" w:color="auto"/>
        <w:left w:val="none" w:sz="0" w:space="0" w:color="auto"/>
        <w:bottom w:val="none" w:sz="0" w:space="0" w:color="auto"/>
        <w:right w:val="none" w:sz="0" w:space="0" w:color="auto"/>
      </w:divBdr>
    </w:div>
    <w:div w:id="322927867">
      <w:bodyDiv w:val="1"/>
      <w:marLeft w:val="0"/>
      <w:marRight w:val="0"/>
      <w:marTop w:val="0"/>
      <w:marBottom w:val="0"/>
      <w:divBdr>
        <w:top w:val="none" w:sz="0" w:space="0" w:color="auto"/>
        <w:left w:val="none" w:sz="0" w:space="0" w:color="auto"/>
        <w:bottom w:val="none" w:sz="0" w:space="0" w:color="auto"/>
        <w:right w:val="none" w:sz="0" w:space="0" w:color="auto"/>
      </w:divBdr>
    </w:div>
    <w:div w:id="1394086599">
      <w:bodyDiv w:val="1"/>
      <w:marLeft w:val="0"/>
      <w:marRight w:val="0"/>
      <w:marTop w:val="0"/>
      <w:marBottom w:val="0"/>
      <w:divBdr>
        <w:top w:val="none" w:sz="0" w:space="0" w:color="auto"/>
        <w:left w:val="none" w:sz="0" w:space="0" w:color="auto"/>
        <w:bottom w:val="none" w:sz="0" w:space="0" w:color="auto"/>
        <w:right w:val="none" w:sz="0" w:space="0" w:color="auto"/>
      </w:divBdr>
    </w:div>
    <w:div w:id="203129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WEBER\ownCloud5\2024\Templates\3.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90AD9BD200704887FD6F274D77CD77" ma:contentTypeVersion="16" ma:contentTypeDescription="Create a new document." ma:contentTypeScope="" ma:versionID="1304fbaebf698f8b318eeff11f4f1da6">
  <xsd:schema xmlns:xsd="http://www.w3.org/2001/XMLSchema" xmlns:xs="http://www.w3.org/2001/XMLSchema" xmlns:p="http://schemas.microsoft.com/office/2006/metadata/properties" xmlns:ns2="665c44e8-82e0-472a-a146-da60c58e68e1" xmlns:ns3="c6096b55-fdea-4100-80d1-ef3f94f00fe3" xmlns:ns4="7a887db8-25b1-41ff-8895-e1a323d514f9" targetNamespace="http://schemas.microsoft.com/office/2006/metadata/properties" ma:root="true" ma:fieldsID="37649444ebbe0fc4545a2e3b73fbb25e" ns2:_="" ns3:_="" ns4:_="">
    <xsd:import namespace="665c44e8-82e0-472a-a146-da60c58e68e1"/>
    <xsd:import namespace="c6096b55-fdea-4100-80d1-ef3f94f00fe3"/>
    <xsd:import namespace="7a887db8-25b1-41ff-8895-e1a323d514f9"/>
    <xsd:element name="properties">
      <xsd:complexType>
        <xsd:sequence>
          <xsd:element name="documentManagement">
            <xsd:complexType>
              <xsd:all>
                <xsd:element ref="ns2:h299cf7589dc4b75bcd2bf9f19243c76" minOccurs="0"/>
                <xsd:element ref="ns2:TaxCatchAll" minOccurs="0"/>
                <xsd:element ref="ns2:TaxCatchAllLabel"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c44e8-82e0-472a-a146-da60c58e68e1" elementFormDefault="qualified">
    <xsd:import namespace="http://schemas.microsoft.com/office/2006/documentManagement/types"/>
    <xsd:import namespace="http://schemas.microsoft.com/office/infopath/2007/PartnerControls"/>
    <xsd:element name="h299cf7589dc4b75bcd2bf9f19243c76" ma:index="8" nillable="true" ma:taxonomy="true" ma:internalName="h299cf7589dc4b75bcd2bf9f19243c76" ma:taxonomyFieldName="InformationClassification" ma:displayName="Information Classification" ma:readOnly="false" ma:default="" ma:fieldId="{1299cf75-89dc-4b75-bcd2-bf9f19243c76}" ma:sspId="9bb7800a-9dd4-4efa-9404-7ac564e64633" ma:termSetId="15e70205-4b68-455f-98cc-31f0c369727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b6b71f6-2719-4d11-861a-c1dcb1487ebc}" ma:internalName="TaxCatchAll" ma:showField="CatchAllData" ma:web="7a887db8-25b1-41ff-8895-e1a323d514f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b6b71f6-2719-4d11-861a-c1dcb1487ebc}" ma:internalName="TaxCatchAllLabel" ma:readOnly="true" ma:showField="CatchAllDataLabel" ma:web="7a887db8-25b1-41ff-8895-e1a323d514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96b55-fdea-4100-80d1-ef3f94f00fe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bb7800a-9dd4-4efa-9404-7ac564e646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887db8-25b1-41ff-8895-e1a323d514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65c44e8-82e0-472a-a146-da60c58e68e1" xsi:nil="true"/>
    <h299cf7589dc4b75bcd2bf9f19243c76 xmlns="665c44e8-82e0-472a-a146-da60c58e68e1">
      <Terms xmlns="http://schemas.microsoft.com/office/infopath/2007/PartnerControls"/>
    </h299cf7589dc4b75bcd2bf9f19243c76>
    <lcf76f155ced4ddcb4097134ff3c332f xmlns="c6096b55-fdea-4100-80d1-ef3f94f00fe3">
      <Terms xmlns="http://schemas.microsoft.com/office/infopath/2007/PartnerControls"/>
    </lcf76f155ced4ddcb4097134ff3c332f>
    <SharedWithUsers xmlns="7a887db8-25b1-41ff-8895-e1a323d514f9">
      <UserInfo>
        <DisplayName>Arco Krijgsman</DisplayName>
        <AccountId>20</AccountId>
        <AccountType/>
      </UserInfo>
      <UserInfo>
        <DisplayName>Ramon Schiffelers</DisplayName>
        <AccountId>42</AccountId>
        <AccountType/>
      </UserInfo>
    </SharedWithUsers>
  </documentManagement>
</p:properties>
</file>

<file path=customXml/item5.xml><?xml version="1.0" encoding="utf-8"?>
<?mso-contentType ?>
<SharedContentType xmlns="Microsoft.SharePoint.Taxonomy.ContentTypeSync" SourceId="9bb7800a-9dd4-4efa-9404-7ac564e64633" ContentTypeId="0x0101" PreviousValue="false"/>
</file>

<file path=customXml/item6.xml><?xml version="1.0" encoding="utf-8"?>
<ct:contentTypeSchema xmlns:ct="http://schemas.microsoft.com/office/2006/metadata/contentType" xmlns:ma="http://schemas.microsoft.com/office/2006/metadata/properties/metaAttributes" ct:_="" ma:_="" ma:contentTypeName="Document" ma:contentTypeID="0x0101001F90AD9BD200704887FD6F274D77CD77" ma:contentTypeVersion="16" ma:contentTypeDescription="Create a new document." ma:contentTypeScope="" ma:versionID="1304fbaebf698f8b318eeff11f4f1da6">
  <xsd:schema xmlns:xsd="http://www.w3.org/2001/XMLSchema" xmlns:xs="http://www.w3.org/2001/XMLSchema" xmlns:p="http://schemas.microsoft.com/office/2006/metadata/properties" xmlns:ns2="665c44e8-82e0-472a-a146-da60c58e68e1" xmlns:ns3="c6096b55-fdea-4100-80d1-ef3f94f00fe3" xmlns:ns4="7a887db8-25b1-41ff-8895-e1a323d514f9" targetNamespace="http://schemas.microsoft.com/office/2006/metadata/properties" ma:root="true" ma:fieldsID="37649444ebbe0fc4545a2e3b73fbb25e" ns2:_="" ns3:_="" ns4:_="">
    <xsd:import namespace="665c44e8-82e0-472a-a146-da60c58e68e1"/>
    <xsd:import namespace="c6096b55-fdea-4100-80d1-ef3f94f00fe3"/>
    <xsd:import namespace="7a887db8-25b1-41ff-8895-e1a323d514f9"/>
    <xsd:element name="properties">
      <xsd:complexType>
        <xsd:sequence>
          <xsd:element name="documentManagement">
            <xsd:complexType>
              <xsd:all>
                <xsd:element ref="ns2:h299cf7589dc4b75bcd2bf9f19243c76" minOccurs="0"/>
                <xsd:element ref="ns2:TaxCatchAll" minOccurs="0"/>
                <xsd:element ref="ns2:TaxCatchAllLabel"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c44e8-82e0-472a-a146-da60c58e68e1" elementFormDefault="qualified">
    <xsd:import namespace="http://schemas.microsoft.com/office/2006/documentManagement/types"/>
    <xsd:import namespace="http://schemas.microsoft.com/office/infopath/2007/PartnerControls"/>
    <xsd:element name="h299cf7589dc4b75bcd2bf9f19243c76" ma:index="8" nillable="true" ma:taxonomy="true" ma:internalName="h299cf7589dc4b75bcd2bf9f19243c76" ma:taxonomyFieldName="InformationClassification" ma:displayName="Information Classification" ma:readOnly="false" ma:default="" ma:fieldId="{1299cf75-89dc-4b75-bcd2-bf9f19243c76}" ma:sspId="9bb7800a-9dd4-4efa-9404-7ac564e64633" ma:termSetId="15e70205-4b68-455f-98cc-31f0c369727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b6b71f6-2719-4d11-861a-c1dcb1487ebc}" ma:internalName="TaxCatchAll" ma:showField="CatchAllData" ma:web="7a887db8-25b1-41ff-8895-e1a323d514f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b6b71f6-2719-4d11-861a-c1dcb1487ebc}" ma:internalName="TaxCatchAllLabel" ma:readOnly="true" ma:showField="CatchAllDataLabel" ma:web="7a887db8-25b1-41ff-8895-e1a323d514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96b55-fdea-4100-80d1-ef3f94f00fe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bb7800a-9dd4-4efa-9404-7ac564e646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887db8-25b1-41ff-8895-e1a323d514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9bb7800a-9dd4-4efa-9404-7ac564e64633" ContentTypeId="0x0101" PreviousValue="false"/>
</file>

<file path=customXml/itemProps1.xml><?xml version="1.0" encoding="utf-8"?>
<ds:datastoreItem xmlns:ds="http://schemas.openxmlformats.org/officeDocument/2006/customXml" ds:itemID="{E1F1B895-5BB7-4BE6-BF48-53BD35EF2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c44e8-82e0-472a-a146-da60c58e68e1"/>
    <ds:schemaRef ds:uri="c6096b55-fdea-4100-80d1-ef3f94f00fe3"/>
    <ds:schemaRef ds:uri="7a887db8-25b1-41ff-8895-e1a323d51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DD4BE1-98B9-4A8D-883C-8E1AFC9201CC}">
  <ds:schemaRefs>
    <ds:schemaRef ds:uri="http://schemas.openxmlformats.org/officeDocument/2006/bibliography"/>
  </ds:schemaRefs>
</ds:datastoreItem>
</file>

<file path=customXml/itemProps3.xml><?xml version="1.0" encoding="utf-8"?>
<ds:datastoreItem xmlns:ds="http://schemas.openxmlformats.org/officeDocument/2006/customXml" ds:itemID="{C9B45735-0791-42D4-918E-E66E9AB6AAD3}">
  <ds:schemaRefs>
    <ds:schemaRef ds:uri="http://schemas.microsoft.com/sharepoint/v3/contenttype/forms"/>
  </ds:schemaRefs>
</ds:datastoreItem>
</file>

<file path=customXml/itemProps4.xml><?xml version="1.0" encoding="utf-8"?>
<ds:datastoreItem xmlns:ds="http://schemas.openxmlformats.org/officeDocument/2006/customXml" ds:itemID="{11E7447B-6489-46BA-AEE8-CB6D2E8198F6}">
  <ds:schemaRefs>
    <ds:schemaRef ds:uri="http://schemas.microsoft.com/office/2006/metadata/properties"/>
    <ds:schemaRef ds:uri="http://schemas.microsoft.com/office/infopath/2007/PartnerControls"/>
    <ds:schemaRef ds:uri="665c44e8-82e0-472a-a146-da60c58e68e1"/>
    <ds:schemaRef ds:uri="c6096b55-fdea-4100-80d1-ef3f94f00fe3"/>
    <ds:schemaRef ds:uri="7a887db8-25b1-41ff-8895-e1a323d514f9"/>
  </ds:schemaRefs>
</ds:datastoreItem>
</file>

<file path=customXml/itemProps5.xml><?xml version="1.0" encoding="utf-8"?>
<ds:datastoreItem xmlns:ds="http://schemas.openxmlformats.org/officeDocument/2006/customXml" ds:itemID="{D23BE2EE-F36B-4BDF-B3F3-D5AFD58B7165}">
  <ds:schemaRefs>
    <ds:schemaRef ds:uri="Microsoft.SharePoint.Taxonomy.ContentTypeSync"/>
  </ds:schemaRefs>
</ds:datastoreItem>
</file>

<file path=customXml/itemProps6.xml><?xml version="1.0" encoding="utf-8"?>
<ds:datastoreItem xmlns:ds="http://schemas.openxmlformats.org/officeDocument/2006/customXml" ds:itemID="{50CCFC1E-DFA5-407C-B706-066936878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c44e8-82e0-472a-a146-da60c58e68e1"/>
    <ds:schemaRef ds:uri="c6096b55-fdea-4100-80d1-ef3f94f00fe3"/>
    <ds:schemaRef ds:uri="7a887db8-25b1-41ff-8895-e1a323d51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841BF40-8869-489F-9EE7-BA26D1AC512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3.1.dotx</Template>
  <TotalTime>0</TotalTime>
  <Pages>28</Pages>
  <Words>8824</Words>
  <Characters>55593</Characters>
  <Application>Microsoft Office Word</Application>
  <DocSecurity>0</DocSecurity>
  <Lines>463</Lines>
  <Paragraphs>128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SOITEC</Company>
  <LinksUpToDate>false</LinksUpToDate>
  <CharactersWithSpaces>64289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Paulweber, Michael AVL/AT</dc:creator>
  <dc:description/>
  <cp:lastModifiedBy>Michael Paulweber</cp:lastModifiedBy>
  <cp:revision>10</cp:revision>
  <cp:lastPrinted>2022-10-06T13:47:00Z</cp:lastPrinted>
  <dcterms:created xsi:type="dcterms:W3CDTF">2023-07-23T10:56:00Z</dcterms:created>
  <dcterms:modified xsi:type="dcterms:W3CDTF">2023-09-06T13:27:00Z</dcterms:modified>
  <dc:language>en-US</dc:language>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SOITEC</vt:lpwstr>
  </property>
  <property fmtid="{D5CDD505-2E9C-101B-9397-08002B2CF9AE}" pid="4" name="ContentTypeId">
    <vt:lpwstr>0x0101001F90AD9BD200704887FD6F274D77CD77</vt:lpwstr>
  </property>
  <property fmtid="{D5CDD505-2E9C-101B-9397-08002B2CF9AE}" pid="5" name="DocSecurity">
    <vt:i4>0</vt:i4>
  </property>
  <property fmtid="{D5CDD505-2E9C-101B-9397-08002B2CF9AE}" pid="6" name="HyperlinksChanged">
    <vt:bool>false</vt:bool>
  </property>
  <property fmtid="{D5CDD505-2E9C-101B-9397-08002B2CF9AE}" pid="7" name="InformationClassification">
    <vt:lpwstr/>
  </property>
  <property fmtid="{D5CDD505-2E9C-101B-9397-08002B2CF9AE}" pid="8" name="LinksUpToDate">
    <vt:bool>false</vt:bool>
  </property>
  <property fmtid="{D5CDD505-2E9C-101B-9397-08002B2CF9AE}" pid="9" name="MSIP_Label_9d03968c-5327-4aba-8636-aa523978c147_ActionId">
    <vt:lpwstr>7b13dc56-c1d8-494b-9c8c-b023153b9855</vt:lpwstr>
  </property>
  <property fmtid="{D5CDD505-2E9C-101B-9397-08002B2CF9AE}" pid="10" name="MSIP_Label_9d03968c-5327-4aba-8636-aa523978c147_ContentBits">
    <vt:lpwstr>0</vt:lpwstr>
  </property>
  <property fmtid="{D5CDD505-2E9C-101B-9397-08002B2CF9AE}" pid="11" name="MSIP_Label_9d03968c-5327-4aba-8636-aa523978c147_Enabled">
    <vt:lpwstr>true</vt:lpwstr>
  </property>
  <property fmtid="{D5CDD505-2E9C-101B-9397-08002B2CF9AE}" pid="12" name="MSIP_Label_9d03968c-5327-4aba-8636-aa523978c147_Method">
    <vt:lpwstr>Privileged</vt:lpwstr>
  </property>
  <property fmtid="{D5CDD505-2E9C-101B-9397-08002B2CF9AE}" pid="13" name="MSIP_Label_9d03968c-5327-4aba-8636-aa523978c147_Name">
    <vt:lpwstr>Restricted - General - Unmarked</vt:lpwstr>
  </property>
  <property fmtid="{D5CDD505-2E9C-101B-9397-08002B2CF9AE}" pid="14" name="MSIP_Label_9d03968c-5327-4aba-8636-aa523978c147_SetDate">
    <vt:lpwstr>2021-09-20T15:21:06Z</vt:lpwstr>
  </property>
  <property fmtid="{D5CDD505-2E9C-101B-9397-08002B2CF9AE}" pid="15" name="MSIP_Label_9d03968c-5327-4aba-8636-aa523978c147_SiteId">
    <vt:lpwstr>a72d5a72-25ee-40f0-9bd1-067cb5b770d4</vt:lpwstr>
  </property>
  <property fmtid="{D5CDD505-2E9C-101B-9397-08002B2CF9AE}" pid="16" name="MSIP_Label_cf8c7287-838c-46dd-b281-b1140229e67a_ActionId">
    <vt:lpwstr>7896d7bd-6959-4032-b8ee-4bd7ea865c8f</vt:lpwstr>
  </property>
  <property fmtid="{D5CDD505-2E9C-101B-9397-08002B2CF9AE}" pid="17" name="MSIP_Label_cf8c7287-838c-46dd-b281-b1140229e67a_ContentBits">
    <vt:lpwstr>0</vt:lpwstr>
  </property>
  <property fmtid="{D5CDD505-2E9C-101B-9397-08002B2CF9AE}" pid="18" name="MSIP_Label_cf8c7287-838c-46dd-b281-b1140229e67a_Enabled">
    <vt:lpwstr>true</vt:lpwstr>
  </property>
  <property fmtid="{D5CDD505-2E9C-101B-9397-08002B2CF9AE}" pid="19" name="MSIP_Label_cf8c7287-838c-46dd-b281-b1140229e67a_Method">
    <vt:lpwstr>Privileged</vt:lpwstr>
  </property>
  <property fmtid="{D5CDD505-2E9C-101B-9397-08002B2CF9AE}" pid="20" name="MSIP_Label_cf8c7287-838c-46dd-b281-b1140229e67a_Name">
    <vt:lpwstr>cf8c7287-838c-46dd-b281-b1140229e67a</vt:lpwstr>
  </property>
  <property fmtid="{D5CDD505-2E9C-101B-9397-08002B2CF9AE}" pid="21" name="MSIP_Label_cf8c7287-838c-46dd-b281-b1140229e67a_SetDate">
    <vt:lpwstr>2021-09-10T13:41:59Z</vt:lpwstr>
  </property>
  <property fmtid="{D5CDD505-2E9C-101B-9397-08002B2CF9AE}" pid="22" name="MSIP_Label_cf8c7287-838c-46dd-b281-b1140229e67a_SiteId">
    <vt:lpwstr>75e027c9-20d5-47d5-b82f-77d7cd041e8f</vt:lpwstr>
  </property>
  <property fmtid="{D5CDD505-2E9C-101B-9397-08002B2CF9AE}" pid="23" name="MSIP_Label_f6a2fad9-126f-43f1-a0a4-9c907561022c_ActionId">
    <vt:lpwstr>c80e9267-e504-4a9e-a24c-b4ef8e5b14ba</vt:lpwstr>
  </property>
  <property fmtid="{D5CDD505-2E9C-101B-9397-08002B2CF9AE}" pid="24" name="MSIP_Label_f6a2fad9-126f-43f1-a0a4-9c907561022c_ContentBits">
    <vt:lpwstr>0</vt:lpwstr>
  </property>
  <property fmtid="{D5CDD505-2E9C-101B-9397-08002B2CF9AE}" pid="25" name="MSIP_Label_f6a2fad9-126f-43f1-a0a4-9c907561022c_Enabled">
    <vt:lpwstr>true</vt:lpwstr>
  </property>
  <property fmtid="{D5CDD505-2E9C-101B-9397-08002B2CF9AE}" pid="26" name="MSIP_Label_f6a2fad9-126f-43f1-a0a4-9c907561022c_Method">
    <vt:lpwstr>Privileged</vt:lpwstr>
  </property>
  <property fmtid="{D5CDD505-2E9C-101B-9397-08002B2CF9AE}" pid="27" name="MSIP_Label_f6a2fad9-126f-43f1-a0a4-9c907561022c_Name">
    <vt:lpwstr>Non-Business</vt:lpwstr>
  </property>
  <property fmtid="{D5CDD505-2E9C-101B-9397-08002B2CF9AE}" pid="28" name="MSIP_Label_f6a2fad9-126f-43f1-a0a4-9c907561022c_SetDate">
    <vt:lpwstr>2021-08-06T11:49:31Z</vt:lpwstr>
  </property>
  <property fmtid="{D5CDD505-2E9C-101B-9397-08002B2CF9AE}" pid="29" name="MSIP_Label_f6a2fad9-126f-43f1-a0a4-9c907561022c_SiteId">
    <vt:lpwstr>af73baa8-f594-4eb2-a39d-93e96cad61fc</vt:lpwstr>
  </property>
  <property fmtid="{D5CDD505-2E9C-101B-9397-08002B2CF9AE}" pid="30" name="ScaleCrop">
    <vt:bool>false</vt:bool>
  </property>
  <property fmtid="{D5CDD505-2E9C-101B-9397-08002B2CF9AE}" pid="31" name="ShareDoc">
    <vt:bool>false</vt:bool>
  </property>
  <property fmtid="{D5CDD505-2E9C-101B-9397-08002B2CF9AE}" pid="32" name="MediaServiceImageTags">
    <vt:lpwstr/>
  </property>
</Properties>
</file>